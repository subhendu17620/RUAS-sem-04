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629090" w14:textId="77777777" w:rsidR="007D40CC" w:rsidRPr="00B11A5B" w:rsidRDefault="0023379E" w:rsidP="007D40CC">
      <w:pPr>
        <w:tabs>
          <w:tab w:val="right" w:pos="8597"/>
        </w:tabs>
        <w:ind w:left="3780" w:hanging="540"/>
        <w:rPr>
          <w:rFonts w:cstheme="minorHAnsi"/>
        </w:rPr>
      </w:pPr>
      <w:r w:rsidRPr="00B11A5B">
        <w:rPr>
          <w:rFonts w:cstheme="minorHAnsi"/>
          <w:noProof/>
          <w:sz w:val="20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53624903" wp14:editId="7C97EA47">
                <wp:simplePos x="0" y="0"/>
                <wp:positionH relativeFrom="column">
                  <wp:posOffset>4401820</wp:posOffset>
                </wp:positionH>
                <wp:positionV relativeFrom="paragraph">
                  <wp:posOffset>-241935</wp:posOffset>
                </wp:positionV>
                <wp:extent cx="1669415" cy="1009650"/>
                <wp:effectExtent l="0" t="0" r="26035" b="19050"/>
                <wp:wrapNone/>
                <wp:docPr id="12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9415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5524B2" w14:textId="77777777" w:rsidR="008E10BF" w:rsidRDefault="008E10B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D883F85" wp14:editId="1EF9D51E">
                                  <wp:extent cx="1477010" cy="439420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Logo with Name.png"/>
                                          <pic:cNvPicPr/>
                                        </pic:nvPicPr>
                                        <pic:blipFill>
                                          <a:blip r:embed="rId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77010" cy="4394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3624903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left:0;text-align:left;margin-left:346.6pt;margin-top:-19.05pt;width:131.45pt;height:79.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" strokecolor="white [3212]">
                <v:textbox>
                  <w:txbxContent>
                    <w:p w14:paraId="495524B2" w14:textId="77777777" w:rsidR="008E10BF" w:rsidRDefault="008E10BF">
                      <w:r>
                        <w:rPr>
                          <w:noProof/>
                        </w:rPr>
                        <w:drawing>
                          <wp:inline distT="0" distB="0" distL="0" distR="0" wp14:anchorId="6D883F85" wp14:editId="1EF9D51E">
                            <wp:extent cx="1477010" cy="439420"/>
                            <wp:effectExtent l="0" t="0" r="0" b="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Logo with Name.png"/>
                                    <pic:cNvPicPr/>
                                  </pic:nvPicPr>
                                  <pic:blipFill>
                                    <a:blip r:embed="rId8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77010" cy="4394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D40CC" w:rsidRPr="00B11A5B">
        <w:rPr>
          <w:rFonts w:cstheme="minorHAnsi"/>
        </w:rPr>
        <w:tab/>
      </w:r>
      <w:r w:rsidR="007D40CC" w:rsidRPr="00B11A5B">
        <w:rPr>
          <w:rFonts w:cstheme="minorHAnsi"/>
        </w:rPr>
        <w:tab/>
      </w:r>
    </w:p>
    <w:p w14:paraId="5A50CAAA" w14:textId="77777777" w:rsidR="007D40CC" w:rsidRPr="00B11A5B" w:rsidRDefault="007D40CC" w:rsidP="007D40CC">
      <w:pPr>
        <w:rPr>
          <w:rFonts w:cstheme="minorHAnsi"/>
        </w:rPr>
      </w:pPr>
    </w:p>
    <w:p w14:paraId="687BBA3E" w14:textId="77777777" w:rsidR="007D40CC" w:rsidRPr="00B11A5B" w:rsidRDefault="007D40CC" w:rsidP="007D40CC">
      <w:pPr>
        <w:pStyle w:val="Heading4"/>
        <w:rPr>
          <w:rFonts w:asciiTheme="minorHAnsi" w:hAnsiTheme="minorHAnsi" w:cstheme="minorHAnsi"/>
        </w:rPr>
      </w:pPr>
    </w:p>
    <w:p w14:paraId="6DA4B83C" w14:textId="77777777" w:rsidR="007D40CC" w:rsidRPr="00B11A5B" w:rsidRDefault="007D40CC" w:rsidP="007D40CC">
      <w:pPr>
        <w:rPr>
          <w:rFonts w:cstheme="minorHAnsi"/>
          <w:lang w:val="en-GB"/>
        </w:rPr>
      </w:pPr>
    </w:p>
    <w:p w14:paraId="633CBC39" w14:textId="77777777" w:rsidR="007D40CC" w:rsidRPr="00B11A5B" w:rsidRDefault="007D40CC" w:rsidP="007D40CC">
      <w:pPr>
        <w:rPr>
          <w:rFonts w:cstheme="minorHAnsi"/>
          <w:lang w:val="en-GB"/>
        </w:rPr>
      </w:pPr>
    </w:p>
    <w:p w14:paraId="2C0DBC3D" w14:textId="77777777" w:rsidR="007D40CC" w:rsidRPr="00B11A5B" w:rsidRDefault="007D40CC" w:rsidP="007D40CC">
      <w:pPr>
        <w:rPr>
          <w:rFonts w:cstheme="minorHAnsi"/>
          <w:lang w:val="en-GB"/>
        </w:rPr>
      </w:pPr>
    </w:p>
    <w:tbl>
      <w:tblPr>
        <w:tblpPr w:leftFromText="180" w:rightFromText="180" w:vertAnchor="page" w:horzAnchor="margin" w:tblpX="-162" w:tblpY="2956"/>
        <w:tblW w:w="0" w:type="auto"/>
        <w:tblLook w:val="0000" w:firstRow="0" w:lastRow="0" w:firstColumn="0" w:lastColumn="0" w:noHBand="0" w:noVBand="0"/>
      </w:tblPr>
      <w:tblGrid>
        <w:gridCol w:w="2358"/>
        <w:gridCol w:w="5490"/>
      </w:tblGrid>
      <w:tr w:rsidR="007D40CC" w:rsidRPr="00B11A5B" w14:paraId="2F480DBE" w14:textId="77777777" w:rsidTr="006646F4">
        <w:trPr>
          <w:trHeight w:val="1167"/>
        </w:trPr>
        <w:tc>
          <w:tcPr>
            <w:tcW w:w="7848" w:type="dxa"/>
            <w:gridSpan w:val="2"/>
            <w:vAlign w:val="center"/>
          </w:tcPr>
          <w:p w14:paraId="25FB285C" w14:textId="77777777" w:rsidR="007D40CC" w:rsidRPr="00B11A5B" w:rsidRDefault="00193560" w:rsidP="00435573">
            <w:pPr>
              <w:jc w:val="center"/>
              <w:rPr>
                <w:rFonts w:cstheme="minorHAnsi"/>
                <w:b/>
                <w:color w:val="548DD4"/>
                <w:lang w:val="en-GB"/>
              </w:rPr>
            </w:pPr>
            <w:bookmarkStart w:id="0" w:name="_Toc294515509"/>
            <w:r w:rsidRPr="00B11A5B">
              <w:rPr>
                <w:rFonts w:cstheme="minorHAnsi"/>
                <w:b/>
                <w:color w:val="548DD4"/>
                <w:sz w:val="44"/>
                <w:lang w:val="en-GB"/>
              </w:rPr>
              <w:t xml:space="preserve">       </w:t>
            </w:r>
            <w:r w:rsidR="007D40CC" w:rsidRPr="00B11A5B">
              <w:rPr>
                <w:rFonts w:cstheme="minorHAnsi"/>
                <w:b/>
                <w:color w:val="548DD4"/>
                <w:sz w:val="44"/>
                <w:lang w:val="en-GB"/>
              </w:rPr>
              <w:t>ASSIGNMENT</w:t>
            </w:r>
            <w:bookmarkEnd w:id="0"/>
          </w:p>
        </w:tc>
      </w:tr>
      <w:tr w:rsidR="007D40CC" w:rsidRPr="00B11A5B" w14:paraId="5D27FC18" w14:textId="77777777" w:rsidTr="006646F4">
        <w:trPr>
          <w:trHeight w:val="465"/>
        </w:trPr>
        <w:tc>
          <w:tcPr>
            <w:tcW w:w="2358" w:type="dxa"/>
            <w:vAlign w:val="center"/>
          </w:tcPr>
          <w:p w14:paraId="7A43EDF6" w14:textId="77777777" w:rsidR="007D40CC" w:rsidRPr="00B11A5B" w:rsidRDefault="009D451D" w:rsidP="00435573">
            <w:pPr>
              <w:rPr>
                <w:rFonts w:cstheme="minorHAnsi"/>
                <w:b/>
                <w:color w:val="1F497D"/>
                <w:sz w:val="28"/>
                <w:lang w:val="en-GB"/>
              </w:rPr>
            </w:pPr>
            <w:bookmarkStart w:id="1" w:name="_Toc294515510"/>
            <w:r w:rsidRPr="00B11A5B">
              <w:rPr>
                <w:rFonts w:cstheme="minorHAnsi"/>
                <w:b/>
                <w:color w:val="1F497D"/>
                <w:sz w:val="28"/>
                <w:lang w:val="en-GB"/>
              </w:rPr>
              <w:t>Course</w:t>
            </w:r>
            <w:r w:rsidR="007D40CC" w:rsidRPr="00B11A5B">
              <w:rPr>
                <w:rFonts w:cstheme="minorHAnsi"/>
                <w:b/>
                <w:color w:val="1F497D"/>
                <w:sz w:val="28"/>
                <w:lang w:val="en-GB"/>
              </w:rPr>
              <w:t xml:space="preserve"> Code</w:t>
            </w:r>
            <w:bookmarkEnd w:id="1"/>
          </w:p>
        </w:tc>
        <w:tc>
          <w:tcPr>
            <w:tcW w:w="5490" w:type="dxa"/>
            <w:vAlign w:val="center"/>
          </w:tcPr>
          <w:p w14:paraId="1B0D0290" w14:textId="1E11D011" w:rsidR="007D40CC" w:rsidRPr="00B11A5B" w:rsidRDefault="00D612AC" w:rsidP="001E3243">
            <w:pPr>
              <w:rPr>
                <w:rFonts w:cstheme="minorHAnsi"/>
                <w:color w:val="548DD4"/>
                <w:sz w:val="32"/>
                <w:lang w:val="en-GB"/>
              </w:rPr>
            </w:pPr>
            <w:r w:rsidRPr="00D612AC">
              <w:rPr>
                <w:rFonts w:cstheme="minorHAnsi"/>
                <w:color w:val="548DD4"/>
                <w:sz w:val="32"/>
                <w:lang w:val="en-GB"/>
              </w:rPr>
              <w:t>19CSC213A</w:t>
            </w:r>
          </w:p>
        </w:tc>
      </w:tr>
      <w:tr w:rsidR="007D40CC" w:rsidRPr="00B11A5B" w14:paraId="60314522" w14:textId="77777777" w:rsidTr="006646F4">
        <w:trPr>
          <w:trHeight w:val="438"/>
        </w:trPr>
        <w:tc>
          <w:tcPr>
            <w:tcW w:w="2358" w:type="dxa"/>
            <w:vAlign w:val="center"/>
          </w:tcPr>
          <w:p w14:paraId="61FEFDE2" w14:textId="77777777" w:rsidR="007D40CC" w:rsidRPr="00B11A5B" w:rsidRDefault="009D451D" w:rsidP="00435573">
            <w:pPr>
              <w:rPr>
                <w:rFonts w:cstheme="minorHAnsi"/>
                <w:b/>
                <w:color w:val="1F497D"/>
                <w:sz w:val="28"/>
                <w:lang w:val="en-GB"/>
              </w:rPr>
            </w:pPr>
            <w:bookmarkStart w:id="2" w:name="_Toc294515512"/>
            <w:r w:rsidRPr="00B11A5B">
              <w:rPr>
                <w:rFonts w:cstheme="minorHAnsi"/>
                <w:b/>
                <w:color w:val="1F497D"/>
                <w:sz w:val="28"/>
                <w:lang w:val="en-GB"/>
              </w:rPr>
              <w:t>Course</w:t>
            </w:r>
            <w:r w:rsidR="007D40CC" w:rsidRPr="00B11A5B">
              <w:rPr>
                <w:rFonts w:cstheme="minorHAnsi"/>
                <w:b/>
                <w:color w:val="1F497D"/>
                <w:sz w:val="28"/>
                <w:lang w:val="en-GB"/>
              </w:rPr>
              <w:t xml:space="preserve"> Name</w:t>
            </w:r>
            <w:bookmarkEnd w:id="2"/>
          </w:p>
        </w:tc>
        <w:tc>
          <w:tcPr>
            <w:tcW w:w="5490" w:type="dxa"/>
            <w:vAlign w:val="center"/>
          </w:tcPr>
          <w:p w14:paraId="0E5EA6CA" w14:textId="212BF835" w:rsidR="007D40CC" w:rsidRPr="00B11A5B" w:rsidRDefault="00D612AC" w:rsidP="00435573">
            <w:pPr>
              <w:rPr>
                <w:rFonts w:cstheme="minorHAnsi"/>
                <w:color w:val="548DD4"/>
                <w:sz w:val="32"/>
                <w:lang w:val="en-GB"/>
              </w:rPr>
            </w:pPr>
            <w:r w:rsidRPr="00D612AC">
              <w:rPr>
                <w:rFonts w:cstheme="minorHAnsi"/>
                <w:color w:val="548DD4"/>
                <w:sz w:val="32"/>
                <w:lang w:val="en-GB"/>
              </w:rPr>
              <w:t>Programming Paradigms</w:t>
            </w:r>
          </w:p>
        </w:tc>
      </w:tr>
      <w:tr w:rsidR="007D40CC" w:rsidRPr="00B11A5B" w14:paraId="21F8493C" w14:textId="77777777" w:rsidTr="006646F4">
        <w:trPr>
          <w:trHeight w:val="456"/>
        </w:trPr>
        <w:tc>
          <w:tcPr>
            <w:tcW w:w="2358" w:type="dxa"/>
            <w:vAlign w:val="center"/>
          </w:tcPr>
          <w:p w14:paraId="5D361A91" w14:textId="77777777" w:rsidR="007D40CC" w:rsidRPr="00B11A5B" w:rsidRDefault="00B8254A" w:rsidP="00F85124">
            <w:pPr>
              <w:rPr>
                <w:rFonts w:cstheme="minorHAnsi"/>
                <w:b/>
                <w:color w:val="1F497D"/>
                <w:sz w:val="28"/>
                <w:lang w:val="en-GB"/>
              </w:rPr>
            </w:pPr>
            <w:bookmarkStart w:id="3" w:name="_Toc294515514"/>
            <w:r w:rsidRPr="00B11A5B">
              <w:rPr>
                <w:rFonts w:cstheme="minorHAnsi"/>
                <w:b/>
                <w:color w:val="1F497D"/>
                <w:sz w:val="28"/>
                <w:lang w:val="en-GB"/>
              </w:rPr>
              <w:t>Programme</w:t>
            </w:r>
            <w:bookmarkEnd w:id="3"/>
          </w:p>
        </w:tc>
        <w:tc>
          <w:tcPr>
            <w:tcW w:w="5490" w:type="dxa"/>
            <w:vAlign w:val="center"/>
          </w:tcPr>
          <w:p w14:paraId="7FA6181F" w14:textId="77777777" w:rsidR="007D40CC" w:rsidRPr="00B11A5B" w:rsidRDefault="00CE7047" w:rsidP="00B8254A">
            <w:pPr>
              <w:rPr>
                <w:rFonts w:cstheme="minorHAnsi"/>
                <w:color w:val="548DD4"/>
                <w:sz w:val="32"/>
                <w:lang w:val="en-GB"/>
              </w:rPr>
            </w:pPr>
            <w:r w:rsidRPr="00B11A5B">
              <w:rPr>
                <w:rFonts w:cstheme="minorHAnsi"/>
                <w:color w:val="548DD4"/>
                <w:sz w:val="32"/>
                <w:lang w:val="en-GB"/>
              </w:rPr>
              <w:t>B. Tech</w:t>
            </w:r>
          </w:p>
        </w:tc>
      </w:tr>
      <w:tr w:rsidR="007D40CC" w:rsidRPr="00B11A5B" w14:paraId="19EADA12" w14:textId="77777777" w:rsidTr="006646F4">
        <w:trPr>
          <w:trHeight w:val="456"/>
        </w:trPr>
        <w:tc>
          <w:tcPr>
            <w:tcW w:w="2358" w:type="dxa"/>
            <w:vAlign w:val="center"/>
          </w:tcPr>
          <w:p w14:paraId="4D1E52E5" w14:textId="77777777" w:rsidR="007D40CC" w:rsidRPr="00B11A5B" w:rsidRDefault="007D40CC" w:rsidP="00435573">
            <w:pPr>
              <w:rPr>
                <w:rFonts w:cstheme="minorHAnsi"/>
                <w:b/>
                <w:color w:val="1F497D"/>
                <w:sz w:val="28"/>
                <w:lang w:val="en-GB"/>
              </w:rPr>
            </w:pPr>
            <w:bookmarkStart w:id="4" w:name="_Toc294515516"/>
            <w:r w:rsidRPr="00B11A5B">
              <w:rPr>
                <w:rFonts w:cstheme="minorHAnsi"/>
                <w:b/>
                <w:color w:val="1F497D"/>
                <w:sz w:val="28"/>
                <w:lang w:val="en-GB"/>
              </w:rPr>
              <w:t>Department</w:t>
            </w:r>
            <w:bookmarkEnd w:id="4"/>
          </w:p>
        </w:tc>
        <w:tc>
          <w:tcPr>
            <w:tcW w:w="5490" w:type="dxa"/>
            <w:vAlign w:val="center"/>
          </w:tcPr>
          <w:p w14:paraId="1F5EFBB4" w14:textId="77777777" w:rsidR="007D40CC" w:rsidRPr="00B11A5B" w:rsidRDefault="00CE7047" w:rsidP="00435573">
            <w:pPr>
              <w:rPr>
                <w:rFonts w:cstheme="minorHAnsi"/>
                <w:color w:val="548DD4"/>
                <w:sz w:val="32"/>
                <w:lang w:val="en-GB"/>
              </w:rPr>
            </w:pPr>
            <w:r w:rsidRPr="00B11A5B">
              <w:rPr>
                <w:rFonts w:cstheme="minorHAnsi"/>
                <w:color w:val="548DD4"/>
                <w:sz w:val="32"/>
                <w:lang w:val="en-GB"/>
              </w:rPr>
              <w:t>Computer Science &amp; Engineering</w:t>
            </w:r>
          </w:p>
        </w:tc>
      </w:tr>
      <w:tr w:rsidR="006646F4" w:rsidRPr="00B11A5B" w14:paraId="245B7212" w14:textId="77777777" w:rsidTr="006646F4">
        <w:trPr>
          <w:trHeight w:val="456"/>
        </w:trPr>
        <w:tc>
          <w:tcPr>
            <w:tcW w:w="2358" w:type="dxa"/>
            <w:vAlign w:val="center"/>
          </w:tcPr>
          <w:p w14:paraId="61BCA86C" w14:textId="77777777" w:rsidR="006646F4" w:rsidRPr="00B11A5B" w:rsidRDefault="006646F4" w:rsidP="00435573">
            <w:pPr>
              <w:rPr>
                <w:rFonts w:cstheme="minorHAnsi"/>
                <w:b/>
                <w:color w:val="1F497D"/>
                <w:sz w:val="28"/>
                <w:lang w:val="en-GB"/>
              </w:rPr>
            </w:pPr>
            <w:r w:rsidRPr="00B11A5B">
              <w:rPr>
                <w:rFonts w:cstheme="minorHAnsi"/>
                <w:b/>
                <w:color w:val="1F497D"/>
                <w:sz w:val="28"/>
                <w:lang w:val="en-GB"/>
              </w:rPr>
              <w:t>Faculty</w:t>
            </w:r>
          </w:p>
        </w:tc>
        <w:tc>
          <w:tcPr>
            <w:tcW w:w="5490" w:type="dxa"/>
            <w:vAlign w:val="center"/>
          </w:tcPr>
          <w:p w14:paraId="1D9626CE" w14:textId="77777777" w:rsidR="006646F4" w:rsidRPr="00B11A5B" w:rsidRDefault="00CE7047" w:rsidP="00435573">
            <w:pPr>
              <w:rPr>
                <w:rFonts w:cstheme="minorHAnsi"/>
                <w:color w:val="548DD4"/>
                <w:sz w:val="32"/>
                <w:lang w:val="en-GB"/>
              </w:rPr>
            </w:pPr>
            <w:r w:rsidRPr="00B11A5B">
              <w:rPr>
                <w:rFonts w:cstheme="minorHAnsi"/>
                <w:color w:val="548DD4"/>
                <w:sz w:val="32"/>
                <w:lang w:val="en-GB"/>
              </w:rPr>
              <w:t>Faculty of Engineering Technology</w:t>
            </w:r>
          </w:p>
        </w:tc>
      </w:tr>
    </w:tbl>
    <w:p w14:paraId="6333F015" w14:textId="77777777" w:rsidR="007D40CC" w:rsidRPr="00B11A5B" w:rsidRDefault="007D40CC" w:rsidP="007D40CC">
      <w:pPr>
        <w:pStyle w:val="Heading4"/>
        <w:rPr>
          <w:rFonts w:asciiTheme="minorHAnsi" w:hAnsiTheme="minorHAnsi" w:cstheme="minorHAnsi"/>
        </w:rPr>
      </w:pPr>
    </w:p>
    <w:p w14:paraId="5A8E43C6" w14:textId="77777777" w:rsidR="007D40CC" w:rsidRPr="00B11A5B" w:rsidRDefault="007D40CC" w:rsidP="007D40CC">
      <w:pPr>
        <w:pStyle w:val="Heading4"/>
        <w:ind w:left="720"/>
        <w:jc w:val="left"/>
        <w:rPr>
          <w:rFonts w:asciiTheme="minorHAnsi" w:hAnsiTheme="minorHAnsi" w:cstheme="minorHAnsi"/>
          <w:spacing w:val="20"/>
          <w:sz w:val="28"/>
        </w:rPr>
      </w:pPr>
      <w:r w:rsidRPr="00B11A5B">
        <w:rPr>
          <w:rFonts w:asciiTheme="minorHAnsi" w:hAnsiTheme="minorHAnsi" w:cstheme="minorHAnsi"/>
          <w:spacing w:val="20"/>
          <w:sz w:val="28"/>
        </w:rPr>
        <w:t xml:space="preserve"> </w:t>
      </w:r>
    </w:p>
    <w:p w14:paraId="1ECADD38" w14:textId="77777777" w:rsidR="007D40CC" w:rsidRPr="00B11A5B" w:rsidRDefault="007D40CC" w:rsidP="007D40CC">
      <w:pPr>
        <w:pStyle w:val="Heading4"/>
        <w:jc w:val="left"/>
        <w:rPr>
          <w:rFonts w:asciiTheme="minorHAnsi" w:eastAsia="Arial Unicode MS" w:hAnsiTheme="minorHAnsi" w:cstheme="minorHAnsi"/>
          <w:spacing w:val="20"/>
          <w:sz w:val="28"/>
        </w:rPr>
      </w:pPr>
    </w:p>
    <w:p w14:paraId="67958276" w14:textId="77777777" w:rsidR="007D40CC" w:rsidRPr="00B11A5B" w:rsidRDefault="007D40CC" w:rsidP="007D40CC">
      <w:pPr>
        <w:rPr>
          <w:rFonts w:cstheme="minorHAnsi"/>
          <w:vanish/>
          <w:color w:val="40458C"/>
        </w:rPr>
      </w:pPr>
    </w:p>
    <w:p w14:paraId="6DBACFE4" w14:textId="77777777" w:rsidR="007D40CC" w:rsidRPr="00B11A5B" w:rsidRDefault="007D40CC" w:rsidP="007D40CC">
      <w:pPr>
        <w:rPr>
          <w:rFonts w:cstheme="minorHAnsi"/>
        </w:rPr>
      </w:pPr>
    </w:p>
    <w:p w14:paraId="32C654AA" w14:textId="77777777" w:rsidR="007D40CC" w:rsidRPr="00B11A5B" w:rsidRDefault="007D40CC" w:rsidP="007D40CC">
      <w:pPr>
        <w:ind w:left="1440" w:firstLine="720"/>
        <w:rPr>
          <w:rFonts w:cstheme="minorHAnsi"/>
        </w:rPr>
      </w:pPr>
      <w:r w:rsidRPr="00B11A5B">
        <w:rPr>
          <w:rFonts w:cstheme="minorHAnsi"/>
        </w:rPr>
        <w:t xml:space="preserve">    </w:t>
      </w:r>
    </w:p>
    <w:p w14:paraId="7DAADAE4" w14:textId="77777777" w:rsidR="007D40CC" w:rsidRPr="00B11A5B" w:rsidRDefault="007D40CC" w:rsidP="007D40CC">
      <w:pPr>
        <w:ind w:left="1440" w:firstLine="720"/>
        <w:rPr>
          <w:rFonts w:cstheme="minorHAnsi"/>
        </w:rPr>
      </w:pPr>
    </w:p>
    <w:p w14:paraId="1E9C5491" w14:textId="77777777" w:rsidR="007D40CC" w:rsidRPr="00B11A5B" w:rsidRDefault="007D40CC" w:rsidP="007D40CC">
      <w:pPr>
        <w:ind w:left="1440" w:firstLine="720"/>
        <w:rPr>
          <w:rFonts w:cstheme="minorHAnsi"/>
        </w:rPr>
      </w:pPr>
    </w:p>
    <w:p w14:paraId="6E64FC57" w14:textId="77777777" w:rsidR="007D40CC" w:rsidRPr="00B11A5B" w:rsidRDefault="007D40CC" w:rsidP="007D40CC">
      <w:pPr>
        <w:ind w:left="1440" w:firstLine="720"/>
        <w:rPr>
          <w:rFonts w:cstheme="minorHAnsi"/>
        </w:rPr>
      </w:pPr>
    </w:p>
    <w:p w14:paraId="33318241" w14:textId="77777777" w:rsidR="007D40CC" w:rsidRPr="00B11A5B" w:rsidRDefault="007D40CC" w:rsidP="007D40CC">
      <w:pPr>
        <w:ind w:left="1440" w:firstLine="720"/>
        <w:rPr>
          <w:rFonts w:cstheme="minorHAnsi"/>
        </w:rPr>
      </w:pPr>
    </w:p>
    <w:p w14:paraId="0D5EB9C7" w14:textId="77777777" w:rsidR="007D40CC" w:rsidRPr="00B11A5B" w:rsidRDefault="007D40CC" w:rsidP="007D40CC">
      <w:pPr>
        <w:ind w:left="1440" w:firstLine="720"/>
        <w:rPr>
          <w:rFonts w:cstheme="minorHAnsi"/>
        </w:rPr>
      </w:pPr>
    </w:p>
    <w:p w14:paraId="0609C9AF" w14:textId="77777777" w:rsidR="007D40CC" w:rsidRPr="00B11A5B" w:rsidRDefault="007D40CC" w:rsidP="007D40CC">
      <w:pPr>
        <w:ind w:left="1440" w:firstLine="720"/>
        <w:rPr>
          <w:rFonts w:cstheme="minorHAnsi"/>
        </w:rPr>
      </w:pPr>
    </w:p>
    <w:p w14:paraId="408AEF81" w14:textId="77777777" w:rsidR="007D40CC" w:rsidRPr="00B11A5B" w:rsidRDefault="007D40CC" w:rsidP="007D40CC">
      <w:pPr>
        <w:ind w:left="1440" w:firstLine="720"/>
        <w:rPr>
          <w:rFonts w:cstheme="minorHAnsi"/>
        </w:rPr>
      </w:pPr>
    </w:p>
    <w:p w14:paraId="2D12F2CB" w14:textId="77777777" w:rsidR="007D40CC" w:rsidRPr="00B11A5B" w:rsidRDefault="007D40CC" w:rsidP="007D40CC">
      <w:pPr>
        <w:ind w:left="1440" w:firstLine="720"/>
        <w:rPr>
          <w:rFonts w:cstheme="minorHAnsi"/>
        </w:rPr>
      </w:pPr>
    </w:p>
    <w:p w14:paraId="4AF921CC" w14:textId="77777777" w:rsidR="007D40CC" w:rsidRPr="00B11A5B" w:rsidRDefault="007D40CC" w:rsidP="007D40CC">
      <w:pPr>
        <w:ind w:left="1440" w:firstLine="720"/>
        <w:rPr>
          <w:rFonts w:cstheme="minorHAnsi"/>
        </w:rPr>
      </w:pPr>
    </w:p>
    <w:p w14:paraId="529276F6" w14:textId="77777777" w:rsidR="007D40CC" w:rsidRPr="00B11A5B" w:rsidRDefault="007D40CC" w:rsidP="007D40CC">
      <w:pPr>
        <w:ind w:left="1440" w:firstLine="720"/>
        <w:rPr>
          <w:rFonts w:cstheme="minorHAnsi"/>
        </w:rPr>
      </w:pPr>
    </w:p>
    <w:p w14:paraId="57EA8BC4" w14:textId="77777777" w:rsidR="007D40CC" w:rsidRPr="00B11A5B" w:rsidRDefault="007D40CC" w:rsidP="007D40CC">
      <w:pPr>
        <w:ind w:left="1440" w:firstLine="720"/>
        <w:rPr>
          <w:rFonts w:cstheme="minorHAnsi"/>
        </w:rPr>
      </w:pPr>
    </w:p>
    <w:p w14:paraId="5C00B438" w14:textId="77777777" w:rsidR="007D40CC" w:rsidRPr="00B11A5B" w:rsidRDefault="007D40CC" w:rsidP="007D40CC">
      <w:pPr>
        <w:ind w:left="1440" w:firstLine="720"/>
        <w:rPr>
          <w:rFonts w:cstheme="minorHAnsi"/>
        </w:rPr>
      </w:pPr>
    </w:p>
    <w:p w14:paraId="220EB644" w14:textId="77777777" w:rsidR="007D40CC" w:rsidRPr="00B11A5B" w:rsidRDefault="007D40CC" w:rsidP="007D40CC">
      <w:pPr>
        <w:ind w:left="1440" w:firstLine="720"/>
        <w:rPr>
          <w:rFonts w:cstheme="minorHAnsi"/>
        </w:rPr>
      </w:pPr>
    </w:p>
    <w:tbl>
      <w:tblPr>
        <w:tblpPr w:leftFromText="180" w:rightFromText="180" w:vertAnchor="text" w:horzAnchor="margin" w:tblpX="-144" w:tblpY="72"/>
        <w:tblW w:w="0" w:type="auto"/>
        <w:tblLook w:val="0000" w:firstRow="0" w:lastRow="0" w:firstColumn="0" w:lastColumn="0" w:noHBand="0" w:noVBand="0"/>
      </w:tblPr>
      <w:tblGrid>
        <w:gridCol w:w="3031"/>
        <w:gridCol w:w="4609"/>
      </w:tblGrid>
      <w:tr w:rsidR="007D40CC" w:rsidRPr="00B11A5B" w14:paraId="43CC14DC" w14:textId="77777777" w:rsidTr="00435573">
        <w:trPr>
          <w:trHeight w:val="546"/>
        </w:trPr>
        <w:tc>
          <w:tcPr>
            <w:tcW w:w="3031" w:type="dxa"/>
            <w:vAlign w:val="center"/>
          </w:tcPr>
          <w:p w14:paraId="29731417" w14:textId="77777777" w:rsidR="007D40CC" w:rsidRPr="00B11A5B" w:rsidRDefault="007D40CC" w:rsidP="00435573">
            <w:pPr>
              <w:rPr>
                <w:rFonts w:cstheme="minorHAnsi"/>
                <w:b/>
                <w:color w:val="1F497D"/>
                <w:sz w:val="28"/>
                <w:lang w:val="en-GB"/>
              </w:rPr>
            </w:pPr>
            <w:bookmarkStart w:id="5" w:name="_Toc294515518"/>
            <w:r w:rsidRPr="00B11A5B">
              <w:rPr>
                <w:rFonts w:cstheme="minorHAnsi"/>
                <w:b/>
                <w:color w:val="1F497D"/>
                <w:sz w:val="28"/>
                <w:lang w:val="en-GB"/>
              </w:rPr>
              <w:t>Name of the Student</w:t>
            </w:r>
            <w:bookmarkEnd w:id="5"/>
          </w:p>
        </w:tc>
        <w:tc>
          <w:tcPr>
            <w:tcW w:w="4609" w:type="dxa"/>
            <w:vAlign w:val="center"/>
          </w:tcPr>
          <w:p w14:paraId="3ED67179" w14:textId="77777777" w:rsidR="007D40CC" w:rsidRPr="00B11A5B" w:rsidRDefault="00CE7047" w:rsidP="00435573">
            <w:pPr>
              <w:rPr>
                <w:rFonts w:cstheme="minorHAnsi"/>
                <w:sz w:val="28"/>
                <w:lang w:val="en-GB"/>
              </w:rPr>
            </w:pPr>
            <w:r w:rsidRPr="00B11A5B">
              <w:rPr>
                <w:rFonts w:cstheme="minorHAnsi"/>
                <w:sz w:val="28"/>
                <w:lang w:val="en-GB"/>
              </w:rPr>
              <w:t>SUBHENDU MAJI</w:t>
            </w:r>
          </w:p>
        </w:tc>
      </w:tr>
      <w:tr w:rsidR="007D40CC" w:rsidRPr="00B11A5B" w14:paraId="732B383A" w14:textId="77777777" w:rsidTr="00435573">
        <w:trPr>
          <w:trHeight w:val="546"/>
        </w:trPr>
        <w:tc>
          <w:tcPr>
            <w:tcW w:w="3031" w:type="dxa"/>
            <w:vAlign w:val="center"/>
          </w:tcPr>
          <w:p w14:paraId="074916F7" w14:textId="77777777" w:rsidR="007D40CC" w:rsidRPr="00B11A5B" w:rsidRDefault="007D40CC" w:rsidP="00435573">
            <w:pPr>
              <w:rPr>
                <w:rFonts w:cstheme="minorHAnsi"/>
                <w:b/>
                <w:color w:val="1F497D"/>
                <w:sz w:val="28"/>
                <w:lang w:val="en-GB"/>
              </w:rPr>
            </w:pPr>
            <w:bookmarkStart w:id="6" w:name="_Toc294515520"/>
            <w:r w:rsidRPr="00B11A5B">
              <w:rPr>
                <w:rFonts w:cstheme="minorHAnsi"/>
                <w:b/>
                <w:color w:val="1F497D"/>
                <w:sz w:val="28"/>
                <w:lang w:val="en-GB"/>
              </w:rPr>
              <w:t>Reg. No</w:t>
            </w:r>
            <w:bookmarkEnd w:id="6"/>
          </w:p>
        </w:tc>
        <w:tc>
          <w:tcPr>
            <w:tcW w:w="4609" w:type="dxa"/>
            <w:vAlign w:val="center"/>
          </w:tcPr>
          <w:p w14:paraId="1A02A972" w14:textId="77777777" w:rsidR="007D40CC" w:rsidRPr="00B11A5B" w:rsidRDefault="00CE7047" w:rsidP="00435573">
            <w:pPr>
              <w:rPr>
                <w:rFonts w:cstheme="minorHAnsi"/>
                <w:color w:val="0070C0"/>
                <w:sz w:val="28"/>
                <w:lang w:val="en-GB"/>
              </w:rPr>
            </w:pPr>
            <w:r w:rsidRPr="00B11A5B">
              <w:rPr>
                <w:rFonts w:cstheme="minorHAnsi"/>
                <w:color w:val="0070C0"/>
                <w:sz w:val="28"/>
                <w:lang w:val="en-GB"/>
              </w:rPr>
              <w:t>18ETCS002121</w:t>
            </w:r>
          </w:p>
        </w:tc>
      </w:tr>
      <w:tr w:rsidR="007D40CC" w:rsidRPr="00B11A5B" w14:paraId="1BEE7D0A" w14:textId="77777777" w:rsidTr="00435573">
        <w:trPr>
          <w:trHeight w:val="546"/>
        </w:trPr>
        <w:tc>
          <w:tcPr>
            <w:tcW w:w="3031" w:type="dxa"/>
            <w:vAlign w:val="center"/>
          </w:tcPr>
          <w:p w14:paraId="5C1903A7" w14:textId="77777777" w:rsidR="007D40CC" w:rsidRPr="00B11A5B" w:rsidRDefault="00B8254A" w:rsidP="00B8254A">
            <w:pPr>
              <w:rPr>
                <w:rFonts w:cstheme="minorHAnsi"/>
                <w:b/>
                <w:color w:val="1F497D"/>
                <w:sz w:val="28"/>
                <w:lang w:val="en-GB"/>
              </w:rPr>
            </w:pPr>
            <w:r w:rsidRPr="00B11A5B">
              <w:rPr>
                <w:rFonts w:cstheme="minorHAnsi"/>
                <w:b/>
                <w:color w:val="1F497D"/>
                <w:sz w:val="28"/>
                <w:lang w:val="en-GB"/>
              </w:rPr>
              <w:t>Semester/Year</w:t>
            </w:r>
          </w:p>
        </w:tc>
        <w:tc>
          <w:tcPr>
            <w:tcW w:w="4609" w:type="dxa"/>
            <w:vAlign w:val="center"/>
          </w:tcPr>
          <w:p w14:paraId="46ADFDCD" w14:textId="56990133" w:rsidR="007D40CC" w:rsidRPr="00B11A5B" w:rsidRDefault="00CB4E21" w:rsidP="006646F4">
            <w:pPr>
              <w:rPr>
                <w:rFonts w:cstheme="minorHAnsi"/>
                <w:color w:val="0070C0"/>
                <w:sz w:val="28"/>
                <w:lang w:val="en-GB"/>
              </w:rPr>
            </w:pPr>
            <w:r>
              <w:rPr>
                <w:rFonts w:cstheme="minorHAnsi"/>
                <w:color w:val="0070C0"/>
                <w:sz w:val="28"/>
                <w:lang w:val="en-GB"/>
              </w:rPr>
              <w:t>4</w:t>
            </w:r>
            <w:r w:rsidRPr="00CB4E21">
              <w:rPr>
                <w:rFonts w:cstheme="minorHAnsi"/>
                <w:color w:val="0070C0"/>
                <w:sz w:val="28"/>
                <w:vertAlign w:val="superscript"/>
                <w:lang w:val="en-GB"/>
              </w:rPr>
              <w:t>th</w:t>
            </w:r>
            <w:r w:rsidR="00CE7047" w:rsidRPr="00B11A5B">
              <w:rPr>
                <w:rFonts w:cstheme="minorHAnsi"/>
                <w:color w:val="0070C0"/>
                <w:sz w:val="28"/>
                <w:lang w:val="en-GB"/>
              </w:rPr>
              <w:t xml:space="preserve"> / 20</w:t>
            </w:r>
            <w:r>
              <w:rPr>
                <w:rFonts w:cstheme="minorHAnsi"/>
                <w:color w:val="0070C0"/>
                <w:sz w:val="28"/>
                <w:lang w:val="en-GB"/>
              </w:rPr>
              <w:t>20</w:t>
            </w:r>
          </w:p>
        </w:tc>
      </w:tr>
      <w:tr w:rsidR="007D40CC" w:rsidRPr="00B11A5B" w14:paraId="60F758D3" w14:textId="77777777" w:rsidTr="00435573">
        <w:trPr>
          <w:trHeight w:val="546"/>
        </w:trPr>
        <w:tc>
          <w:tcPr>
            <w:tcW w:w="3031" w:type="dxa"/>
            <w:vAlign w:val="center"/>
          </w:tcPr>
          <w:p w14:paraId="273F9AC3" w14:textId="77777777" w:rsidR="007D40CC" w:rsidRPr="00B11A5B" w:rsidRDefault="009D451D" w:rsidP="00435573">
            <w:pPr>
              <w:rPr>
                <w:rFonts w:cstheme="minorHAnsi"/>
                <w:b/>
                <w:color w:val="1F497D"/>
                <w:sz w:val="28"/>
                <w:lang w:val="en-GB"/>
              </w:rPr>
            </w:pPr>
            <w:bookmarkStart w:id="7" w:name="_Toc294515524"/>
            <w:r w:rsidRPr="00B11A5B">
              <w:rPr>
                <w:rFonts w:cstheme="minorHAnsi"/>
                <w:b/>
                <w:color w:val="1F497D"/>
                <w:sz w:val="28"/>
                <w:lang w:val="en-GB"/>
              </w:rPr>
              <w:t>Course</w:t>
            </w:r>
            <w:r w:rsidR="007D40CC" w:rsidRPr="00B11A5B">
              <w:rPr>
                <w:rFonts w:cstheme="minorHAnsi"/>
                <w:b/>
                <w:color w:val="1F497D"/>
                <w:sz w:val="28"/>
                <w:lang w:val="en-GB"/>
              </w:rPr>
              <w:t xml:space="preserve"> Leader</w:t>
            </w:r>
            <w:bookmarkEnd w:id="7"/>
            <w:r w:rsidR="00B77DEA" w:rsidRPr="00B11A5B">
              <w:rPr>
                <w:rFonts w:cstheme="minorHAnsi"/>
                <w:b/>
                <w:color w:val="1F497D"/>
                <w:sz w:val="28"/>
                <w:lang w:val="en-GB"/>
              </w:rPr>
              <w:t>/s</w:t>
            </w:r>
          </w:p>
        </w:tc>
        <w:tc>
          <w:tcPr>
            <w:tcW w:w="4609" w:type="dxa"/>
            <w:vAlign w:val="center"/>
          </w:tcPr>
          <w:p w14:paraId="4E20F22C" w14:textId="582706FE" w:rsidR="007D40CC" w:rsidRPr="00B11A5B" w:rsidRDefault="00D612AC" w:rsidP="006646F4">
            <w:pPr>
              <w:rPr>
                <w:rFonts w:cstheme="minorHAnsi"/>
                <w:color w:val="0070C0"/>
                <w:sz w:val="28"/>
                <w:lang w:val="en-GB"/>
              </w:rPr>
            </w:pPr>
            <w:r w:rsidRPr="00D612AC">
              <w:rPr>
                <w:rFonts w:cstheme="minorHAnsi"/>
                <w:color w:val="0070C0"/>
                <w:sz w:val="28"/>
                <w:lang w:val="en-GB"/>
              </w:rPr>
              <w:t xml:space="preserve">Ms. </w:t>
            </w:r>
            <w:proofErr w:type="spellStart"/>
            <w:r w:rsidRPr="00D612AC">
              <w:rPr>
                <w:rFonts w:cstheme="minorHAnsi"/>
                <w:color w:val="0070C0"/>
                <w:sz w:val="28"/>
                <w:lang w:val="en-GB"/>
              </w:rPr>
              <w:t>Naveeta</w:t>
            </w:r>
            <w:proofErr w:type="spellEnd"/>
          </w:p>
        </w:tc>
      </w:tr>
    </w:tbl>
    <w:p w14:paraId="0C178480" w14:textId="77777777" w:rsidR="007D40CC" w:rsidRPr="00B11A5B" w:rsidRDefault="007D40CC" w:rsidP="007D40CC">
      <w:pPr>
        <w:ind w:left="1440" w:firstLine="720"/>
        <w:rPr>
          <w:rFonts w:cstheme="minorHAnsi"/>
        </w:rPr>
      </w:pPr>
    </w:p>
    <w:p w14:paraId="7D42E0E9" w14:textId="77777777" w:rsidR="007D40CC" w:rsidRPr="00B11A5B" w:rsidRDefault="007D40CC" w:rsidP="007D40CC">
      <w:pPr>
        <w:tabs>
          <w:tab w:val="left" w:pos="3975"/>
        </w:tabs>
        <w:rPr>
          <w:rFonts w:cstheme="minorHAnsi"/>
        </w:rPr>
      </w:pPr>
    </w:p>
    <w:p w14:paraId="09BB569D" w14:textId="77777777" w:rsidR="007D40CC" w:rsidRPr="00B11A5B" w:rsidRDefault="007D40CC" w:rsidP="007D40CC">
      <w:pPr>
        <w:tabs>
          <w:tab w:val="left" w:pos="3975"/>
          <w:tab w:val="left" w:pos="7080"/>
        </w:tabs>
        <w:rPr>
          <w:rFonts w:cstheme="minorHAnsi"/>
        </w:rPr>
      </w:pPr>
    </w:p>
    <w:p w14:paraId="72F68432" w14:textId="77777777" w:rsidR="006646F4" w:rsidRPr="00B11A5B" w:rsidRDefault="006646F4" w:rsidP="007D40CC">
      <w:pPr>
        <w:tabs>
          <w:tab w:val="left" w:pos="3975"/>
          <w:tab w:val="left" w:pos="7080"/>
        </w:tabs>
        <w:rPr>
          <w:rFonts w:cstheme="minorHAnsi"/>
        </w:rPr>
      </w:pPr>
    </w:p>
    <w:p w14:paraId="763A7715" w14:textId="77777777" w:rsidR="006646F4" w:rsidRPr="00B11A5B" w:rsidRDefault="006646F4" w:rsidP="007D40CC">
      <w:pPr>
        <w:tabs>
          <w:tab w:val="left" w:pos="3975"/>
          <w:tab w:val="left" w:pos="7080"/>
        </w:tabs>
        <w:rPr>
          <w:rFonts w:cstheme="minorHAnsi"/>
        </w:rPr>
      </w:pPr>
    </w:p>
    <w:p w14:paraId="3BF769D3" w14:textId="77777777" w:rsidR="006646F4" w:rsidRPr="00B11A5B" w:rsidRDefault="006646F4" w:rsidP="007D40CC">
      <w:pPr>
        <w:tabs>
          <w:tab w:val="left" w:pos="3975"/>
          <w:tab w:val="left" w:pos="7080"/>
        </w:tabs>
        <w:rPr>
          <w:rFonts w:cstheme="minorHAnsi"/>
        </w:rPr>
      </w:pPr>
    </w:p>
    <w:p w14:paraId="1DA38D9C" w14:textId="77777777" w:rsidR="006646F4" w:rsidRPr="00B11A5B" w:rsidRDefault="006646F4" w:rsidP="007D40CC">
      <w:pPr>
        <w:tabs>
          <w:tab w:val="left" w:pos="3975"/>
          <w:tab w:val="left" w:pos="7080"/>
        </w:tabs>
        <w:rPr>
          <w:rFonts w:cstheme="minorHAnsi"/>
        </w:rPr>
      </w:pPr>
    </w:p>
    <w:p w14:paraId="267C57DD" w14:textId="77777777" w:rsidR="006646F4" w:rsidRPr="00B11A5B" w:rsidRDefault="006646F4" w:rsidP="007D40CC">
      <w:pPr>
        <w:tabs>
          <w:tab w:val="left" w:pos="3975"/>
          <w:tab w:val="left" w:pos="7080"/>
        </w:tabs>
        <w:rPr>
          <w:rFonts w:cstheme="minorHAnsi"/>
        </w:rPr>
      </w:pPr>
    </w:p>
    <w:p w14:paraId="0B4389FD" w14:textId="77777777" w:rsidR="006646F4" w:rsidRPr="00B11A5B" w:rsidRDefault="006646F4" w:rsidP="007D40CC">
      <w:pPr>
        <w:tabs>
          <w:tab w:val="left" w:pos="3975"/>
          <w:tab w:val="left" w:pos="7080"/>
        </w:tabs>
        <w:rPr>
          <w:rFonts w:cstheme="minorHAnsi"/>
        </w:rPr>
      </w:pPr>
    </w:p>
    <w:p w14:paraId="39115413" w14:textId="77777777" w:rsidR="006646F4" w:rsidRPr="00B11A5B" w:rsidRDefault="006646F4" w:rsidP="007D40CC">
      <w:pPr>
        <w:tabs>
          <w:tab w:val="left" w:pos="3975"/>
          <w:tab w:val="left" w:pos="7080"/>
        </w:tabs>
        <w:rPr>
          <w:rFonts w:cstheme="minorHAnsi"/>
        </w:rPr>
      </w:pPr>
    </w:p>
    <w:p w14:paraId="68D33A56" w14:textId="77777777" w:rsidR="006646F4" w:rsidRPr="00B11A5B" w:rsidRDefault="006646F4" w:rsidP="007D40CC">
      <w:pPr>
        <w:tabs>
          <w:tab w:val="left" w:pos="3975"/>
          <w:tab w:val="left" w:pos="7080"/>
        </w:tabs>
        <w:rPr>
          <w:rFonts w:cstheme="minorHAnsi"/>
        </w:rPr>
      </w:pPr>
    </w:p>
    <w:p w14:paraId="0A71E27E" w14:textId="77777777" w:rsidR="006646F4" w:rsidRPr="00B11A5B" w:rsidRDefault="006646F4" w:rsidP="007D40CC">
      <w:pPr>
        <w:tabs>
          <w:tab w:val="left" w:pos="3975"/>
          <w:tab w:val="left" w:pos="7080"/>
        </w:tabs>
        <w:rPr>
          <w:rFonts w:cstheme="minorHAnsi"/>
        </w:rPr>
      </w:pPr>
    </w:p>
    <w:p w14:paraId="4E0AA8CE" w14:textId="77777777" w:rsidR="006646F4" w:rsidRPr="00B11A5B" w:rsidRDefault="006646F4" w:rsidP="007D40CC">
      <w:pPr>
        <w:tabs>
          <w:tab w:val="left" w:pos="3975"/>
          <w:tab w:val="left" w:pos="7080"/>
        </w:tabs>
        <w:rPr>
          <w:rFonts w:cstheme="minorHAnsi"/>
        </w:rPr>
      </w:pPr>
    </w:p>
    <w:p w14:paraId="09FAC70C" w14:textId="77777777" w:rsidR="006646F4" w:rsidRPr="00B11A5B" w:rsidRDefault="006646F4" w:rsidP="007D40CC">
      <w:pPr>
        <w:tabs>
          <w:tab w:val="left" w:pos="3975"/>
          <w:tab w:val="left" w:pos="7080"/>
        </w:tabs>
        <w:rPr>
          <w:rFonts w:cstheme="minorHAnsi"/>
        </w:rPr>
      </w:pPr>
    </w:p>
    <w:p w14:paraId="74B2D386" w14:textId="77777777" w:rsidR="006646F4" w:rsidRPr="00B11A5B" w:rsidRDefault="006646F4" w:rsidP="007D40CC">
      <w:pPr>
        <w:tabs>
          <w:tab w:val="left" w:pos="3975"/>
          <w:tab w:val="left" w:pos="7080"/>
        </w:tabs>
        <w:rPr>
          <w:rFonts w:cstheme="minorHAnsi"/>
        </w:rPr>
      </w:pPr>
    </w:p>
    <w:p w14:paraId="0B69B66A" w14:textId="77777777" w:rsidR="006646F4" w:rsidRPr="00B11A5B" w:rsidRDefault="006646F4" w:rsidP="007D40CC">
      <w:pPr>
        <w:tabs>
          <w:tab w:val="left" w:pos="3975"/>
          <w:tab w:val="left" w:pos="7080"/>
        </w:tabs>
        <w:rPr>
          <w:rFonts w:cstheme="minorHAnsi"/>
        </w:rPr>
      </w:pPr>
    </w:p>
    <w:p w14:paraId="7187C85D" w14:textId="77777777" w:rsidR="006646F4" w:rsidRPr="00B11A5B" w:rsidRDefault="006646F4" w:rsidP="007D40CC">
      <w:pPr>
        <w:tabs>
          <w:tab w:val="left" w:pos="3975"/>
          <w:tab w:val="left" w:pos="7080"/>
        </w:tabs>
        <w:rPr>
          <w:rFonts w:cstheme="minorHAnsi"/>
        </w:rPr>
      </w:pPr>
    </w:p>
    <w:p w14:paraId="011E790C" w14:textId="77777777" w:rsidR="006646F4" w:rsidRPr="00B11A5B" w:rsidRDefault="006646F4" w:rsidP="007D40CC">
      <w:pPr>
        <w:tabs>
          <w:tab w:val="left" w:pos="3975"/>
          <w:tab w:val="left" w:pos="7080"/>
        </w:tabs>
        <w:rPr>
          <w:rFonts w:cstheme="minorHAnsi"/>
        </w:rPr>
        <w:sectPr w:rsidR="006646F4" w:rsidRPr="00B11A5B" w:rsidSect="006646F4">
          <w:headerReference w:type="default" r:id="rId9"/>
          <w:footerReference w:type="default" r:id="rId10"/>
          <w:headerReference w:type="first" r:id="rId11"/>
          <w:footerReference w:type="first" r:id="rId12"/>
          <w:pgSz w:w="11909" w:h="16834" w:code="9"/>
          <w:pgMar w:top="1152" w:right="1152" w:bottom="1152" w:left="1530" w:header="720" w:footer="432" w:gutter="0"/>
          <w:pgBorders w:display="firstPage" w:offsetFrom="page">
            <w:top w:val="twistedLines1" w:sz="18" w:space="24" w:color="auto"/>
            <w:left w:val="twistedLines1" w:sz="18" w:space="24" w:color="auto"/>
            <w:bottom w:val="twistedLines1" w:sz="18" w:space="24" w:color="auto"/>
            <w:right w:val="twistedLines1" w:sz="18" w:space="24" w:color="auto"/>
          </w:pgBorders>
          <w:pgNumType w:fmt="lowerRoman" w:start="1"/>
          <w:cols w:space="720"/>
          <w:titlePg/>
          <w:docGrid w:linePitch="360"/>
        </w:sectPr>
      </w:pPr>
    </w:p>
    <w:p w14:paraId="09166C26" w14:textId="77777777" w:rsidR="007D40CC" w:rsidRPr="00B11A5B" w:rsidRDefault="007D40CC" w:rsidP="007D40CC">
      <w:pPr>
        <w:tabs>
          <w:tab w:val="left" w:pos="3975"/>
          <w:tab w:val="left" w:pos="7080"/>
        </w:tabs>
        <w:rPr>
          <w:rFonts w:cstheme="minorHAnsi"/>
        </w:rPr>
      </w:pPr>
    </w:p>
    <w:p w14:paraId="3C3F966B" w14:textId="77777777" w:rsidR="007D40CC" w:rsidRPr="00B11A5B" w:rsidRDefault="007D40CC" w:rsidP="007D40CC">
      <w:pPr>
        <w:jc w:val="right"/>
        <w:rPr>
          <w:rFonts w:cstheme="minorHAnsi"/>
        </w:rPr>
      </w:pPr>
    </w:p>
    <w:tbl>
      <w:tblPr>
        <w:tblpPr w:leftFromText="180" w:rightFromText="180" w:vertAnchor="text" w:tblpXSpec="center" w:tblpY="-83"/>
        <w:tblW w:w="94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44"/>
        <w:gridCol w:w="620"/>
        <w:gridCol w:w="1517"/>
        <w:gridCol w:w="394"/>
        <w:gridCol w:w="366"/>
        <w:gridCol w:w="460"/>
        <w:gridCol w:w="1662"/>
        <w:gridCol w:w="737"/>
        <w:gridCol w:w="1910"/>
      </w:tblGrid>
      <w:tr w:rsidR="007D40CC" w:rsidRPr="00B11A5B" w14:paraId="666B9871" w14:textId="77777777" w:rsidTr="00E85847">
        <w:trPr>
          <w:trHeight w:val="350"/>
        </w:trPr>
        <w:tc>
          <w:tcPr>
            <w:tcW w:w="9410" w:type="dxa"/>
            <w:gridSpan w:val="9"/>
          </w:tcPr>
          <w:p w14:paraId="6E7A5714" w14:textId="77777777" w:rsidR="007D40CC" w:rsidRPr="00B11A5B" w:rsidRDefault="007D40CC" w:rsidP="00E85847">
            <w:pPr>
              <w:pStyle w:val="Heading1"/>
              <w:spacing w:before="120" w:after="120"/>
              <w:jc w:val="center"/>
              <w:rPr>
                <w:rFonts w:cstheme="minorHAnsi"/>
                <w:b/>
              </w:rPr>
            </w:pPr>
            <w:bookmarkStart w:id="8" w:name="_Toc185910103"/>
            <w:bookmarkStart w:id="9" w:name="_Toc294515530"/>
            <w:bookmarkStart w:id="10" w:name="_Toc36774659"/>
            <w:r w:rsidRPr="00B11A5B">
              <w:rPr>
                <w:rFonts w:cstheme="minorHAnsi"/>
                <w:b/>
                <w:sz w:val="24"/>
              </w:rPr>
              <w:t>Declaration</w:t>
            </w:r>
            <w:bookmarkEnd w:id="8"/>
            <w:r w:rsidRPr="00B11A5B">
              <w:rPr>
                <w:rFonts w:cstheme="minorHAnsi"/>
                <w:b/>
                <w:sz w:val="24"/>
              </w:rPr>
              <w:t xml:space="preserve"> Sheet</w:t>
            </w:r>
            <w:bookmarkEnd w:id="9"/>
            <w:bookmarkEnd w:id="10"/>
          </w:p>
        </w:tc>
      </w:tr>
      <w:tr w:rsidR="007D40CC" w:rsidRPr="00B11A5B" w14:paraId="7ED08A77" w14:textId="77777777" w:rsidTr="00435573">
        <w:trPr>
          <w:trHeight w:val="358"/>
        </w:trPr>
        <w:tc>
          <w:tcPr>
            <w:tcW w:w="1818" w:type="dxa"/>
            <w:vAlign w:val="center"/>
          </w:tcPr>
          <w:p w14:paraId="48C422C2" w14:textId="77777777" w:rsidR="007D40CC" w:rsidRPr="00B11A5B" w:rsidRDefault="007D40CC" w:rsidP="00435573">
            <w:pPr>
              <w:tabs>
                <w:tab w:val="left" w:pos="3975"/>
                <w:tab w:val="left" w:pos="7080"/>
              </w:tabs>
              <w:rPr>
                <w:rFonts w:cstheme="minorHAnsi"/>
              </w:rPr>
            </w:pPr>
            <w:r w:rsidRPr="00B11A5B">
              <w:rPr>
                <w:rFonts w:cstheme="minorHAnsi"/>
              </w:rPr>
              <w:t>Student Name</w:t>
            </w:r>
          </w:p>
        </w:tc>
        <w:tc>
          <w:tcPr>
            <w:tcW w:w="7592" w:type="dxa"/>
            <w:gridSpan w:val="8"/>
            <w:vAlign w:val="center"/>
          </w:tcPr>
          <w:p w14:paraId="2776420C" w14:textId="77777777" w:rsidR="007D40CC" w:rsidRPr="00B11A5B" w:rsidRDefault="00831CD2" w:rsidP="00435573">
            <w:pPr>
              <w:tabs>
                <w:tab w:val="left" w:pos="3975"/>
                <w:tab w:val="left" w:pos="7080"/>
              </w:tabs>
              <w:rPr>
                <w:rFonts w:cstheme="minorHAnsi"/>
              </w:rPr>
            </w:pPr>
            <w:r w:rsidRPr="00B11A5B">
              <w:rPr>
                <w:rFonts w:cstheme="minorHAnsi"/>
              </w:rPr>
              <w:t>SUBHENDU MAJI</w:t>
            </w:r>
          </w:p>
        </w:tc>
      </w:tr>
      <w:tr w:rsidR="007D40CC" w:rsidRPr="00B11A5B" w14:paraId="7EFE59CA" w14:textId="77777777" w:rsidTr="00435573">
        <w:trPr>
          <w:trHeight w:val="352"/>
        </w:trPr>
        <w:tc>
          <w:tcPr>
            <w:tcW w:w="1818" w:type="dxa"/>
            <w:vAlign w:val="center"/>
          </w:tcPr>
          <w:p w14:paraId="215CFBB5" w14:textId="77777777" w:rsidR="007D40CC" w:rsidRPr="00B11A5B" w:rsidRDefault="007D40CC" w:rsidP="00435573">
            <w:pPr>
              <w:tabs>
                <w:tab w:val="left" w:pos="3975"/>
                <w:tab w:val="left" w:pos="7080"/>
              </w:tabs>
              <w:rPr>
                <w:rFonts w:cstheme="minorHAnsi"/>
              </w:rPr>
            </w:pPr>
            <w:r w:rsidRPr="00B11A5B">
              <w:rPr>
                <w:rFonts w:cstheme="minorHAnsi"/>
              </w:rPr>
              <w:t>Reg. No</w:t>
            </w:r>
          </w:p>
        </w:tc>
        <w:tc>
          <w:tcPr>
            <w:tcW w:w="7592" w:type="dxa"/>
            <w:gridSpan w:val="8"/>
            <w:vAlign w:val="center"/>
          </w:tcPr>
          <w:p w14:paraId="073107A1" w14:textId="77777777" w:rsidR="007D40CC" w:rsidRPr="00B11A5B" w:rsidRDefault="00831CD2" w:rsidP="00435573">
            <w:pPr>
              <w:tabs>
                <w:tab w:val="left" w:pos="3975"/>
                <w:tab w:val="left" w:pos="7080"/>
              </w:tabs>
              <w:rPr>
                <w:rFonts w:cstheme="minorHAnsi"/>
              </w:rPr>
            </w:pPr>
            <w:r w:rsidRPr="00B11A5B">
              <w:rPr>
                <w:rFonts w:cstheme="minorHAnsi"/>
              </w:rPr>
              <w:t>18ETCS002121</w:t>
            </w:r>
          </w:p>
        </w:tc>
      </w:tr>
      <w:tr w:rsidR="007D40CC" w:rsidRPr="00B11A5B" w14:paraId="6D7BF538" w14:textId="77777777" w:rsidTr="00435573">
        <w:trPr>
          <w:trHeight w:val="361"/>
        </w:trPr>
        <w:tc>
          <w:tcPr>
            <w:tcW w:w="1818" w:type="dxa"/>
            <w:vAlign w:val="center"/>
          </w:tcPr>
          <w:p w14:paraId="7EC7A453" w14:textId="77777777" w:rsidR="007D40CC" w:rsidRPr="00B11A5B" w:rsidRDefault="00B8254A" w:rsidP="009D451D">
            <w:pPr>
              <w:tabs>
                <w:tab w:val="left" w:pos="3975"/>
                <w:tab w:val="left" w:pos="7080"/>
              </w:tabs>
              <w:rPr>
                <w:rFonts w:cstheme="minorHAnsi"/>
              </w:rPr>
            </w:pPr>
            <w:proofErr w:type="spellStart"/>
            <w:r w:rsidRPr="00B11A5B">
              <w:rPr>
                <w:rFonts w:cstheme="minorHAnsi"/>
              </w:rPr>
              <w:t>Programme</w:t>
            </w:r>
            <w:proofErr w:type="spellEnd"/>
          </w:p>
        </w:tc>
        <w:tc>
          <w:tcPr>
            <w:tcW w:w="3825" w:type="dxa"/>
            <w:gridSpan w:val="5"/>
            <w:vAlign w:val="center"/>
          </w:tcPr>
          <w:p w14:paraId="4BF7ED6D" w14:textId="77777777" w:rsidR="007D40CC" w:rsidRPr="00B11A5B" w:rsidRDefault="00831CD2" w:rsidP="00435573">
            <w:pPr>
              <w:tabs>
                <w:tab w:val="left" w:pos="3975"/>
                <w:tab w:val="left" w:pos="7080"/>
              </w:tabs>
              <w:rPr>
                <w:rFonts w:cstheme="minorHAnsi"/>
              </w:rPr>
            </w:pPr>
            <w:r w:rsidRPr="00B11A5B">
              <w:rPr>
                <w:rFonts w:cstheme="minorHAnsi"/>
              </w:rPr>
              <w:t>B. Tech</w:t>
            </w:r>
          </w:p>
        </w:tc>
        <w:tc>
          <w:tcPr>
            <w:tcW w:w="776" w:type="dxa"/>
            <w:vAlign w:val="center"/>
          </w:tcPr>
          <w:p w14:paraId="015C5062" w14:textId="77777777" w:rsidR="007D40CC" w:rsidRPr="00B11A5B" w:rsidRDefault="00B8254A" w:rsidP="00435573">
            <w:pPr>
              <w:tabs>
                <w:tab w:val="left" w:pos="3975"/>
                <w:tab w:val="left" w:pos="7080"/>
              </w:tabs>
              <w:rPr>
                <w:rFonts w:cstheme="minorHAnsi"/>
              </w:rPr>
            </w:pPr>
            <w:r w:rsidRPr="00B11A5B">
              <w:rPr>
                <w:rFonts w:cstheme="minorHAnsi"/>
              </w:rPr>
              <w:t>Semester/Year</w:t>
            </w:r>
          </w:p>
        </w:tc>
        <w:tc>
          <w:tcPr>
            <w:tcW w:w="2991" w:type="dxa"/>
            <w:gridSpan w:val="2"/>
            <w:vAlign w:val="center"/>
          </w:tcPr>
          <w:p w14:paraId="4D8474A6" w14:textId="4BBE1AD5" w:rsidR="007D40CC" w:rsidRPr="00B11A5B" w:rsidRDefault="00831CD2" w:rsidP="00730F27">
            <w:pPr>
              <w:tabs>
                <w:tab w:val="left" w:pos="3975"/>
                <w:tab w:val="left" w:pos="7080"/>
              </w:tabs>
              <w:rPr>
                <w:rFonts w:cstheme="minorHAnsi"/>
              </w:rPr>
            </w:pPr>
            <w:r w:rsidRPr="00B11A5B">
              <w:rPr>
                <w:rFonts w:cstheme="minorHAnsi"/>
              </w:rPr>
              <w:t xml:space="preserve"> </w:t>
            </w:r>
            <w:r w:rsidR="00CB4E21">
              <w:rPr>
                <w:rFonts w:cstheme="minorHAnsi"/>
              </w:rPr>
              <w:t>4</w:t>
            </w:r>
            <w:r w:rsidR="00CB4E21">
              <w:rPr>
                <w:rFonts w:cstheme="minorHAnsi"/>
                <w:vertAlign w:val="superscript"/>
              </w:rPr>
              <w:t>th</w:t>
            </w:r>
            <w:r w:rsidRPr="00B11A5B">
              <w:rPr>
                <w:rFonts w:cstheme="minorHAnsi"/>
              </w:rPr>
              <w:t xml:space="preserve"> / 20</w:t>
            </w:r>
            <w:r w:rsidR="00CB4E21">
              <w:rPr>
                <w:rFonts w:cstheme="minorHAnsi"/>
              </w:rPr>
              <w:t>20</w:t>
            </w:r>
          </w:p>
        </w:tc>
      </w:tr>
      <w:tr w:rsidR="007D40CC" w:rsidRPr="00B11A5B" w14:paraId="738D21EA" w14:textId="77777777" w:rsidTr="00435573">
        <w:trPr>
          <w:trHeight w:val="418"/>
        </w:trPr>
        <w:tc>
          <w:tcPr>
            <w:tcW w:w="1818" w:type="dxa"/>
            <w:vAlign w:val="center"/>
          </w:tcPr>
          <w:p w14:paraId="477B66BF" w14:textId="77777777" w:rsidR="007D40CC" w:rsidRPr="00B11A5B" w:rsidRDefault="009D451D" w:rsidP="00435573">
            <w:pPr>
              <w:tabs>
                <w:tab w:val="left" w:pos="3975"/>
                <w:tab w:val="left" w:pos="7080"/>
              </w:tabs>
              <w:rPr>
                <w:rFonts w:cstheme="minorHAnsi"/>
              </w:rPr>
            </w:pPr>
            <w:r w:rsidRPr="00B11A5B">
              <w:rPr>
                <w:rFonts w:cstheme="minorHAnsi"/>
              </w:rPr>
              <w:t>Course</w:t>
            </w:r>
            <w:r w:rsidR="007D40CC" w:rsidRPr="00B11A5B">
              <w:rPr>
                <w:rFonts w:cstheme="minorHAnsi"/>
              </w:rPr>
              <w:t xml:space="preserve"> Code</w:t>
            </w:r>
          </w:p>
        </w:tc>
        <w:tc>
          <w:tcPr>
            <w:tcW w:w="7592" w:type="dxa"/>
            <w:gridSpan w:val="8"/>
            <w:vAlign w:val="center"/>
          </w:tcPr>
          <w:p w14:paraId="64217B89" w14:textId="64E38994" w:rsidR="007D40CC" w:rsidRPr="00B11A5B" w:rsidRDefault="00D612AC" w:rsidP="00435573">
            <w:pPr>
              <w:tabs>
                <w:tab w:val="left" w:pos="3975"/>
                <w:tab w:val="left" w:pos="7080"/>
              </w:tabs>
              <w:rPr>
                <w:rFonts w:cstheme="minorHAnsi"/>
              </w:rPr>
            </w:pPr>
            <w:r w:rsidRPr="00D612AC">
              <w:rPr>
                <w:rFonts w:cstheme="minorHAnsi"/>
              </w:rPr>
              <w:t>19CSC213A</w:t>
            </w:r>
          </w:p>
        </w:tc>
      </w:tr>
      <w:tr w:rsidR="007D40CC" w:rsidRPr="00B11A5B" w14:paraId="475BAD5B" w14:textId="77777777" w:rsidTr="00435573">
        <w:trPr>
          <w:trHeight w:val="370"/>
        </w:trPr>
        <w:tc>
          <w:tcPr>
            <w:tcW w:w="1818" w:type="dxa"/>
            <w:vAlign w:val="center"/>
          </w:tcPr>
          <w:p w14:paraId="085B0479" w14:textId="77777777" w:rsidR="007D40CC" w:rsidRPr="00B11A5B" w:rsidRDefault="009D451D" w:rsidP="00435573">
            <w:pPr>
              <w:tabs>
                <w:tab w:val="left" w:pos="3975"/>
                <w:tab w:val="left" w:pos="7080"/>
              </w:tabs>
              <w:rPr>
                <w:rFonts w:cstheme="minorHAnsi"/>
              </w:rPr>
            </w:pPr>
            <w:r w:rsidRPr="00B11A5B">
              <w:rPr>
                <w:rFonts w:cstheme="minorHAnsi"/>
              </w:rPr>
              <w:t xml:space="preserve">Course </w:t>
            </w:r>
            <w:r w:rsidR="007D40CC" w:rsidRPr="00B11A5B">
              <w:rPr>
                <w:rFonts w:cstheme="minorHAnsi"/>
              </w:rPr>
              <w:t>Title</w:t>
            </w:r>
          </w:p>
        </w:tc>
        <w:tc>
          <w:tcPr>
            <w:tcW w:w="7592" w:type="dxa"/>
            <w:gridSpan w:val="8"/>
            <w:vAlign w:val="center"/>
          </w:tcPr>
          <w:p w14:paraId="26C7502E" w14:textId="1045C85C" w:rsidR="007D40CC" w:rsidRPr="00B11A5B" w:rsidRDefault="00D612AC" w:rsidP="00435573">
            <w:pPr>
              <w:tabs>
                <w:tab w:val="left" w:pos="3975"/>
                <w:tab w:val="left" w:pos="7080"/>
              </w:tabs>
              <w:rPr>
                <w:rFonts w:cstheme="minorHAnsi"/>
              </w:rPr>
            </w:pPr>
            <w:r w:rsidRPr="00D612AC">
              <w:rPr>
                <w:rFonts w:cstheme="minorHAnsi"/>
              </w:rPr>
              <w:t>Programming Paradigms</w:t>
            </w:r>
          </w:p>
        </w:tc>
      </w:tr>
      <w:tr w:rsidR="007D40CC" w:rsidRPr="00B11A5B" w14:paraId="40E9F1FD" w14:textId="77777777" w:rsidTr="00435573">
        <w:trPr>
          <w:trHeight w:val="352"/>
        </w:trPr>
        <w:tc>
          <w:tcPr>
            <w:tcW w:w="1818" w:type="dxa"/>
            <w:vAlign w:val="center"/>
          </w:tcPr>
          <w:p w14:paraId="23166230" w14:textId="77777777" w:rsidR="007D40CC" w:rsidRPr="00B11A5B" w:rsidRDefault="009D451D" w:rsidP="00435573">
            <w:pPr>
              <w:tabs>
                <w:tab w:val="left" w:pos="3975"/>
                <w:tab w:val="left" w:pos="7080"/>
              </w:tabs>
              <w:rPr>
                <w:rFonts w:cstheme="minorHAnsi"/>
              </w:rPr>
            </w:pPr>
            <w:r w:rsidRPr="00B11A5B">
              <w:rPr>
                <w:rFonts w:cstheme="minorHAnsi"/>
              </w:rPr>
              <w:t>Course</w:t>
            </w:r>
            <w:r w:rsidR="007D40CC" w:rsidRPr="00B11A5B">
              <w:rPr>
                <w:rFonts w:cstheme="minorHAnsi"/>
              </w:rPr>
              <w:t xml:space="preserve"> Date</w:t>
            </w:r>
          </w:p>
        </w:tc>
        <w:tc>
          <w:tcPr>
            <w:tcW w:w="2469" w:type="dxa"/>
            <w:gridSpan w:val="2"/>
            <w:vAlign w:val="center"/>
          </w:tcPr>
          <w:p w14:paraId="2CC19505" w14:textId="77777777" w:rsidR="007D40CC" w:rsidRPr="00B11A5B" w:rsidRDefault="007D40CC" w:rsidP="00435573">
            <w:pPr>
              <w:tabs>
                <w:tab w:val="left" w:pos="3975"/>
                <w:tab w:val="left" w:pos="7080"/>
              </w:tabs>
              <w:rPr>
                <w:rFonts w:cstheme="minorHAnsi"/>
              </w:rPr>
            </w:pPr>
          </w:p>
        </w:tc>
        <w:tc>
          <w:tcPr>
            <w:tcW w:w="820" w:type="dxa"/>
            <w:gridSpan w:val="2"/>
          </w:tcPr>
          <w:p w14:paraId="197EA288" w14:textId="77777777" w:rsidR="007D40CC" w:rsidRPr="00B11A5B" w:rsidRDefault="00831CD2" w:rsidP="00435573">
            <w:pPr>
              <w:tabs>
                <w:tab w:val="left" w:pos="3975"/>
                <w:tab w:val="left" w:pos="7080"/>
              </w:tabs>
              <w:rPr>
                <w:rFonts w:cstheme="minorHAnsi"/>
              </w:rPr>
            </w:pPr>
            <w:r w:rsidRPr="00B11A5B">
              <w:rPr>
                <w:rFonts w:cstheme="minorHAnsi"/>
              </w:rPr>
              <w:t>T</w:t>
            </w:r>
            <w:r w:rsidR="007D40CC" w:rsidRPr="00B11A5B">
              <w:rPr>
                <w:rFonts w:cstheme="minorHAnsi"/>
              </w:rPr>
              <w:t>o</w:t>
            </w:r>
          </w:p>
        </w:tc>
        <w:tc>
          <w:tcPr>
            <w:tcW w:w="4303" w:type="dxa"/>
            <w:gridSpan w:val="4"/>
            <w:vAlign w:val="center"/>
          </w:tcPr>
          <w:p w14:paraId="2A2DFA59" w14:textId="77777777" w:rsidR="007D40CC" w:rsidRPr="00B11A5B" w:rsidRDefault="007D40CC" w:rsidP="00435573">
            <w:pPr>
              <w:tabs>
                <w:tab w:val="left" w:pos="3975"/>
                <w:tab w:val="left" w:pos="7080"/>
              </w:tabs>
              <w:rPr>
                <w:rFonts w:cstheme="minorHAnsi"/>
              </w:rPr>
            </w:pPr>
          </w:p>
        </w:tc>
      </w:tr>
      <w:tr w:rsidR="007D40CC" w:rsidRPr="00B11A5B" w14:paraId="7E51FAA9" w14:textId="77777777" w:rsidTr="00435573">
        <w:trPr>
          <w:trHeight w:val="368"/>
        </w:trPr>
        <w:tc>
          <w:tcPr>
            <w:tcW w:w="1818" w:type="dxa"/>
            <w:vAlign w:val="center"/>
          </w:tcPr>
          <w:p w14:paraId="69F53F97" w14:textId="77777777" w:rsidR="007D40CC" w:rsidRPr="00B11A5B" w:rsidRDefault="009D451D" w:rsidP="00435573">
            <w:pPr>
              <w:tabs>
                <w:tab w:val="left" w:pos="3975"/>
                <w:tab w:val="left" w:pos="7080"/>
              </w:tabs>
              <w:rPr>
                <w:rFonts w:cstheme="minorHAnsi"/>
              </w:rPr>
            </w:pPr>
            <w:r w:rsidRPr="00B11A5B">
              <w:rPr>
                <w:rFonts w:cstheme="minorHAnsi"/>
              </w:rPr>
              <w:t>Course</w:t>
            </w:r>
            <w:r w:rsidR="007D40CC" w:rsidRPr="00B11A5B">
              <w:rPr>
                <w:rFonts w:cstheme="minorHAnsi"/>
              </w:rPr>
              <w:t xml:space="preserve"> Leader</w:t>
            </w:r>
          </w:p>
        </w:tc>
        <w:tc>
          <w:tcPr>
            <w:tcW w:w="7592" w:type="dxa"/>
            <w:gridSpan w:val="8"/>
            <w:vAlign w:val="center"/>
          </w:tcPr>
          <w:p w14:paraId="0095650B" w14:textId="75A15EF5" w:rsidR="007D40CC" w:rsidRPr="00B11A5B" w:rsidRDefault="00D612AC" w:rsidP="00435573">
            <w:pPr>
              <w:tabs>
                <w:tab w:val="left" w:pos="3975"/>
                <w:tab w:val="left" w:pos="7080"/>
              </w:tabs>
              <w:rPr>
                <w:rFonts w:cstheme="minorHAnsi"/>
              </w:rPr>
            </w:pPr>
            <w:r w:rsidRPr="00D612AC">
              <w:rPr>
                <w:rFonts w:cstheme="minorHAnsi"/>
                <w:sz w:val="22"/>
                <w:szCs w:val="22"/>
              </w:rPr>
              <w:t xml:space="preserve">Ms. </w:t>
            </w:r>
            <w:proofErr w:type="spellStart"/>
            <w:r w:rsidRPr="00D612AC">
              <w:rPr>
                <w:rFonts w:cstheme="minorHAnsi"/>
                <w:sz w:val="22"/>
                <w:szCs w:val="22"/>
              </w:rPr>
              <w:t>Naveeta</w:t>
            </w:r>
            <w:proofErr w:type="spellEnd"/>
          </w:p>
        </w:tc>
      </w:tr>
      <w:tr w:rsidR="007D40CC" w:rsidRPr="00B11A5B" w14:paraId="461C1D37" w14:textId="77777777" w:rsidTr="00435573">
        <w:trPr>
          <w:trHeight w:val="1621"/>
        </w:trPr>
        <w:tc>
          <w:tcPr>
            <w:tcW w:w="9410" w:type="dxa"/>
            <w:gridSpan w:val="9"/>
            <w:vAlign w:val="center"/>
          </w:tcPr>
          <w:p w14:paraId="2A0A10EB" w14:textId="77777777" w:rsidR="001E3243" w:rsidRPr="00B11A5B" w:rsidRDefault="001E3243" w:rsidP="00435573">
            <w:pPr>
              <w:rPr>
                <w:rFonts w:cstheme="minorHAnsi"/>
                <w:b/>
              </w:rPr>
            </w:pPr>
          </w:p>
          <w:p w14:paraId="5F37DF8F" w14:textId="77777777" w:rsidR="001E3243" w:rsidRPr="00B11A5B" w:rsidRDefault="001E3243" w:rsidP="00435573">
            <w:pPr>
              <w:rPr>
                <w:rFonts w:cstheme="minorHAnsi"/>
                <w:b/>
              </w:rPr>
            </w:pPr>
          </w:p>
          <w:p w14:paraId="7D886921" w14:textId="77777777" w:rsidR="007D40CC" w:rsidRPr="00B11A5B" w:rsidRDefault="007D40CC" w:rsidP="00435573">
            <w:pPr>
              <w:rPr>
                <w:rFonts w:cstheme="minorHAnsi"/>
                <w:b/>
              </w:rPr>
            </w:pPr>
            <w:r w:rsidRPr="00B11A5B">
              <w:rPr>
                <w:rFonts w:cstheme="minorHAnsi"/>
                <w:b/>
              </w:rPr>
              <w:t>Declaration</w:t>
            </w:r>
          </w:p>
          <w:p w14:paraId="753624AD" w14:textId="77777777" w:rsidR="001E3243" w:rsidRPr="00B11A5B" w:rsidRDefault="001E3243" w:rsidP="00435573">
            <w:pPr>
              <w:rPr>
                <w:rFonts w:cstheme="minorHAnsi"/>
                <w:b/>
              </w:rPr>
            </w:pPr>
          </w:p>
          <w:p w14:paraId="3929ED45" w14:textId="77777777" w:rsidR="007D40CC" w:rsidRPr="00B11A5B" w:rsidRDefault="007D40CC" w:rsidP="00D268E8">
            <w:pPr>
              <w:spacing w:line="360" w:lineRule="auto"/>
              <w:ind w:left="360" w:right="374"/>
              <w:jc w:val="both"/>
              <w:rPr>
                <w:rFonts w:cstheme="minorHAnsi"/>
                <w:kern w:val="28"/>
                <w:szCs w:val="20"/>
              </w:rPr>
            </w:pPr>
            <w:r w:rsidRPr="00B11A5B">
              <w:rPr>
                <w:rFonts w:cstheme="minorHAnsi"/>
                <w:kern w:val="28"/>
                <w:szCs w:val="20"/>
              </w:rPr>
              <w:t>The assignment submitted herewith is a result of my own investigations and that I have conformed to the guidelines against</w:t>
            </w:r>
            <w:r w:rsidR="006646F4" w:rsidRPr="00B11A5B">
              <w:rPr>
                <w:rFonts w:cstheme="minorHAnsi"/>
                <w:kern w:val="28"/>
                <w:szCs w:val="20"/>
              </w:rPr>
              <w:t xml:space="preserve"> plagiarism as laid out in the </w:t>
            </w:r>
            <w:r w:rsidRPr="00B11A5B">
              <w:rPr>
                <w:rFonts w:cstheme="minorHAnsi"/>
                <w:kern w:val="28"/>
                <w:szCs w:val="20"/>
              </w:rPr>
              <w:t>Student Handbook.  All sections of the text and results, which have been obtained from other sources, are fully referenced.  I understand that cheating and plagiarism constitute a breach of University regulations and will be dealt with accordingly.</w:t>
            </w:r>
          </w:p>
          <w:p w14:paraId="1880439D" w14:textId="77777777" w:rsidR="001E3243" w:rsidRPr="00B11A5B" w:rsidRDefault="001E3243" w:rsidP="001E3243">
            <w:pPr>
              <w:spacing w:line="360" w:lineRule="auto"/>
              <w:ind w:left="360" w:right="225"/>
              <w:jc w:val="both"/>
              <w:rPr>
                <w:rFonts w:cstheme="minorHAnsi"/>
                <w:kern w:val="28"/>
                <w:szCs w:val="20"/>
              </w:rPr>
            </w:pPr>
          </w:p>
          <w:p w14:paraId="0BAEA5D2" w14:textId="77777777" w:rsidR="001E3243" w:rsidRPr="00B11A5B" w:rsidRDefault="001E3243" w:rsidP="001E3243">
            <w:pPr>
              <w:spacing w:line="360" w:lineRule="auto"/>
              <w:ind w:left="360" w:right="225"/>
              <w:jc w:val="both"/>
              <w:rPr>
                <w:rFonts w:cstheme="minorHAnsi"/>
                <w:kern w:val="28"/>
                <w:sz w:val="20"/>
                <w:szCs w:val="20"/>
              </w:rPr>
            </w:pPr>
          </w:p>
        </w:tc>
      </w:tr>
      <w:tr w:rsidR="007D40CC" w:rsidRPr="00B11A5B" w14:paraId="6E202EE6" w14:textId="77777777" w:rsidTr="001E3243">
        <w:trPr>
          <w:trHeight w:val="877"/>
        </w:trPr>
        <w:tc>
          <w:tcPr>
            <w:tcW w:w="2528" w:type="dxa"/>
            <w:gridSpan w:val="2"/>
            <w:vAlign w:val="center"/>
          </w:tcPr>
          <w:p w14:paraId="3F999C19" w14:textId="77777777" w:rsidR="007D40CC" w:rsidRPr="00B11A5B" w:rsidRDefault="007D40CC" w:rsidP="00A35642">
            <w:pPr>
              <w:tabs>
                <w:tab w:val="left" w:pos="3975"/>
                <w:tab w:val="left" w:pos="7080"/>
              </w:tabs>
              <w:rPr>
                <w:rFonts w:cstheme="minorHAnsi"/>
              </w:rPr>
            </w:pPr>
            <w:r w:rsidRPr="00B11A5B">
              <w:rPr>
                <w:rFonts w:cstheme="minorHAnsi"/>
              </w:rPr>
              <w:t xml:space="preserve">Signature of the </w:t>
            </w:r>
            <w:r w:rsidR="00A35642" w:rsidRPr="00B11A5B">
              <w:rPr>
                <w:rFonts w:cstheme="minorHAnsi"/>
              </w:rPr>
              <w:t>S</w:t>
            </w:r>
            <w:r w:rsidRPr="00B11A5B">
              <w:rPr>
                <w:rFonts w:cstheme="minorHAnsi"/>
              </w:rPr>
              <w:t>tudent</w:t>
            </w:r>
          </w:p>
        </w:tc>
        <w:tc>
          <w:tcPr>
            <w:tcW w:w="3891" w:type="dxa"/>
            <w:gridSpan w:val="5"/>
            <w:vAlign w:val="center"/>
          </w:tcPr>
          <w:p w14:paraId="0306521D" w14:textId="77777777" w:rsidR="007D40CC" w:rsidRPr="00B11A5B" w:rsidRDefault="007D40CC" w:rsidP="00435573">
            <w:pPr>
              <w:tabs>
                <w:tab w:val="left" w:pos="3975"/>
                <w:tab w:val="left" w:pos="7080"/>
              </w:tabs>
              <w:rPr>
                <w:rFonts w:cstheme="minorHAnsi"/>
              </w:rPr>
            </w:pPr>
          </w:p>
        </w:tc>
        <w:tc>
          <w:tcPr>
            <w:tcW w:w="748" w:type="dxa"/>
            <w:vAlign w:val="center"/>
          </w:tcPr>
          <w:p w14:paraId="2488CCA6" w14:textId="77777777" w:rsidR="007D40CC" w:rsidRPr="00B11A5B" w:rsidRDefault="007D40CC" w:rsidP="00435573">
            <w:pPr>
              <w:tabs>
                <w:tab w:val="left" w:pos="3975"/>
                <w:tab w:val="left" w:pos="7080"/>
              </w:tabs>
              <w:rPr>
                <w:rFonts w:cstheme="minorHAnsi"/>
              </w:rPr>
            </w:pPr>
            <w:r w:rsidRPr="00B11A5B">
              <w:rPr>
                <w:rFonts w:cstheme="minorHAnsi"/>
              </w:rPr>
              <w:t>Date</w:t>
            </w:r>
          </w:p>
        </w:tc>
        <w:tc>
          <w:tcPr>
            <w:tcW w:w="2243" w:type="dxa"/>
            <w:vAlign w:val="center"/>
          </w:tcPr>
          <w:p w14:paraId="2F1FB2EE" w14:textId="77777777" w:rsidR="007D40CC" w:rsidRPr="00B11A5B" w:rsidRDefault="007D40CC" w:rsidP="00435573">
            <w:pPr>
              <w:tabs>
                <w:tab w:val="left" w:pos="3975"/>
                <w:tab w:val="left" w:pos="7080"/>
              </w:tabs>
              <w:rPr>
                <w:rFonts w:cstheme="minorHAnsi"/>
              </w:rPr>
            </w:pPr>
          </w:p>
        </w:tc>
      </w:tr>
      <w:tr w:rsidR="007D40CC" w:rsidRPr="00B11A5B" w14:paraId="34EEA54C" w14:textId="77777777" w:rsidTr="001E3243">
        <w:trPr>
          <w:trHeight w:val="886"/>
        </w:trPr>
        <w:tc>
          <w:tcPr>
            <w:tcW w:w="2528" w:type="dxa"/>
            <w:gridSpan w:val="2"/>
            <w:vAlign w:val="center"/>
          </w:tcPr>
          <w:p w14:paraId="63B4109C" w14:textId="77777777" w:rsidR="007D40CC" w:rsidRPr="00B11A5B" w:rsidRDefault="007D40CC" w:rsidP="00435573">
            <w:pPr>
              <w:tabs>
                <w:tab w:val="left" w:pos="3975"/>
                <w:tab w:val="left" w:pos="7080"/>
              </w:tabs>
              <w:rPr>
                <w:rFonts w:cstheme="minorHAnsi"/>
              </w:rPr>
            </w:pPr>
            <w:r w:rsidRPr="00B11A5B">
              <w:rPr>
                <w:rFonts w:cstheme="minorHAnsi"/>
              </w:rPr>
              <w:t>Submission date stamp</w:t>
            </w:r>
          </w:p>
          <w:p w14:paraId="0DEE0F9C" w14:textId="77777777" w:rsidR="007D40CC" w:rsidRPr="00B11A5B" w:rsidRDefault="007D40CC" w:rsidP="006646F4">
            <w:pPr>
              <w:tabs>
                <w:tab w:val="left" w:pos="3975"/>
                <w:tab w:val="left" w:pos="7080"/>
              </w:tabs>
              <w:rPr>
                <w:rFonts w:cstheme="minorHAnsi"/>
              </w:rPr>
            </w:pPr>
            <w:r w:rsidRPr="00B11A5B">
              <w:rPr>
                <w:rFonts w:cstheme="minorHAnsi"/>
                <w:sz w:val="16"/>
              </w:rPr>
              <w:t xml:space="preserve">(by </w:t>
            </w:r>
            <w:r w:rsidR="006646F4" w:rsidRPr="00B11A5B">
              <w:rPr>
                <w:rFonts w:cstheme="minorHAnsi"/>
                <w:sz w:val="16"/>
              </w:rPr>
              <w:t>Examination &amp; Assessment Section</w:t>
            </w:r>
            <w:r w:rsidRPr="00B11A5B">
              <w:rPr>
                <w:rFonts w:cstheme="minorHAnsi"/>
                <w:sz w:val="16"/>
              </w:rPr>
              <w:t>)</w:t>
            </w:r>
          </w:p>
        </w:tc>
        <w:tc>
          <w:tcPr>
            <w:tcW w:w="6882" w:type="dxa"/>
            <w:gridSpan w:val="7"/>
          </w:tcPr>
          <w:p w14:paraId="00D98C79" w14:textId="77777777" w:rsidR="007D40CC" w:rsidRPr="00B11A5B" w:rsidRDefault="007D40CC" w:rsidP="00435573">
            <w:pPr>
              <w:tabs>
                <w:tab w:val="left" w:pos="3975"/>
                <w:tab w:val="left" w:pos="7080"/>
              </w:tabs>
              <w:rPr>
                <w:rFonts w:cstheme="minorHAnsi"/>
              </w:rPr>
            </w:pPr>
          </w:p>
        </w:tc>
      </w:tr>
      <w:tr w:rsidR="007D40CC" w:rsidRPr="00B11A5B" w14:paraId="3760E61B" w14:textId="77777777" w:rsidTr="00435573">
        <w:trPr>
          <w:trHeight w:val="325"/>
        </w:trPr>
        <w:tc>
          <w:tcPr>
            <w:tcW w:w="4705" w:type="dxa"/>
            <w:gridSpan w:val="4"/>
          </w:tcPr>
          <w:p w14:paraId="424815F3" w14:textId="77777777" w:rsidR="007D40CC" w:rsidRPr="00B11A5B" w:rsidRDefault="007D40CC" w:rsidP="009D451D">
            <w:pPr>
              <w:tabs>
                <w:tab w:val="left" w:pos="3975"/>
                <w:tab w:val="left" w:pos="7080"/>
              </w:tabs>
              <w:jc w:val="center"/>
              <w:rPr>
                <w:rFonts w:cstheme="minorHAnsi"/>
              </w:rPr>
            </w:pPr>
            <w:r w:rsidRPr="00B11A5B">
              <w:rPr>
                <w:rFonts w:cstheme="minorHAnsi"/>
              </w:rPr>
              <w:t xml:space="preserve">Signature of the </w:t>
            </w:r>
            <w:r w:rsidR="009D451D" w:rsidRPr="00B11A5B">
              <w:rPr>
                <w:rFonts w:cstheme="minorHAnsi"/>
              </w:rPr>
              <w:t>Course</w:t>
            </w:r>
            <w:r w:rsidRPr="00B11A5B">
              <w:rPr>
                <w:rFonts w:cstheme="minorHAnsi"/>
              </w:rPr>
              <w:t xml:space="preserve"> Leader and date</w:t>
            </w:r>
          </w:p>
        </w:tc>
        <w:tc>
          <w:tcPr>
            <w:tcW w:w="4705" w:type="dxa"/>
            <w:gridSpan w:val="5"/>
          </w:tcPr>
          <w:p w14:paraId="627ED93D" w14:textId="77777777" w:rsidR="007D40CC" w:rsidRPr="00B11A5B" w:rsidRDefault="007D40CC" w:rsidP="00B77DEA">
            <w:pPr>
              <w:tabs>
                <w:tab w:val="left" w:pos="3975"/>
                <w:tab w:val="left" w:pos="7080"/>
              </w:tabs>
              <w:jc w:val="center"/>
              <w:rPr>
                <w:rFonts w:cstheme="minorHAnsi"/>
              </w:rPr>
            </w:pPr>
            <w:r w:rsidRPr="00B11A5B">
              <w:rPr>
                <w:rFonts w:cstheme="minorHAnsi"/>
              </w:rPr>
              <w:t xml:space="preserve">Signature of </w:t>
            </w:r>
            <w:r w:rsidR="00B77DEA" w:rsidRPr="00B11A5B">
              <w:rPr>
                <w:rFonts w:cstheme="minorHAnsi"/>
              </w:rPr>
              <w:t>the Reviewer</w:t>
            </w:r>
            <w:r w:rsidRPr="00B11A5B">
              <w:rPr>
                <w:rFonts w:cstheme="minorHAnsi"/>
              </w:rPr>
              <w:t xml:space="preserve"> and date</w:t>
            </w:r>
          </w:p>
        </w:tc>
      </w:tr>
      <w:tr w:rsidR="007D40CC" w:rsidRPr="00B11A5B" w14:paraId="41ED3E4E" w14:textId="77777777" w:rsidTr="00435573">
        <w:trPr>
          <w:trHeight w:val="1607"/>
        </w:trPr>
        <w:tc>
          <w:tcPr>
            <w:tcW w:w="4705" w:type="dxa"/>
            <w:gridSpan w:val="4"/>
          </w:tcPr>
          <w:p w14:paraId="1B6877B2" w14:textId="77777777" w:rsidR="007D40CC" w:rsidRPr="00B11A5B" w:rsidRDefault="007D40CC" w:rsidP="00435573">
            <w:pPr>
              <w:tabs>
                <w:tab w:val="left" w:pos="3975"/>
                <w:tab w:val="left" w:pos="7080"/>
              </w:tabs>
              <w:rPr>
                <w:rFonts w:cstheme="minorHAnsi"/>
              </w:rPr>
            </w:pPr>
          </w:p>
        </w:tc>
        <w:tc>
          <w:tcPr>
            <w:tcW w:w="4705" w:type="dxa"/>
            <w:gridSpan w:val="5"/>
          </w:tcPr>
          <w:p w14:paraId="11C4B1FF" w14:textId="77777777" w:rsidR="007D40CC" w:rsidRPr="00B11A5B" w:rsidRDefault="007D40CC" w:rsidP="00435573">
            <w:pPr>
              <w:tabs>
                <w:tab w:val="left" w:pos="3975"/>
                <w:tab w:val="left" w:pos="7080"/>
              </w:tabs>
              <w:rPr>
                <w:rFonts w:cstheme="minorHAnsi"/>
              </w:rPr>
            </w:pPr>
          </w:p>
        </w:tc>
      </w:tr>
    </w:tbl>
    <w:p w14:paraId="457C18CB" w14:textId="77777777" w:rsidR="007D40CC" w:rsidRPr="00B11A5B" w:rsidRDefault="007D40CC" w:rsidP="007D40CC">
      <w:pPr>
        <w:jc w:val="right"/>
        <w:rPr>
          <w:rFonts w:cstheme="minorHAnsi"/>
        </w:rPr>
      </w:pPr>
      <w:r w:rsidRPr="00B11A5B">
        <w:rPr>
          <w:rFonts w:cstheme="minorHAnsi"/>
        </w:rPr>
        <w:br w:type="page"/>
      </w:r>
      <w:r w:rsidRPr="00B11A5B">
        <w:rPr>
          <w:rFonts w:cstheme="minorHAnsi"/>
        </w:rPr>
        <w:lastRenderedPageBreak/>
        <w:t xml:space="preserve">    </w:t>
      </w:r>
    </w:p>
    <w:p w14:paraId="44CFF126" w14:textId="77777777" w:rsidR="007D40CC" w:rsidRPr="00B11A5B" w:rsidRDefault="005317C2" w:rsidP="007D40CC">
      <w:pPr>
        <w:pStyle w:val="Heading1"/>
        <w:jc w:val="right"/>
        <w:rPr>
          <w:rFonts w:cstheme="minorHAnsi"/>
          <w:b/>
          <w:sz w:val="24"/>
        </w:rPr>
      </w:pPr>
      <w:bookmarkStart w:id="11" w:name="_Toc36774660"/>
      <w:r w:rsidRPr="00B11A5B">
        <w:rPr>
          <w:rFonts w:cstheme="minorHAnsi"/>
          <w:b/>
          <w:sz w:val="24"/>
        </w:rPr>
        <w:t>Contents</w:t>
      </w:r>
      <w:bookmarkEnd w:id="11"/>
    </w:p>
    <w:p w14:paraId="78630AA1" w14:textId="77777777" w:rsidR="007D40CC" w:rsidRPr="00B11A5B" w:rsidRDefault="007D40CC" w:rsidP="007D40CC">
      <w:pPr>
        <w:rPr>
          <w:rFonts w:cstheme="minorHAnsi"/>
        </w:rPr>
      </w:pPr>
      <w:r w:rsidRPr="00B11A5B">
        <w:rPr>
          <w:rFonts w:cstheme="minorHAnsi"/>
        </w:rPr>
        <w:t>____________________________________________________________________________</w:t>
      </w:r>
    </w:p>
    <w:p w14:paraId="0A9BBBCD" w14:textId="77777777" w:rsidR="005317C2" w:rsidRPr="00B11A5B" w:rsidRDefault="005317C2" w:rsidP="005317C2">
      <w:pPr>
        <w:pStyle w:val="TOC1"/>
        <w:rPr>
          <w:rFonts w:cstheme="minorHAnsi"/>
        </w:rPr>
      </w:pPr>
    </w:p>
    <w:p w14:paraId="2753756E" w14:textId="28CFC415" w:rsidR="00D20C27" w:rsidRDefault="009D5A53">
      <w:pPr>
        <w:pStyle w:val="TOC1"/>
        <w:rPr>
          <w:rFonts w:eastAsiaTheme="minorEastAsia" w:cstheme="minorBidi"/>
          <w:noProof/>
          <w:sz w:val="22"/>
          <w:szCs w:val="22"/>
        </w:rPr>
      </w:pPr>
      <w:r w:rsidRPr="00B11A5B">
        <w:rPr>
          <w:rFonts w:cstheme="minorHAnsi"/>
        </w:rPr>
        <w:fldChar w:fldCharType="begin"/>
      </w:r>
      <w:r w:rsidR="005317C2" w:rsidRPr="00B11A5B">
        <w:rPr>
          <w:rFonts w:cstheme="minorHAnsi"/>
        </w:rPr>
        <w:instrText xml:space="preserve"> TOC \o "1-3" \h \z \u </w:instrText>
      </w:r>
      <w:r w:rsidRPr="00B11A5B">
        <w:rPr>
          <w:rFonts w:cstheme="minorHAnsi"/>
        </w:rPr>
        <w:fldChar w:fldCharType="separate"/>
      </w:r>
      <w:hyperlink w:anchor="_Toc36774659" w:history="1">
        <w:r w:rsidR="00D20C27" w:rsidRPr="00F00760">
          <w:rPr>
            <w:rStyle w:val="Hyperlink"/>
            <w:rFonts w:cstheme="minorHAnsi"/>
            <w:b/>
            <w:noProof/>
          </w:rPr>
          <w:t>Declaration Sheet</w:t>
        </w:r>
        <w:r w:rsidR="00D20C27">
          <w:rPr>
            <w:noProof/>
            <w:webHidden/>
          </w:rPr>
          <w:tab/>
        </w:r>
        <w:r w:rsidR="00D20C27">
          <w:rPr>
            <w:noProof/>
            <w:webHidden/>
          </w:rPr>
          <w:fldChar w:fldCharType="begin"/>
        </w:r>
        <w:r w:rsidR="00D20C27">
          <w:rPr>
            <w:noProof/>
            <w:webHidden/>
          </w:rPr>
          <w:instrText xml:space="preserve"> PAGEREF _Toc36774659 \h </w:instrText>
        </w:r>
        <w:r w:rsidR="00D20C27">
          <w:rPr>
            <w:noProof/>
            <w:webHidden/>
          </w:rPr>
        </w:r>
        <w:r w:rsidR="00D20C27">
          <w:rPr>
            <w:noProof/>
            <w:webHidden/>
          </w:rPr>
          <w:fldChar w:fldCharType="separate"/>
        </w:r>
        <w:r w:rsidR="00D20C27">
          <w:rPr>
            <w:noProof/>
            <w:webHidden/>
          </w:rPr>
          <w:t>ii</w:t>
        </w:r>
        <w:r w:rsidR="00D20C27">
          <w:rPr>
            <w:noProof/>
            <w:webHidden/>
          </w:rPr>
          <w:fldChar w:fldCharType="end"/>
        </w:r>
      </w:hyperlink>
    </w:p>
    <w:p w14:paraId="47CCCDCF" w14:textId="6C1DBF99" w:rsidR="00D20C27" w:rsidRDefault="00D20C27">
      <w:pPr>
        <w:pStyle w:val="TOC1"/>
        <w:rPr>
          <w:rFonts w:eastAsiaTheme="minorEastAsia" w:cstheme="minorBidi"/>
          <w:noProof/>
          <w:sz w:val="22"/>
          <w:szCs w:val="22"/>
        </w:rPr>
      </w:pPr>
      <w:hyperlink w:anchor="_Toc36774660" w:history="1">
        <w:r w:rsidRPr="00F00760">
          <w:rPr>
            <w:rStyle w:val="Hyperlink"/>
            <w:rFonts w:cstheme="minorHAnsi"/>
            <w:b/>
            <w:noProof/>
          </w:rPr>
          <w:t>Contents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_Toc36774660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iii</w:t>
        </w:r>
        <w:r>
          <w:rPr>
            <w:noProof/>
            <w:webHidden/>
          </w:rPr>
          <w:fldChar w:fldCharType="end"/>
        </w:r>
      </w:hyperlink>
    </w:p>
    <w:p w14:paraId="170057AB" w14:textId="53456656" w:rsidR="00D20C27" w:rsidRDefault="00D20C27">
      <w:pPr>
        <w:pStyle w:val="TOC1"/>
        <w:rPr>
          <w:rFonts w:eastAsiaTheme="minorEastAsia" w:cstheme="minorBidi"/>
          <w:noProof/>
          <w:sz w:val="22"/>
          <w:szCs w:val="22"/>
        </w:rPr>
      </w:pPr>
      <w:hyperlink w:anchor="_Toc36774661" w:history="1">
        <w:r w:rsidRPr="00F00760">
          <w:rPr>
            <w:rStyle w:val="Hyperlink"/>
            <w:rFonts w:cstheme="minorHAnsi"/>
            <w:b/>
            <w:noProof/>
          </w:rPr>
          <w:t>Question No.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_Toc36774661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32FE9F5" w14:textId="6F0114F7" w:rsidR="00D20C27" w:rsidRDefault="00D20C27">
      <w:pPr>
        <w:pStyle w:val="TOC2"/>
        <w:rPr>
          <w:rFonts w:eastAsiaTheme="minorEastAsia" w:cstheme="minorBidi"/>
          <w:noProof/>
          <w:sz w:val="22"/>
          <w:szCs w:val="22"/>
        </w:rPr>
      </w:pPr>
      <w:hyperlink w:anchor="_Toc36774662" w:history="1">
        <w:r w:rsidRPr="00F00760">
          <w:rPr>
            <w:rStyle w:val="Hyperlink"/>
            <w:rFonts w:cstheme="minorHAnsi"/>
            <w:noProof/>
          </w:rPr>
          <w:t xml:space="preserve">A1.1 </w:t>
        </w:r>
        <w:r w:rsidRPr="00F00760">
          <w:rPr>
            <w:rStyle w:val="Hyperlink"/>
            <w:rFonts w:eastAsia="Calibri"/>
            <w:noProof/>
          </w:rPr>
          <w:t>Illustration of how C programmers manually and explicitly free memory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_Toc36774662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02EFD45" w14:textId="24CB9D35" w:rsidR="00D20C27" w:rsidRDefault="00D20C27">
      <w:pPr>
        <w:pStyle w:val="TOC2"/>
        <w:rPr>
          <w:rFonts w:eastAsiaTheme="minorEastAsia" w:cstheme="minorBidi"/>
          <w:noProof/>
          <w:sz w:val="22"/>
          <w:szCs w:val="22"/>
        </w:rPr>
      </w:pPr>
      <w:hyperlink w:anchor="_Toc36774663" w:history="1">
        <w:r w:rsidRPr="00F00760">
          <w:rPr>
            <w:rStyle w:val="Hyperlink"/>
            <w:rFonts w:eastAsia="Calibri"/>
            <w:noProof/>
          </w:rPr>
          <w:t>A1.2 Illustration of how Java programmers rely on the Garbage Collector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_Toc36774663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5B732CA" w14:textId="5ED8C88C" w:rsidR="00D20C27" w:rsidRDefault="00D20C27">
      <w:pPr>
        <w:pStyle w:val="TOC2"/>
        <w:rPr>
          <w:rFonts w:eastAsiaTheme="minorEastAsia" w:cstheme="minorBidi"/>
          <w:noProof/>
          <w:sz w:val="22"/>
          <w:szCs w:val="22"/>
        </w:rPr>
      </w:pPr>
      <w:hyperlink w:anchor="_Toc36774664" w:history="1">
        <w:r w:rsidRPr="00F00760">
          <w:rPr>
            <w:rStyle w:val="Hyperlink"/>
            <w:noProof/>
          </w:rPr>
          <w:t>A1.3 Comparison of the manual and the automated approaches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_Toc36774664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0241705" w14:textId="0447467B" w:rsidR="00D20C27" w:rsidRDefault="00D20C27">
      <w:pPr>
        <w:pStyle w:val="TOC2"/>
        <w:rPr>
          <w:rFonts w:eastAsiaTheme="minorEastAsia" w:cstheme="minorBidi"/>
          <w:noProof/>
          <w:sz w:val="22"/>
          <w:szCs w:val="22"/>
        </w:rPr>
      </w:pPr>
      <w:hyperlink w:anchor="_Toc36774665" w:history="1">
        <w:r w:rsidRPr="00F00760">
          <w:rPr>
            <w:rStyle w:val="Hyperlink"/>
            <w:noProof/>
          </w:rPr>
          <w:t>A1.4 The stance taken with justification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_Toc36774665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393F806" w14:textId="7B14E0A2" w:rsidR="00D20C27" w:rsidRDefault="00D20C27">
      <w:pPr>
        <w:pStyle w:val="TOC1"/>
        <w:rPr>
          <w:rFonts w:eastAsiaTheme="minorEastAsia" w:cstheme="minorBidi"/>
          <w:noProof/>
          <w:sz w:val="22"/>
          <w:szCs w:val="22"/>
        </w:rPr>
      </w:pPr>
      <w:hyperlink w:anchor="_Toc36774666" w:history="1">
        <w:r w:rsidRPr="00F00760">
          <w:rPr>
            <w:rStyle w:val="Hyperlink"/>
            <w:rFonts w:cstheme="minorHAnsi"/>
            <w:b/>
            <w:noProof/>
          </w:rPr>
          <w:t>Question No.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_Toc36774666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E9EFCE2" w14:textId="707CCFA8" w:rsidR="00D20C27" w:rsidRDefault="00D20C27">
      <w:pPr>
        <w:pStyle w:val="TOC2"/>
        <w:rPr>
          <w:rFonts w:eastAsiaTheme="minorEastAsia" w:cstheme="minorBidi"/>
          <w:noProof/>
          <w:sz w:val="22"/>
          <w:szCs w:val="22"/>
        </w:rPr>
      </w:pPr>
      <w:hyperlink w:anchor="_Toc36774667" w:history="1">
        <w:r w:rsidRPr="00F00760">
          <w:rPr>
            <w:rStyle w:val="Hyperlink"/>
            <w:noProof/>
          </w:rPr>
          <w:t>B1.1 Introduction to an Airline reservation 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_Toc36774667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45849DB" w14:textId="4B8E98F5" w:rsidR="00D20C27" w:rsidRDefault="00D20C27">
      <w:pPr>
        <w:pStyle w:val="TOC2"/>
        <w:rPr>
          <w:rFonts w:eastAsiaTheme="minorEastAsia" w:cstheme="minorBidi"/>
          <w:noProof/>
          <w:sz w:val="22"/>
          <w:szCs w:val="22"/>
        </w:rPr>
      </w:pPr>
      <w:hyperlink w:anchor="_Toc36774668" w:history="1">
        <w:r w:rsidRPr="00F00760">
          <w:rPr>
            <w:rStyle w:val="Hyperlink"/>
            <w:noProof/>
          </w:rPr>
          <w:t>B1.2 Design of the Airline reservation 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_Toc36774668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A165C01" w14:textId="374F0BA2" w:rsidR="00D20C27" w:rsidRDefault="00D20C27">
      <w:pPr>
        <w:pStyle w:val="TOC2"/>
        <w:rPr>
          <w:rFonts w:eastAsiaTheme="minorEastAsia" w:cstheme="minorBidi"/>
          <w:noProof/>
          <w:sz w:val="22"/>
          <w:szCs w:val="22"/>
        </w:rPr>
      </w:pPr>
      <w:hyperlink w:anchor="_Toc36774669" w:history="1">
        <w:r w:rsidRPr="00F00760">
          <w:rPr>
            <w:rStyle w:val="Hyperlink"/>
            <w:noProof/>
          </w:rPr>
          <w:t>B1.3 Implementation of the Airline reservation 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_Toc36774669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6D47F89" w14:textId="64EE92FE" w:rsidR="00D20C27" w:rsidRDefault="00D20C27">
      <w:pPr>
        <w:pStyle w:val="TOC1"/>
        <w:rPr>
          <w:rFonts w:eastAsiaTheme="minorEastAsia" w:cstheme="minorBidi"/>
          <w:noProof/>
          <w:sz w:val="22"/>
          <w:szCs w:val="22"/>
        </w:rPr>
      </w:pPr>
      <w:hyperlink w:anchor="_Toc36774670" w:history="1">
        <w:r w:rsidRPr="00F00760">
          <w:rPr>
            <w:rStyle w:val="Hyperlink"/>
            <w:noProof/>
          </w:rPr>
          <w:t>Bibliography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_Toc36774670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4A29013" w14:textId="612D7745" w:rsidR="009D4E60" w:rsidRPr="00B11A5B" w:rsidRDefault="009D5A53" w:rsidP="00687AD2">
      <w:pPr>
        <w:spacing w:line="480" w:lineRule="auto"/>
        <w:rPr>
          <w:rFonts w:cstheme="minorHAnsi"/>
        </w:rPr>
      </w:pPr>
      <w:r w:rsidRPr="00B11A5B">
        <w:rPr>
          <w:rFonts w:cstheme="minorHAnsi"/>
        </w:rPr>
        <w:fldChar w:fldCharType="end"/>
      </w:r>
    </w:p>
    <w:p w14:paraId="5B7E049D" w14:textId="77777777" w:rsidR="009D4E60" w:rsidRPr="00B11A5B" w:rsidRDefault="009D4E60" w:rsidP="009D4E60">
      <w:pPr>
        <w:rPr>
          <w:rFonts w:cstheme="minorHAnsi"/>
        </w:rPr>
      </w:pPr>
    </w:p>
    <w:p w14:paraId="0C83E177" w14:textId="77777777" w:rsidR="005317C2" w:rsidRPr="00B11A5B" w:rsidRDefault="005317C2" w:rsidP="005317C2">
      <w:pPr>
        <w:rPr>
          <w:rFonts w:cstheme="minorHAnsi"/>
        </w:rPr>
      </w:pPr>
    </w:p>
    <w:p w14:paraId="3A6D5152" w14:textId="77777777" w:rsidR="005317C2" w:rsidRPr="00B11A5B" w:rsidRDefault="005317C2" w:rsidP="005317C2">
      <w:pPr>
        <w:rPr>
          <w:rFonts w:cstheme="minorHAnsi"/>
          <w:b/>
          <w:bCs/>
          <w:u w:val="single"/>
        </w:rPr>
      </w:pPr>
    </w:p>
    <w:p w14:paraId="0ED58E62" w14:textId="77777777" w:rsidR="005317C2" w:rsidRPr="00B11A5B" w:rsidRDefault="005317C2" w:rsidP="005317C2">
      <w:pPr>
        <w:rPr>
          <w:rFonts w:cstheme="minorHAnsi"/>
        </w:rPr>
      </w:pPr>
    </w:p>
    <w:p w14:paraId="30492742" w14:textId="0173D0D8" w:rsidR="00CB4E21" w:rsidRPr="00CB4E21" w:rsidRDefault="00DD70CE">
      <w:pPr>
        <w:rPr>
          <w:rFonts w:cstheme="minorHAnsi"/>
        </w:rPr>
      </w:pPr>
      <w:r w:rsidRPr="00B11A5B">
        <w:rPr>
          <w:rFonts w:cstheme="minorHAnsi"/>
        </w:rPr>
        <w:br w:type="page"/>
      </w:r>
    </w:p>
    <w:tbl>
      <w:tblPr>
        <w:tblStyle w:val="TableGrid1"/>
        <w:tblW w:w="9999" w:type="dxa"/>
        <w:tblInd w:w="43" w:type="dxa"/>
        <w:tblCellMar>
          <w:top w:w="9" w:type="dxa"/>
          <w:left w:w="96" w:type="dxa"/>
          <w:bottom w:w="0" w:type="dxa"/>
          <w:right w:w="1" w:type="dxa"/>
        </w:tblCellMar>
        <w:tblLook w:val="04A0" w:firstRow="1" w:lastRow="0" w:firstColumn="1" w:lastColumn="0" w:noHBand="0" w:noVBand="1"/>
      </w:tblPr>
      <w:tblGrid>
        <w:gridCol w:w="577"/>
        <w:gridCol w:w="735"/>
        <w:gridCol w:w="570"/>
        <w:gridCol w:w="2702"/>
        <w:gridCol w:w="2512"/>
        <w:gridCol w:w="193"/>
        <w:gridCol w:w="739"/>
        <w:gridCol w:w="934"/>
        <w:gridCol w:w="1037"/>
      </w:tblGrid>
      <w:tr w:rsidR="0004356E" w14:paraId="03D20C52" w14:textId="77777777" w:rsidTr="0004356E">
        <w:trPr>
          <w:trHeight w:val="373"/>
        </w:trPr>
        <w:tc>
          <w:tcPr>
            <w:tcW w:w="7096" w:type="dxa"/>
            <w:gridSpan w:val="5"/>
            <w:tcBorders>
              <w:top w:val="double" w:sz="4" w:space="0" w:color="000000"/>
              <w:left w:val="double" w:sz="4" w:space="0" w:color="000000"/>
              <w:bottom w:val="single" w:sz="4" w:space="0" w:color="000000"/>
              <w:right w:val="nil"/>
            </w:tcBorders>
          </w:tcPr>
          <w:p w14:paraId="032C079B" w14:textId="77777777" w:rsidR="0004356E" w:rsidRDefault="0004356E" w:rsidP="0059115A">
            <w:pPr>
              <w:spacing w:line="259" w:lineRule="auto"/>
              <w:ind w:left="2710"/>
              <w:jc w:val="center"/>
            </w:pPr>
            <w:r>
              <w:rPr>
                <w:rFonts w:ascii="Calibri" w:eastAsia="Calibri" w:hAnsi="Calibri" w:cs="Calibri"/>
                <w:b/>
                <w:sz w:val="22"/>
              </w:rPr>
              <w:lastRenderedPageBreak/>
              <w:t xml:space="preserve">Assignment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2903" w:type="dxa"/>
            <w:gridSpan w:val="4"/>
            <w:tcBorders>
              <w:top w:val="double" w:sz="4" w:space="0" w:color="000000"/>
              <w:left w:val="nil"/>
              <w:bottom w:val="single" w:sz="4" w:space="0" w:color="000000"/>
              <w:right w:val="double" w:sz="4" w:space="0" w:color="000000"/>
            </w:tcBorders>
          </w:tcPr>
          <w:p w14:paraId="4B2C76B0" w14:textId="77777777" w:rsidR="0004356E" w:rsidRDefault="0004356E" w:rsidP="0059115A">
            <w:pPr>
              <w:spacing w:line="259" w:lineRule="auto"/>
              <w:ind w:left="10"/>
            </w:pP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  <w:t xml:space="preserve"> </w:t>
            </w:r>
            <w:r>
              <w:rPr>
                <w:sz w:val="22"/>
              </w:rPr>
              <w:tab/>
              <w:t xml:space="preserve"> </w:t>
            </w:r>
          </w:p>
        </w:tc>
      </w:tr>
      <w:tr w:rsidR="0004356E" w14:paraId="70476F52" w14:textId="77777777" w:rsidTr="0004356E">
        <w:trPr>
          <w:trHeight w:val="400"/>
        </w:trPr>
        <w:tc>
          <w:tcPr>
            <w:tcW w:w="1882" w:type="dxa"/>
            <w:gridSpan w:val="3"/>
            <w:tcBorders>
              <w:top w:val="single" w:sz="4" w:space="0" w:color="000000"/>
              <w:left w:val="double" w:sz="4" w:space="0" w:color="000000"/>
              <w:bottom w:val="double" w:sz="12" w:space="0" w:color="000000"/>
              <w:right w:val="single" w:sz="4" w:space="0" w:color="000000"/>
            </w:tcBorders>
          </w:tcPr>
          <w:p w14:paraId="2C2F49C2" w14:textId="77777777" w:rsidR="0004356E" w:rsidRDefault="0004356E" w:rsidP="0059115A">
            <w:pPr>
              <w:spacing w:line="259" w:lineRule="auto"/>
              <w:ind w:left="12"/>
            </w:pPr>
            <w:r>
              <w:rPr>
                <w:sz w:val="22"/>
              </w:rPr>
              <w:t>Register No.</w:t>
            </w:r>
            <w:r>
              <w:rPr>
                <w:rFonts w:ascii="Calibri" w:eastAsia="Calibri" w:hAnsi="Calibri" w:cs="Calibri"/>
                <w:b/>
                <w:sz w:val="22"/>
              </w:rPr>
              <w:t xml:space="preserve">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D2D5226" w14:textId="6BC7C798" w:rsidR="0004356E" w:rsidRDefault="0004356E" w:rsidP="0059115A">
            <w:pPr>
              <w:spacing w:line="259" w:lineRule="auto"/>
              <w:ind w:left="13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 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18ETCS002121</w:t>
            </w:r>
          </w:p>
        </w:tc>
        <w:tc>
          <w:tcPr>
            <w:tcW w:w="2512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nil"/>
            </w:tcBorders>
          </w:tcPr>
          <w:p w14:paraId="3EB537E6" w14:textId="77777777" w:rsidR="0004356E" w:rsidRDefault="0004356E" w:rsidP="0059115A">
            <w:pPr>
              <w:spacing w:line="259" w:lineRule="auto"/>
              <w:ind w:left="12"/>
            </w:pPr>
            <w:r>
              <w:rPr>
                <w:sz w:val="22"/>
              </w:rPr>
              <w:t>Name of Student</w:t>
            </w:r>
            <w:r>
              <w:rPr>
                <w:rFonts w:ascii="Calibri" w:eastAsia="Calibri" w:hAnsi="Calibri" w:cs="Calibri"/>
                <w:b/>
                <w:sz w:val="22"/>
              </w:rPr>
              <w:t xml:space="preserve">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93" w:type="dxa"/>
            <w:tcBorders>
              <w:top w:val="single" w:sz="4" w:space="0" w:color="000000"/>
              <w:left w:val="nil"/>
              <w:bottom w:val="double" w:sz="4" w:space="0" w:color="000000"/>
              <w:right w:val="single" w:sz="4" w:space="0" w:color="000000"/>
            </w:tcBorders>
          </w:tcPr>
          <w:p w14:paraId="492E3FF5" w14:textId="77777777" w:rsidR="0004356E" w:rsidRDefault="0004356E" w:rsidP="0059115A">
            <w:pPr>
              <w:spacing w:line="259" w:lineRule="auto"/>
              <w:ind w:right="22"/>
              <w:jc w:val="righ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710" w:type="dxa"/>
            <w:gridSpan w:val="3"/>
            <w:tcBorders>
              <w:top w:val="single" w:sz="4" w:space="0" w:color="000000"/>
              <w:left w:val="single" w:sz="4" w:space="0" w:color="000000"/>
              <w:bottom w:val="double" w:sz="12" w:space="0" w:color="000000"/>
              <w:right w:val="double" w:sz="4" w:space="0" w:color="000000"/>
            </w:tcBorders>
          </w:tcPr>
          <w:p w14:paraId="0E5865D6" w14:textId="64A8E1CC" w:rsidR="0004356E" w:rsidRDefault="0004356E" w:rsidP="0059115A">
            <w:pPr>
              <w:spacing w:line="259" w:lineRule="auto"/>
              <w:ind w:left="12"/>
            </w:pPr>
            <w:r>
              <w:rPr>
                <w:sz w:val="22"/>
              </w:rPr>
              <w:t>SUBHENDU MAJI</w:t>
            </w:r>
            <w:r>
              <w:rPr>
                <w:sz w:val="22"/>
              </w:rPr>
              <w:t xml:space="preserve"> </w:t>
            </w:r>
          </w:p>
        </w:tc>
      </w:tr>
      <w:tr w:rsidR="0004356E" w14:paraId="4F136041" w14:textId="77777777" w:rsidTr="0004356E">
        <w:trPr>
          <w:trHeight w:val="1138"/>
        </w:trPr>
        <w:tc>
          <w:tcPr>
            <w:tcW w:w="577" w:type="dxa"/>
            <w:tcBorders>
              <w:top w:val="double" w:sz="12" w:space="0" w:color="000000"/>
              <w:left w:val="double" w:sz="4" w:space="0" w:color="000000"/>
              <w:bottom w:val="double" w:sz="12" w:space="0" w:color="000000"/>
              <w:right w:val="single" w:sz="8" w:space="0" w:color="000000"/>
            </w:tcBorders>
          </w:tcPr>
          <w:p w14:paraId="7F869FE9" w14:textId="77777777" w:rsidR="0004356E" w:rsidRDefault="0004356E" w:rsidP="0059115A">
            <w:pPr>
              <w:spacing w:line="259" w:lineRule="auto"/>
              <w:ind w:left="85"/>
            </w:pPr>
            <w:r>
              <w:rPr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7B1572B7" wp14:editId="00DEDA49">
                      <wp:extent cx="190500" cy="551876"/>
                      <wp:effectExtent l="0" t="0" r="0" b="0"/>
                      <wp:docPr id="10657" name="Group 1065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0500" cy="551876"/>
                                <a:chOff x="0" y="0"/>
                                <a:chExt cx="190500" cy="551876"/>
                              </a:xfrm>
                            </wpg:grpSpPr>
                            <wps:wsp>
                              <wps:cNvPr id="204" name="Rectangle 204"/>
                              <wps:cNvSpPr/>
                              <wps:spPr>
                                <a:xfrm>
                                  <a:off x="144297" y="409067"/>
                                  <a:ext cx="42144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43519B0" w14:textId="77777777" w:rsidR="0004356E" w:rsidRDefault="0004356E" w:rsidP="0004356E">
                                    <w:pPr>
                                      <w:spacing w:after="160" w:line="259" w:lineRule="auto"/>
                                    </w:pPr>
                                    <w:r>
                                      <w:rPr>
                                        <w:sz w:val="22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597" name="Picture 597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 rot="-5399998">
                                  <a:off x="-161225" y="161227"/>
                                  <a:ext cx="641604" cy="1905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599" name="Shape 599"/>
                              <wps:cNvSpPr/>
                              <wps:spPr>
                                <a:xfrm>
                                  <a:off x="40907" y="455930"/>
                                  <a:ext cx="42818" cy="5130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2818" h="51308">
                                      <a:moveTo>
                                        <a:pt x="12725" y="0"/>
                                      </a:moveTo>
                                      <a:cubicBezTo>
                                        <a:pt x="14046" y="0"/>
                                        <a:pt x="15176" y="127"/>
                                        <a:pt x="16078" y="127"/>
                                      </a:cubicBezTo>
                                      <a:cubicBezTo>
                                        <a:pt x="16993" y="254"/>
                                        <a:pt x="17755" y="381"/>
                                        <a:pt x="18339" y="508"/>
                                      </a:cubicBezTo>
                                      <a:cubicBezTo>
                                        <a:pt x="18936" y="635"/>
                                        <a:pt x="19368" y="889"/>
                                        <a:pt x="19647" y="1143"/>
                                      </a:cubicBezTo>
                                      <a:cubicBezTo>
                                        <a:pt x="19914" y="1524"/>
                                        <a:pt x="20053" y="1905"/>
                                        <a:pt x="20053" y="2413"/>
                                      </a:cubicBezTo>
                                      <a:cubicBezTo>
                                        <a:pt x="20053" y="2921"/>
                                        <a:pt x="19736" y="3683"/>
                                        <a:pt x="19101" y="4826"/>
                                      </a:cubicBezTo>
                                      <a:cubicBezTo>
                                        <a:pt x="18453" y="5842"/>
                                        <a:pt x="17755" y="7239"/>
                                        <a:pt x="17005" y="8763"/>
                                      </a:cubicBezTo>
                                      <a:cubicBezTo>
                                        <a:pt x="16256" y="10414"/>
                                        <a:pt x="15570" y="12192"/>
                                        <a:pt x="14948" y="14351"/>
                                      </a:cubicBezTo>
                                      <a:cubicBezTo>
                                        <a:pt x="14338" y="16510"/>
                                        <a:pt x="14034" y="18796"/>
                                        <a:pt x="14034" y="21209"/>
                                      </a:cubicBezTo>
                                      <a:cubicBezTo>
                                        <a:pt x="14034" y="23241"/>
                                        <a:pt x="14275" y="24892"/>
                                        <a:pt x="14745" y="26416"/>
                                      </a:cubicBezTo>
                                      <a:cubicBezTo>
                                        <a:pt x="15227" y="27813"/>
                                        <a:pt x="15888" y="29083"/>
                                        <a:pt x="16739" y="30099"/>
                                      </a:cubicBezTo>
                                      <a:cubicBezTo>
                                        <a:pt x="17577" y="30988"/>
                                        <a:pt x="18593" y="31750"/>
                                        <a:pt x="19774" y="32258"/>
                                      </a:cubicBezTo>
                                      <a:cubicBezTo>
                                        <a:pt x="20968" y="32766"/>
                                        <a:pt x="22225" y="33020"/>
                                        <a:pt x="23546" y="33020"/>
                                      </a:cubicBezTo>
                                      <a:cubicBezTo>
                                        <a:pt x="25502" y="33020"/>
                                        <a:pt x="27203" y="32385"/>
                                        <a:pt x="28651" y="31369"/>
                                      </a:cubicBezTo>
                                      <a:cubicBezTo>
                                        <a:pt x="30086" y="30353"/>
                                        <a:pt x="31356" y="28829"/>
                                        <a:pt x="32474" y="27051"/>
                                      </a:cubicBezTo>
                                      <a:cubicBezTo>
                                        <a:pt x="33591" y="25273"/>
                                        <a:pt x="34646" y="23241"/>
                                        <a:pt x="35624" y="20955"/>
                                      </a:cubicBezTo>
                                      <a:cubicBezTo>
                                        <a:pt x="36614" y="18669"/>
                                        <a:pt x="37643" y="16256"/>
                                        <a:pt x="38748" y="13970"/>
                                      </a:cubicBezTo>
                                      <a:cubicBezTo>
                                        <a:pt x="39840" y="11557"/>
                                        <a:pt x="41085" y="9271"/>
                                        <a:pt x="42469" y="6985"/>
                                      </a:cubicBezTo>
                                      <a:lnTo>
                                        <a:pt x="42818" y="6560"/>
                                      </a:lnTo>
                                      <a:lnTo>
                                        <a:pt x="42818" y="44271"/>
                                      </a:lnTo>
                                      <a:lnTo>
                                        <a:pt x="41923" y="45339"/>
                                      </a:lnTo>
                                      <a:cubicBezTo>
                                        <a:pt x="39992" y="47117"/>
                                        <a:pt x="37694" y="48514"/>
                                        <a:pt x="35052" y="49657"/>
                                      </a:cubicBezTo>
                                      <a:cubicBezTo>
                                        <a:pt x="32398" y="50673"/>
                                        <a:pt x="29223" y="51308"/>
                                        <a:pt x="25527" y="51308"/>
                                      </a:cubicBezTo>
                                      <a:cubicBezTo>
                                        <a:pt x="21285" y="51308"/>
                                        <a:pt x="17551" y="50419"/>
                                        <a:pt x="14338" y="48895"/>
                                      </a:cubicBezTo>
                                      <a:cubicBezTo>
                                        <a:pt x="11125" y="47371"/>
                                        <a:pt x="8446" y="45212"/>
                                        <a:pt x="6325" y="42545"/>
                                      </a:cubicBezTo>
                                      <a:cubicBezTo>
                                        <a:pt x="4204" y="39878"/>
                                        <a:pt x="2616" y="36703"/>
                                        <a:pt x="1575" y="33020"/>
                                      </a:cubicBezTo>
                                      <a:cubicBezTo>
                                        <a:pt x="521" y="29464"/>
                                        <a:pt x="0" y="25654"/>
                                        <a:pt x="0" y="21590"/>
                                      </a:cubicBezTo>
                                      <a:cubicBezTo>
                                        <a:pt x="0" y="19431"/>
                                        <a:pt x="152" y="17399"/>
                                        <a:pt x="470" y="15240"/>
                                      </a:cubicBezTo>
                                      <a:cubicBezTo>
                                        <a:pt x="787" y="13081"/>
                                        <a:pt x="1232" y="11176"/>
                                        <a:pt x="1778" y="9398"/>
                                      </a:cubicBezTo>
                                      <a:cubicBezTo>
                                        <a:pt x="2324" y="7493"/>
                                        <a:pt x="2934" y="5969"/>
                                        <a:pt x="3620" y="4445"/>
                                      </a:cubicBezTo>
                                      <a:cubicBezTo>
                                        <a:pt x="4305" y="3048"/>
                                        <a:pt x="4877" y="2159"/>
                                        <a:pt x="5334" y="1651"/>
                                      </a:cubicBezTo>
                                      <a:cubicBezTo>
                                        <a:pt x="5791" y="1270"/>
                                        <a:pt x="6185" y="889"/>
                                        <a:pt x="6502" y="762"/>
                                      </a:cubicBezTo>
                                      <a:cubicBezTo>
                                        <a:pt x="6820" y="635"/>
                                        <a:pt x="7239" y="508"/>
                                        <a:pt x="7760" y="381"/>
                                      </a:cubicBezTo>
                                      <a:cubicBezTo>
                                        <a:pt x="8293" y="254"/>
                                        <a:pt x="8954" y="127"/>
                                        <a:pt x="9754" y="127"/>
                                      </a:cubicBezTo>
                                      <a:cubicBezTo>
                                        <a:pt x="10554" y="127"/>
                                        <a:pt x="11544" y="0"/>
                                        <a:pt x="1272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00" name="Shape 600"/>
                              <wps:cNvSpPr/>
                              <wps:spPr>
                                <a:xfrm>
                                  <a:off x="63767" y="383778"/>
                                  <a:ext cx="19958" cy="562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958" h="56264">
                                      <a:moveTo>
                                        <a:pt x="19958" y="0"/>
                                      </a:moveTo>
                                      <a:lnTo>
                                        <a:pt x="19958" y="17375"/>
                                      </a:lnTo>
                                      <a:lnTo>
                                        <a:pt x="16332" y="18304"/>
                                      </a:lnTo>
                                      <a:cubicBezTo>
                                        <a:pt x="13564" y="20336"/>
                                        <a:pt x="12192" y="23511"/>
                                        <a:pt x="12192" y="27829"/>
                                      </a:cubicBezTo>
                                      <a:cubicBezTo>
                                        <a:pt x="12192" y="30115"/>
                                        <a:pt x="12598" y="32020"/>
                                        <a:pt x="13424" y="33544"/>
                                      </a:cubicBezTo>
                                      <a:cubicBezTo>
                                        <a:pt x="14237" y="35195"/>
                                        <a:pt x="15342" y="36592"/>
                                        <a:pt x="16739" y="37608"/>
                                      </a:cubicBezTo>
                                      <a:lnTo>
                                        <a:pt x="19958" y="39268"/>
                                      </a:lnTo>
                                      <a:lnTo>
                                        <a:pt x="19958" y="56264"/>
                                      </a:lnTo>
                                      <a:lnTo>
                                        <a:pt x="9347" y="50308"/>
                                      </a:lnTo>
                                      <a:cubicBezTo>
                                        <a:pt x="6312" y="47641"/>
                                        <a:pt x="4000" y="44339"/>
                                        <a:pt x="2400" y="40529"/>
                                      </a:cubicBezTo>
                                      <a:cubicBezTo>
                                        <a:pt x="800" y="36719"/>
                                        <a:pt x="0" y="32274"/>
                                        <a:pt x="0" y="27448"/>
                                      </a:cubicBezTo>
                                      <a:cubicBezTo>
                                        <a:pt x="0" y="22368"/>
                                        <a:pt x="749" y="18050"/>
                                        <a:pt x="2261" y="14367"/>
                                      </a:cubicBezTo>
                                      <a:cubicBezTo>
                                        <a:pt x="3772" y="10684"/>
                                        <a:pt x="5855" y="7763"/>
                                        <a:pt x="8522" y="5477"/>
                                      </a:cubicBezTo>
                                      <a:cubicBezTo>
                                        <a:pt x="11189" y="3064"/>
                                        <a:pt x="14351" y="1413"/>
                                        <a:pt x="18009" y="270"/>
                                      </a:cubicBezTo>
                                      <a:lnTo>
                                        <a:pt x="1995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01" name="Shape 601"/>
                              <wps:cNvSpPr/>
                              <wps:spPr>
                                <a:xfrm>
                                  <a:off x="63830" y="322834"/>
                                  <a:ext cx="19895" cy="4740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895" h="47401">
                                      <a:moveTo>
                                        <a:pt x="12941" y="0"/>
                                      </a:moveTo>
                                      <a:cubicBezTo>
                                        <a:pt x="15596" y="0"/>
                                        <a:pt x="17450" y="254"/>
                                        <a:pt x="18529" y="635"/>
                                      </a:cubicBezTo>
                                      <a:lnTo>
                                        <a:pt x="19895" y="2152"/>
                                      </a:lnTo>
                                      <a:lnTo>
                                        <a:pt x="19895" y="3040"/>
                                      </a:lnTo>
                                      <a:lnTo>
                                        <a:pt x="19177" y="4953"/>
                                      </a:lnTo>
                                      <a:cubicBezTo>
                                        <a:pt x="18542" y="5715"/>
                                        <a:pt x="17831" y="6731"/>
                                        <a:pt x="17056" y="8001"/>
                                      </a:cubicBezTo>
                                      <a:cubicBezTo>
                                        <a:pt x="16281" y="9144"/>
                                        <a:pt x="15570" y="10541"/>
                                        <a:pt x="14935" y="12192"/>
                                      </a:cubicBezTo>
                                      <a:cubicBezTo>
                                        <a:pt x="14288" y="13843"/>
                                        <a:pt x="13970" y="15875"/>
                                        <a:pt x="13970" y="18161"/>
                                      </a:cubicBezTo>
                                      <a:cubicBezTo>
                                        <a:pt x="13970" y="22606"/>
                                        <a:pt x="15697" y="26035"/>
                                        <a:pt x="19139" y="28321"/>
                                      </a:cubicBezTo>
                                      <a:lnTo>
                                        <a:pt x="19895" y="28505"/>
                                      </a:lnTo>
                                      <a:lnTo>
                                        <a:pt x="19895" y="47401"/>
                                      </a:lnTo>
                                      <a:lnTo>
                                        <a:pt x="19685" y="47371"/>
                                      </a:lnTo>
                                      <a:cubicBezTo>
                                        <a:pt x="15240" y="45720"/>
                                        <a:pt x="11557" y="43688"/>
                                        <a:pt x="8636" y="40894"/>
                                      </a:cubicBezTo>
                                      <a:cubicBezTo>
                                        <a:pt x="5715" y="38227"/>
                                        <a:pt x="3543" y="34925"/>
                                        <a:pt x="2134" y="31242"/>
                                      </a:cubicBezTo>
                                      <a:cubicBezTo>
                                        <a:pt x="711" y="27432"/>
                                        <a:pt x="0" y="23368"/>
                                        <a:pt x="0" y="18923"/>
                                      </a:cubicBezTo>
                                      <a:cubicBezTo>
                                        <a:pt x="0" y="17018"/>
                                        <a:pt x="165" y="15240"/>
                                        <a:pt x="483" y="13462"/>
                                      </a:cubicBezTo>
                                      <a:cubicBezTo>
                                        <a:pt x="800" y="11684"/>
                                        <a:pt x="1232" y="10033"/>
                                        <a:pt x="1791" y="8509"/>
                                      </a:cubicBezTo>
                                      <a:cubicBezTo>
                                        <a:pt x="2337" y="6985"/>
                                        <a:pt x="2946" y="5715"/>
                                        <a:pt x="3632" y="4445"/>
                                      </a:cubicBezTo>
                                      <a:cubicBezTo>
                                        <a:pt x="4318" y="3302"/>
                                        <a:pt x="4915" y="2413"/>
                                        <a:pt x="5410" y="1905"/>
                                      </a:cubicBezTo>
                                      <a:cubicBezTo>
                                        <a:pt x="5918" y="1397"/>
                                        <a:pt x="6337" y="1016"/>
                                        <a:pt x="6680" y="889"/>
                                      </a:cubicBezTo>
                                      <a:cubicBezTo>
                                        <a:pt x="7023" y="635"/>
                                        <a:pt x="7468" y="508"/>
                                        <a:pt x="8014" y="381"/>
                                      </a:cubicBezTo>
                                      <a:cubicBezTo>
                                        <a:pt x="8560" y="254"/>
                                        <a:pt x="9233" y="127"/>
                                        <a:pt x="10033" y="127"/>
                                      </a:cubicBezTo>
                                      <a:cubicBezTo>
                                        <a:pt x="10833" y="0"/>
                                        <a:pt x="11798" y="0"/>
                                        <a:pt x="1294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02" name="Shape 602"/>
                              <wps:cNvSpPr/>
                              <wps:spPr>
                                <a:xfrm>
                                  <a:off x="48844" y="273177"/>
                                  <a:ext cx="34881" cy="431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4881" h="43180">
                                      <a:moveTo>
                                        <a:pt x="23482" y="0"/>
                                      </a:moveTo>
                                      <a:cubicBezTo>
                                        <a:pt x="25997" y="0"/>
                                        <a:pt x="27788" y="254"/>
                                        <a:pt x="28854" y="635"/>
                                      </a:cubicBezTo>
                                      <a:cubicBezTo>
                                        <a:pt x="29934" y="1143"/>
                                        <a:pt x="30467" y="1778"/>
                                        <a:pt x="30467" y="2667"/>
                                      </a:cubicBezTo>
                                      <a:lnTo>
                                        <a:pt x="30467" y="16002"/>
                                      </a:lnTo>
                                      <a:lnTo>
                                        <a:pt x="34881" y="16002"/>
                                      </a:lnTo>
                                      <a:lnTo>
                                        <a:pt x="34881" y="33147"/>
                                      </a:lnTo>
                                      <a:lnTo>
                                        <a:pt x="30467" y="33147"/>
                                      </a:lnTo>
                                      <a:lnTo>
                                        <a:pt x="30467" y="40513"/>
                                      </a:lnTo>
                                      <a:cubicBezTo>
                                        <a:pt x="30467" y="41402"/>
                                        <a:pt x="29934" y="42037"/>
                                        <a:pt x="28854" y="42545"/>
                                      </a:cubicBezTo>
                                      <a:cubicBezTo>
                                        <a:pt x="27788" y="42926"/>
                                        <a:pt x="25997" y="43180"/>
                                        <a:pt x="23482" y="43180"/>
                                      </a:cubicBezTo>
                                      <a:cubicBezTo>
                                        <a:pt x="22162" y="43180"/>
                                        <a:pt x="21044" y="43180"/>
                                        <a:pt x="20129" y="43053"/>
                                      </a:cubicBezTo>
                                      <a:cubicBezTo>
                                        <a:pt x="19215" y="42926"/>
                                        <a:pt x="18491" y="42672"/>
                                        <a:pt x="17971" y="42545"/>
                                      </a:cubicBezTo>
                                      <a:cubicBezTo>
                                        <a:pt x="17450" y="42291"/>
                                        <a:pt x="17069" y="42037"/>
                                        <a:pt x="16840" y="41656"/>
                                      </a:cubicBezTo>
                                      <a:cubicBezTo>
                                        <a:pt x="16612" y="41275"/>
                                        <a:pt x="16497" y="40894"/>
                                        <a:pt x="16497" y="40386"/>
                                      </a:cubicBezTo>
                                      <a:lnTo>
                                        <a:pt x="16497" y="33147"/>
                                      </a:lnTo>
                                      <a:lnTo>
                                        <a:pt x="2870" y="33147"/>
                                      </a:lnTo>
                                      <a:cubicBezTo>
                                        <a:pt x="2413" y="33147"/>
                                        <a:pt x="2007" y="33020"/>
                                        <a:pt x="1638" y="32766"/>
                                      </a:cubicBezTo>
                                      <a:cubicBezTo>
                                        <a:pt x="1283" y="32512"/>
                                        <a:pt x="965" y="32131"/>
                                        <a:pt x="724" y="31496"/>
                                      </a:cubicBezTo>
                                      <a:cubicBezTo>
                                        <a:pt x="470" y="30734"/>
                                        <a:pt x="279" y="29845"/>
                                        <a:pt x="165" y="28829"/>
                                      </a:cubicBezTo>
                                      <a:cubicBezTo>
                                        <a:pt x="51" y="27686"/>
                                        <a:pt x="0" y="26289"/>
                                        <a:pt x="0" y="24638"/>
                                      </a:cubicBezTo>
                                      <a:cubicBezTo>
                                        <a:pt x="0" y="22987"/>
                                        <a:pt x="51" y="21590"/>
                                        <a:pt x="165" y="20447"/>
                                      </a:cubicBezTo>
                                      <a:cubicBezTo>
                                        <a:pt x="279" y="19304"/>
                                        <a:pt x="470" y="18415"/>
                                        <a:pt x="724" y="17780"/>
                                      </a:cubicBezTo>
                                      <a:cubicBezTo>
                                        <a:pt x="965" y="17145"/>
                                        <a:pt x="1283" y="16637"/>
                                        <a:pt x="1638" y="16383"/>
                                      </a:cubicBezTo>
                                      <a:cubicBezTo>
                                        <a:pt x="2007" y="16129"/>
                                        <a:pt x="2413" y="16002"/>
                                        <a:pt x="2870" y="16002"/>
                                      </a:cubicBezTo>
                                      <a:lnTo>
                                        <a:pt x="16497" y="16002"/>
                                      </a:lnTo>
                                      <a:lnTo>
                                        <a:pt x="16497" y="2667"/>
                                      </a:lnTo>
                                      <a:cubicBezTo>
                                        <a:pt x="16497" y="2286"/>
                                        <a:pt x="16612" y="1905"/>
                                        <a:pt x="16840" y="1524"/>
                                      </a:cubicBezTo>
                                      <a:cubicBezTo>
                                        <a:pt x="17069" y="1143"/>
                                        <a:pt x="17450" y="889"/>
                                        <a:pt x="17971" y="635"/>
                                      </a:cubicBezTo>
                                      <a:cubicBezTo>
                                        <a:pt x="18491" y="381"/>
                                        <a:pt x="19215" y="254"/>
                                        <a:pt x="20129" y="127"/>
                                      </a:cubicBezTo>
                                      <a:cubicBezTo>
                                        <a:pt x="21044" y="0"/>
                                        <a:pt x="22162" y="0"/>
                                        <a:pt x="2348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03" name="Shape 603"/>
                              <wps:cNvSpPr/>
                              <wps:spPr>
                                <a:xfrm>
                                  <a:off x="64935" y="243332"/>
                                  <a:ext cx="18790" cy="171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790" h="17145">
                                      <a:moveTo>
                                        <a:pt x="2870" y="0"/>
                                      </a:moveTo>
                                      <a:lnTo>
                                        <a:pt x="18790" y="0"/>
                                      </a:lnTo>
                                      <a:lnTo>
                                        <a:pt x="18790" y="17145"/>
                                      </a:lnTo>
                                      <a:lnTo>
                                        <a:pt x="2870" y="17145"/>
                                      </a:lnTo>
                                      <a:cubicBezTo>
                                        <a:pt x="2413" y="17145"/>
                                        <a:pt x="2019" y="17018"/>
                                        <a:pt x="1676" y="16764"/>
                                      </a:cubicBezTo>
                                      <a:cubicBezTo>
                                        <a:pt x="1334" y="16510"/>
                                        <a:pt x="1029" y="16002"/>
                                        <a:pt x="787" y="15367"/>
                                      </a:cubicBezTo>
                                      <a:cubicBezTo>
                                        <a:pt x="533" y="14732"/>
                                        <a:pt x="343" y="13843"/>
                                        <a:pt x="203" y="12700"/>
                                      </a:cubicBezTo>
                                      <a:cubicBezTo>
                                        <a:pt x="64" y="11684"/>
                                        <a:pt x="0" y="10287"/>
                                        <a:pt x="0" y="8636"/>
                                      </a:cubicBezTo>
                                      <a:cubicBezTo>
                                        <a:pt x="0" y="6858"/>
                                        <a:pt x="64" y="5461"/>
                                        <a:pt x="203" y="4445"/>
                                      </a:cubicBezTo>
                                      <a:cubicBezTo>
                                        <a:pt x="343" y="3302"/>
                                        <a:pt x="533" y="2413"/>
                                        <a:pt x="787" y="1778"/>
                                      </a:cubicBezTo>
                                      <a:cubicBezTo>
                                        <a:pt x="1029" y="1143"/>
                                        <a:pt x="1334" y="635"/>
                                        <a:pt x="1676" y="381"/>
                                      </a:cubicBezTo>
                                      <a:cubicBezTo>
                                        <a:pt x="2019" y="127"/>
                                        <a:pt x="2413" y="0"/>
                                        <a:pt x="287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04" name="Shape 604"/>
                              <wps:cNvSpPr/>
                              <wps:spPr>
                                <a:xfrm>
                                  <a:off x="38100" y="241935"/>
                                  <a:ext cx="18072" cy="199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072" h="19939">
                                      <a:moveTo>
                                        <a:pt x="8890" y="0"/>
                                      </a:moveTo>
                                      <a:cubicBezTo>
                                        <a:pt x="12357" y="0"/>
                                        <a:pt x="14757" y="762"/>
                                        <a:pt x="16078" y="2159"/>
                                      </a:cubicBezTo>
                                      <a:cubicBezTo>
                                        <a:pt x="17412" y="3556"/>
                                        <a:pt x="18072" y="6223"/>
                                        <a:pt x="18072" y="10033"/>
                                      </a:cubicBezTo>
                                      <a:cubicBezTo>
                                        <a:pt x="18072" y="13970"/>
                                        <a:pt x="17424" y="16510"/>
                                        <a:pt x="16154" y="17907"/>
                                      </a:cubicBezTo>
                                      <a:cubicBezTo>
                                        <a:pt x="14872" y="19177"/>
                                        <a:pt x="12573" y="19939"/>
                                        <a:pt x="9233" y="19939"/>
                                      </a:cubicBezTo>
                                      <a:cubicBezTo>
                                        <a:pt x="5766" y="19939"/>
                                        <a:pt x="3365" y="19177"/>
                                        <a:pt x="2019" y="17780"/>
                                      </a:cubicBezTo>
                                      <a:cubicBezTo>
                                        <a:pt x="673" y="16383"/>
                                        <a:pt x="0" y="13843"/>
                                        <a:pt x="0" y="9906"/>
                                      </a:cubicBezTo>
                                      <a:cubicBezTo>
                                        <a:pt x="0" y="6096"/>
                                        <a:pt x="648" y="3429"/>
                                        <a:pt x="1943" y="2159"/>
                                      </a:cubicBezTo>
                                      <a:cubicBezTo>
                                        <a:pt x="3251" y="762"/>
                                        <a:pt x="5563" y="0"/>
                                        <a:pt x="889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05" name="Shape 605"/>
                              <wps:cNvSpPr/>
                              <wps:spPr>
                                <a:xfrm>
                                  <a:off x="63767" y="165532"/>
                                  <a:ext cx="19958" cy="610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958" h="61085">
                                      <a:moveTo>
                                        <a:pt x="19958" y="0"/>
                                      </a:moveTo>
                                      <a:lnTo>
                                        <a:pt x="19958" y="18990"/>
                                      </a:lnTo>
                                      <a:lnTo>
                                        <a:pt x="19583" y="19126"/>
                                      </a:lnTo>
                                      <a:cubicBezTo>
                                        <a:pt x="17704" y="20269"/>
                                        <a:pt x="16243" y="21793"/>
                                        <a:pt x="15202" y="23698"/>
                                      </a:cubicBezTo>
                                      <a:cubicBezTo>
                                        <a:pt x="14148" y="25476"/>
                                        <a:pt x="13627" y="27889"/>
                                        <a:pt x="13627" y="30810"/>
                                      </a:cubicBezTo>
                                      <a:cubicBezTo>
                                        <a:pt x="13627" y="33350"/>
                                        <a:pt x="14097" y="35636"/>
                                        <a:pt x="15024" y="37541"/>
                                      </a:cubicBezTo>
                                      <a:cubicBezTo>
                                        <a:pt x="15964" y="39446"/>
                                        <a:pt x="17335" y="40970"/>
                                        <a:pt x="19139" y="42240"/>
                                      </a:cubicBezTo>
                                      <a:lnTo>
                                        <a:pt x="19958" y="42592"/>
                                      </a:lnTo>
                                      <a:lnTo>
                                        <a:pt x="19958" y="61085"/>
                                      </a:lnTo>
                                      <a:lnTo>
                                        <a:pt x="9690" y="55321"/>
                                      </a:lnTo>
                                      <a:cubicBezTo>
                                        <a:pt x="6604" y="52527"/>
                                        <a:pt x="4216" y="48971"/>
                                        <a:pt x="2540" y="44907"/>
                                      </a:cubicBezTo>
                                      <a:cubicBezTo>
                                        <a:pt x="851" y="40716"/>
                                        <a:pt x="0" y="35763"/>
                                        <a:pt x="0" y="30175"/>
                                      </a:cubicBezTo>
                                      <a:cubicBezTo>
                                        <a:pt x="0" y="24714"/>
                                        <a:pt x="737" y="19888"/>
                                        <a:pt x="2222" y="15951"/>
                                      </a:cubicBezTo>
                                      <a:cubicBezTo>
                                        <a:pt x="3708" y="11887"/>
                                        <a:pt x="5893" y="8585"/>
                                        <a:pt x="8763" y="5918"/>
                                      </a:cubicBezTo>
                                      <a:cubicBezTo>
                                        <a:pt x="11633" y="3378"/>
                                        <a:pt x="15176" y="1346"/>
                                        <a:pt x="19380" y="76"/>
                                      </a:cubicBezTo>
                                      <a:lnTo>
                                        <a:pt x="1995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06" name="Shape 606"/>
                              <wps:cNvSpPr/>
                              <wps:spPr>
                                <a:xfrm>
                                  <a:off x="63767" y="93190"/>
                                  <a:ext cx="19958" cy="575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958" h="57559">
                                      <a:moveTo>
                                        <a:pt x="19958" y="0"/>
                                      </a:moveTo>
                                      <a:lnTo>
                                        <a:pt x="19958" y="18476"/>
                                      </a:lnTo>
                                      <a:lnTo>
                                        <a:pt x="18796" y="18951"/>
                                      </a:lnTo>
                                      <a:cubicBezTo>
                                        <a:pt x="17589" y="19840"/>
                                        <a:pt x="16650" y="20856"/>
                                        <a:pt x="15989" y="22253"/>
                                      </a:cubicBezTo>
                                      <a:cubicBezTo>
                                        <a:pt x="15329" y="23523"/>
                                        <a:pt x="14999" y="25047"/>
                                        <a:pt x="14999" y="26698"/>
                                      </a:cubicBezTo>
                                      <a:cubicBezTo>
                                        <a:pt x="14999" y="28984"/>
                                        <a:pt x="15799" y="31143"/>
                                        <a:pt x="17386" y="33429"/>
                                      </a:cubicBezTo>
                                      <a:lnTo>
                                        <a:pt x="19958" y="36001"/>
                                      </a:lnTo>
                                      <a:lnTo>
                                        <a:pt x="19958" y="57559"/>
                                      </a:lnTo>
                                      <a:lnTo>
                                        <a:pt x="3899" y="57559"/>
                                      </a:lnTo>
                                      <a:cubicBezTo>
                                        <a:pt x="3442" y="57559"/>
                                        <a:pt x="3048" y="57559"/>
                                        <a:pt x="2705" y="57305"/>
                                      </a:cubicBezTo>
                                      <a:cubicBezTo>
                                        <a:pt x="2362" y="57051"/>
                                        <a:pt x="2083" y="56670"/>
                                        <a:pt x="1854" y="56035"/>
                                      </a:cubicBezTo>
                                      <a:cubicBezTo>
                                        <a:pt x="1626" y="55400"/>
                                        <a:pt x="1448" y="54638"/>
                                        <a:pt x="1333" y="53749"/>
                                      </a:cubicBezTo>
                                      <a:cubicBezTo>
                                        <a:pt x="1219" y="52860"/>
                                        <a:pt x="1168" y="51590"/>
                                        <a:pt x="1168" y="50193"/>
                                      </a:cubicBezTo>
                                      <a:cubicBezTo>
                                        <a:pt x="1168" y="48796"/>
                                        <a:pt x="1219" y="47526"/>
                                        <a:pt x="1333" y="46637"/>
                                      </a:cubicBezTo>
                                      <a:cubicBezTo>
                                        <a:pt x="1448" y="45621"/>
                                        <a:pt x="1626" y="44859"/>
                                        <a:pt x="1854" y="44351"/>
                                      </a:cubicBezTo>
                                      <a:cubicBezTo>
                                        <a:pt x="2083" y="43843"/>
                                        <a:pt x="2362" y="43462"/>
                                        <a:pt x="2705" y="43208"/>
                                      </a:cubicBezTo>
                                      <a:cubicBezTo>
                                        <a:pt x="3048" y="42954"/>
                                        <a:pt x="3442" y="42954"/>
                                        <a:pt x="3899" y="42954"/>
                                      </a:cubicBezTo>
                                      <a:lnTo>
                                        <a:pt x="10960" y="42954"/>
                                      </a:lnTo>
                                      <a:cubicBezTo>
                                        <a:pt x="7302" y="39525"/>
                                        <a:pt x="4559" y="36096"/>
                                        <a:pt x="2743" y="32540"/>
                                      </a:cubicBezTo>
                                      <a:cubicBezTo>
                                        <a:pt x="914" y="29111"/>
                                        <a:pt x="0" y="25428"/>
                                        <a:pt x="0" y="21618"/>
                                      </a:cubicBezTo>
                                      <a:cubicBezTo>
                                        <a:pt x="0" y="17554"/>
                                        <a:pt x="686" y="13998"/>
                                        <a:pt x="2057" y="11204"/>
                                      </a:cubicBezTo>
                                      <a:cubicBezTo>
                                        <a:pt x="3429" y="8283"/>
                                        <a:pt x="5283" y="5997"/>
                                        <a:pt x="7633" y="4219"/>
                                      </a:cubicBezTo>
                                      <a:cubicBezTo>
                                        <a:pt x="9982" y="2441"/>
                                        <a:pt x="12738" y="1171"/>
                                        <a:pt x="15888" y="409"/>
                                      </a:cubicBezTo>
                                      <a:lnTo>
                                        <a:pt x="1995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07" name="Shape 607"/>
                              <wps:cNvSpPr/>
                              <wps:spPr>
                                <a:xfrm>
                                  <a:off x="63767" y="36576"/>
                                  <a:ext cx="19958" cy="4279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958" h="42799">
                                      <a:moveTo>
                                        <a:pt x="10681" y="0"/>
                                      </a:moveTo>
                                      <a:cubicBezTo>
                                        <a:pt x="11913" y="0"/>
                                        <a:pt x="12916" y="0"/>
                                        <a:pt x="13691" y="127"/>
                                      </a:cubicBezTo>
                                      <a:cubicBezTo>
                                        <a:pt x="14465" y="127"/>
                                        <a:pt x="15088" y="254"/>
                                        <a:pt x="15545" y="381"/>
                                      </a:cubicBezTo>
                                      <a:cubicBezTo>
                                        <a:pt x="16002" y="635"/>
                                        <a:pt x="16307" y="762"/>
                                        <a:pt x="16472" y="1143"/>
                                      </a:cubicBezTo>
                                      <a:cubicBezTo>
                                        <a:pt x="16624" y="1397"/>
                                        <a:pt x="16700" y="1651"/>
                                        <a:pt x="16700" y="2032"/>
                                      </a:cubicBezTo>
                                      <a:cubicBezTo>
                                        <a:pt x="16700" y="2413"/>
                                        <a:pt x="16472" y="3048"/>
                                        <a:pt x="15989" y="3937"/>
                                      </a:cubicBezTo>
                                      <a:cubicBezTo>
                                        <a:pt x="15507" y="4826"/>
                                        <a:pt x="14999" y="5969"/>
                                        <a:pt x="14440" y="7239"/>
                                      </a:cubicBezTo>
                                      <a:cubicBezTo>
                                        <a:pt x="13894" y="8509"/>
                                        <a:pt x="13386" y="10033"/>
                                        <a:pt x="12903" y="11684"/>
                                      </a:cubicBezTo>
                                      <a:cubicBezTo>
                                        <a:pt x="12421" y="13462"/>
                                        <a:pt x="12192" y="15367"/>
                                        <a:pt x="12192" y="17526"/>
                                      </a:cubicBezTo>
                                      <a:cubicBezTo>
                                        <a:pt x="12192" y="19177"/>
                                        <a:pt x="12344" y="20447"/>
                                        <a:pt x="12662" y="21590"/>
                                      </a:cubicBezTo>
                                      <a:cubicBezTo>
                                        <a:pt x="12979" y="22733"/>
                                        <a:pt x="13437" y="23749"/>
                                        <a:pt x="14033" y="24384"/>
                                      </a:cubicBezTo>
                                      <a:cubicBezTo>
                                        <a:pt x="14630" y="25146"/>
                                        <a:pt x="15329" y="25654"/>
                                        <a:pt x="16129" y="26035"/>
                                      </a:cubicBezTo>
                                      <a:cubicBezTo>
                                        <a:pt x="16916" y="26416"/>
                                        <a:pt x="17780" y="26670"/>
                                        <a:pt x="18694" y="26670"/>
                                      </a:cubicBezTo>
                                      <a:lnTo>
                                        <a:pt x="19958" y="26174"/>
                                      </a:lnTo>
                                      <a:lnTo>
                                        <a:pt x="19958" y="42769"/>
                                      </a:lnTo>
                                      <a:lnTo>
                                        <a:pt x="19787" y="42799"/>
                                      </a:lnTo>
                                      <a:cubicBezTo>
                                        <a:pt x="16866" y="42799"/>
                                        <a:pt x="14186" y="42291"/>
                                        <a:pt x="11747" y="41148"/>
                                      </a:cubicBezTo>
                                      <a:cubicBezTo>
                                        <a:pt x="9296" y="40005"/>
                                        <a:pt x="7214" y="38354"/>
                                        <a:pt x="5474" y="36195"/>
                                      </a:cubicBezTo>
                                      <a:cubicBezTo>
                                        <a:pt x="3746" y="34036"/>
                                        <a:pt x="2400" y="31496"/>
                                        <a:pt x="1435" y="28321"/>
                                      </a:cubicBezTo>
                                      <a:cubicBezTo>
                                        <a:pt x="483" y="25273"/>
                                        <a:pt x="0" y="21844"/>
                                        <a:pt x="0" y="18034"/>
                                      </a:cubicBezTo>
                                      <a:cubicBezTo>
                                        <a:pt x="0" y="16129"/>
                                        <a:pt x="140" y="14224"/>
                                        <a:pt x="406" y="12446"/>
                                      </a:cubicBezTo>
                                      <a:cubicBezTo>
                                        <a:pt x="686" y="10668"/>
                                        <a:pt x="1029" y="9017"/>
                                        <a:pt x="1435" y="7493"/>
                                      </a:cubicBezTo>
                                      <a:cubicBezTo>
                                        <a:pt x="1854" y="6096"/>
                                        <a:pt x="2299" y="4826"/>
                                        <a:pt x="2769" y="3810"/>
                                      </a:cubicBezTo>
                                      <a:cubicBezTo>
                                        <a:pt x="3251" y="2794"/>
                                        <a:pt x="3658" y="2159"/>
                                        <a:pt x="4000" y="1651"/>
                                      </a:cubicBezTo>
                                      <a:cubicBezTo>
                                        <a:pt x="4343" y="1270"/>
                                        <a:pt x="4686" y="889"/>
                                        <a:pt x="5029" y="762"/>
                                      </a:cubicBezTo>
                                      <a:cubicBezTo>
                                        <a:pt x="5372" y="508"/>
                                        <a:pt x="5791" y="381"/>
                                        <a:pt x="6261" y="381"/>
                                      </a:cubicBezTo>
                                      <a:cubicBezTo>
                                        <a:pt x="6744" y="254"/>
                                        <a:pt x="7341" y="127"/>
                                        <a:pt x="8039" y="127"/>
                                      </a:cubicBezTo>
                                      <a:cubicBezTo>
                                        <a:pt x="8750" y="0"/>
                                        <a:pt x="9627" y="0"/>
                                        <a:pt x="1068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08" name="Shape 608"/>
                              <wps:cNvSpPr/>
                              <wps:spPr>
                                <a:xfrm>
                                  <a:off x="83725" y="450850"/>
                                  <a:ext cx="48914" cy="577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8914" h="57785">
                                      <a:moveTo>
                                        <a:pt x="20771" y="0"/>
                                      </a:moveTo>
                                      <a:cubicBezTo>
                                        <a:pt x="25432" y="0"/>
                                        <a:pt x="29521" y="889"/>
                                        <a:pt x="33026" y="2540"/>
                                      </a:cubicBezTo>
                                      <a:cubicBezTo>
                                        <a:pt x="36544" y="4318"/>
                                        <a:pt x="39478" y="6731"/>
                                        <a:pt x="41827" y="9652"/>
                                      </a:cubicBezTo>
                                      <a:cubicBezTo>
                                        <a:pt x="44177" y="12573"/>
                                        <a:pt x="45942" y="16129"/>
                                        <a:pt x="47136" y="20066"/>
                                      </a:cubicBezTo>
                                      <a:cubicBezTo>
                                        <a:pt x="48317" y="24003"/>
                                        <a:pt x="48914" y="28321"/>
                                        <a:pt x="48914" y="32766"/>
                                      </a:cubicBezTo>
                                      <a:cubicBezTo>
                                        <a:pt x="48914" y="35814"/>
                                        <a:pt x="48660" y="38735"/>
                                        <a:pt x="48165" y="41275"/>
                                      </a:cubicBezTo>
                                      <a:cubicBezTo>
                                        <a:pt x="47657" y="43942"/>
                                        <a:pt x="47060" y="46228"/>
                                        <a:pt x="46349" y="48260"/>
                                      </a:cubicBezTo>
                                      <a:cubicBezTo>
                                        <a:pt x="45638" y="50292"/>
                                        <a:pt x="44901" y="51943"/>
                                        <a:pt x="44126" y="53340"/>
                                      </a:cubicBezTo>
                                      <a:cubicBezTo>
                                        <a:pt x="43352" y="54610"/>
                                        <a:pt x="42666" y="55626"/>
                                        <a:pt x="42069" y="56134"/>
                                      </a:cubicBezTo>
                                      <a:cubicBezTo>
                                        <a:pt x="41472" y="56769"/>
                                        <a:pt x="40621" y="57150"/>
                                        <a:pt x="39503" y="57404"/>
                                      </a:cubicBezTo>
                                      <a:cubicBezTo>
                                        <a:pt x="38386" y="57658"/>
                                        <a:pt x="36773" y="57785"/>
                                        <a:pt x="34677" y="57785"/>
                                      </a:cubicBezTo>
                                      <a:cubicBezTo>
                                        <a:pt x="33255" y="57785"/>
                                        <a:pt x="32074" y="57785"/>
                                        <a:pt x="31109" y="57658"/>
                                      </a:cubicBezTo>
                                      <a:cubicBezTo>
                                        <a:pt x="30156" y="57658"/>
                                        <a:pt x="29381" y="57404"/>
                                        <a:pt x="28785" y="57277"/>
                                      </a:cubicBezTo>
                                      <a:cubicBezTo>
                                        <a:pt x="28188" y="57023"/>
                                        <a:pt x="27769" y="56769"/>
                                        <a:pt x="27515" y="56388"/>
                                      </a:cubicBezTo>
                                      <a:cubicBezTo>
                                        <a:pt x="27273" y="56134"/>
                                        <a:pt x="27146" y="55753"/>
                                        <a:pt x="27146" y="55245"/>
                                      </a:cubicBezTo>
                                      <a:cubicBezTo>
                                        <a:pt x="27146" y="54610"/>
                                        <a:pt x="27515" y="53721"/>
                                        <a:pt x="28277" y="52578"/>
                                      </a:cubicBezTo>
                                      <a:cubicBezTo>
                                        <a:pt x="29026" y="51308"/>
                                        <a:pt x="29864" y="49911"/>
                                        <a:pt x="30778" y="48006"/>
                                      </a:cubicBezTo>
                                      <a:cubicBezTo>
                                        <a:pt x="31680" y="46228"/>
                                        <a:pt x="32518" y="44069"/>
                                        <a:pt x="33268" y="41529"/>
                                      </a:cubicBezTo>
                                      <a:cubicBezTo>
                                        <a:pt x="34030" y="38989"/>
                                        <a:pt x="34398" y="36068"/>
                                        <a:pt x="34398" y="32766"/>
                                      </a:cubicBezTo>
                                      <a:cubicBezTo>
                                        <a:pt x="34398" y="30480"/>
                                        <a:pt x="34144" y="28575"/>
                                        <a:pt x="33611" y="26797"/>
                                      </a:cubicBezTo>
                                      <a:cubicBezTo>
                                        <a:pt x="33090" y="25146"/>
                                        <a:pt x="32341" y="23622"/>
                                        <a:pt x="31388" y="22352"/>
                                      </a:cubicBezTo>
                                      <a:cubicBezTo>
                                        <a:pt x="30436" y="21209"/>
                                        <a:pt x="29242" y="20320"/>
                                        <a:pt x="27832" y="19685"/>
                                      </a:cubicBezTo>
                                      <a:cubicBezTo>
                                        <a:pt x="26410" y="19050"/>
                                        <a:pt x="24835" y="18669"/>
                                        <a:pt x="23108" y="18669"/>
                                      </a:cubicBezTo>
                                      <a:cubicBezTo>
                                        <a:pt x="21101" y="18669"/>
                                        <a:pt x="19374" y="19177"/>
                                        <a:pt x="17939" y="20320"/>
                                      </a:cubicBezTo>
                                      <a:cubicBezTo>
                                        <a:pt x="16504" y="21463"/>
                                        <a:pt x="15221" y="22860"/>
                                        <a:pt x="14103" y="24638"/>
                                      </a:cubicBezTo>
                                      <a:cubicBezTo>
                                        <a:pt x="12986" y="26416"/>
                                        <a:pt x="11932" y="28321"/>
                                        <a:pt x="10954" y="30607"/>
                                      </a:cubicBezTo>
                                      <a:cubicBezTo>
                                        <a:pt x="9976" y="32766"/>
                                        <a:pt x="8934" y="35179"/>
                                        <a:pt x="7842" y="37465"/>
                                      </a:cubicBezTo>
                                      <a:cubicBezTo>
                                        <a:pt x="6737" y="39878"/>
                                        <a:pt x="5493" y="42164"/>
                                        <a:pt x="4108" y="44450"/>
                                      </a:cubicBezTo>
                                      <a:lnTo>
                                        <a:pt x="0" y="49351"/>
                                      </a:lnTo>
                                      <a:lnTo>
                                        <a:pt x="0" y="11640"/>
                                      </a:lnTo>
                                      <a:lnTo>
                                        <a:pt x="4655" y="5969"/>
                                      </a:lnTo>
                                      <a:cubicBezTo>
                                        <a:pt x="6598" y="4191"/>
                                        <a:pt x="8871" y="2667"/>
                                        <a:pt x="11500" y="1651"/>
                                      </a:cubicBezTo>
                                      <a:cubicBezTo>
                                        <a:pt x="14129" y="508"/>
                                        <a:pt x="17215" y="0"/>
                                        <a:pt x="2077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09" name="Shape 609"/>
                              <wps:cNvSpPr/>
                              <wps:spPr>
                                <a:xfrm>
                                  <a:off x="83725" y="382397"/>
                                  <a:ext cx="48914" cy="6007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8914" h="60071">
                                      <a:moveTo>
                                        <a:pt x="9963" y="0"/>
                                      </a:moveTo>
                                      <a:lnTo>
                                        <a:pt x="12694" y="0"/>
                                      </a:lnTo>
                                      <a:cubicBezTo>
                                        <a:pt x="14802" y="0"/>
                                        <a:pt x="16351" y="508"/>
                                        <a:pt x="17355" y="1397"/>
                                      </a:cubicBezTo>
                                      <a:cubicBezTo>
                                        <a:pt x="18358" y="2413"/>
                                        <a:pt x="18866" y="3683"/>
                                        <a:pt x="18866" y="5334"/>
                                      </a:cubicBezTo>
                                      <a:lnTo>
                                        <a:pt x="18866" y="42545"/>
                                      </a:lnTo>
                                      <a:cubicBezTo>
                                        <a:pt x="21457" y="42545"/>
                                        <a:pt x="23819" y="42164"/>
                                        <a:pt x="25940" y="41529"/>
                                      </a:cubicBezTo>
                                      <a:cubicBezTo>
                                        <a:pt x="28073" y="40894"/>
                                        <a:pt x="29877" y="40005"/>
                                        <a:pt x="31350" y="38608"/>
                                      </a:cubicBezTo>
                                      <a:cubicBezTo>
                                        <a:pt x="32836" y="37211"/>
                                        <a:pt x="33966" y="35560"/>
                                        <a:pt x="34741" y="33401"/>
                                      </a:cubicBezTo>
                                      <a:cubicBezTo>
                                        <a:pt x="35516" y="31242"/>
                                        <a:pt x="35909" y="28702"/>
                                        <a:pt x="35909" y="25781"/>
                                      </a:cubicBezTo>
                                      <a:cubicBezTo>
                                        <a:pt x="35909" y="22733"/>
                                        <a:pt x="35693" y="20066"/>
                                        <a:pt x="35262" y="17780"/>
                                      </a:cubicBezTo>
                                      <a:cubicBezTo>
                                        <a:pt x="34817" y="15494"/>
                                        <a:pt x="34347" y="13589"/>
                                        <a:pt x="33814" y="11938"/>
                                      </a:cubicBezTo>
                                      <a:cubicBezTo>
                                        <a:pt x="33293" y="10287"/>
                                        <a:pt x="32810" y="8890"/>
                                        <a:pt x="32379" y="7747"/>
                                      </a:cubicBezTo>
                                      <a:cubicBezTo>
                                        <a:pt x="31947" y="6731"/>
                                        <a:pt x="31731" y="5842"/>
                                        <a:pt x="31731" y="5080"/>
                                      </a:cubicBezTo>
                                      <a:cubicBezTo>
                                        <a:pt x="31731" y="4699"/>
                                        <a:pt x="31807" y="4318"/>
                                        <a:pt x="31972" y="4064"/>
                                      </a:cubicBezTo>
                                      <a:cubicBezTo>
                                        <a:pt x="32125" y="3810"/>
                                        <a:pt x="32417" y="3556"/>
                                        <a:pt x="32823" y="3429"/>
                                      </a:cubicBezTo>
                                      <a:cubicBezTo>
                                        <a:pt x="33242" y="3175"/>
                                        <a:pt x="33814" y="3048"/>
                                        <a:pt x="34576" y="3048"/>
                                      </a:cubicBezTo>
                                      <a:cubicBezTo>
                                        <a:pt x="35325" y="2921"/>
                                        <a:pt x="36278" y="2921"/>
                                        <a:pt x="37408" y="2921"/>
                                      </a:cubicBezTo>
                                      <a:cubicBezTo>
                                        <a:pt x="38411" y="2921"/>
                                        <a:pt x="39275" y="2921"/>
                                        <a:pt x="39986" y="2921"/>
                                      </a:cubicBezTo>
                                      <a:cubicBezTo>
                                        <a:pt x="40684" y="3048"/>
                                        <a:pt x="41294" y="3048"/>
                                        <a:pt x="41789" y="3175"/>
                                      </a:cubicBezTo>
                                      <a:cubicBezTo>
                                        <a:pt x="42297" y="3302"/>
                                        <a:pt x="42716" y="3429"/>
                                        <a:pt x="43059" y="3556"/>
                                      </a:cubicBezTo>
                                      <a:cubicBezTo>
                                        <a:pt x="43402" y="3810"/>
                                        <a:pt x="43733" y="4064"/>
                                        <a:pt x="44050" y="4318"/>
                                      </a:cubicBezTo>
                                      <a:cubicBezTo>
                                        <a:pt x="44367" y="4572"/>
                                        <a:pt x="44812" y="5461"/>
                                        <a:pt x="45358" y="6731"/>
                                      </a:cubicBezTo>
                                      <a:cubicBezTo>
                                        <a:pt x="45904" y="8128"/>
                                        <a:pt x="46438" y="9779"/>
                                        <a:pt x="46958" y="11811"/>
                                      </a:cubicBezTo>
                                      <a:cubicBezTo>
                                        <a:pt x="47492" y="13843"/>
                                        <a:pt x="47949" y="16256"/>
                                        <a:pt x="48330" y="18923"/>
                                      </a:cubicBezTo>
                                      <a:cubicBezTo>
                                        <a:pt x="48724" y="21463"/>
                                        <a:pt x="48914" y="24384"/>
                                        <a:pt x="48914" y="27305"/>
                                      </a:cubicBezTo>
                                      <a:cubicBezTo>
                                        <a:pt x="48914" y="32766"/>
                                        <a:pt x="48228" y="37592"/>
                                        <a:pt x="46857" y="41656"/>
                                      </a:cubicBezTo>
                                      <a:cubicBezTo>
                                        <a:pt x="45485" y="45720"/>
                                        <a:pt x="43415" y="49149"/>
                                        <a:pt x="40634" y="51816"/>
                                      </a:cubicBezTo>
                                      <a:cubicBezTo>
                                        <a:pt x="37852" y="54610"/>
                                        <a:pt x="34334" y="56642"/>
                                        <a:pt x="30093" y="58039"/>
                                      </a:cubicBezTo>
                                      <a:cubicBezTo>
                                        <a:pt x="25838" y="59309"/>
                                        <a:pt x="20872" y="60071"/>
                                        <a:pt x="15158" y="60071"/>
                                      </a:cubicBezTo>
                                      <a:cubicBezTo>
                                        <a:pt x="9735" y="60071"/>
                                        <a:pt x="4832" y="59309"/>
                                        <a:pt x="476" y="57912"/>
                                      </a:cubicBezTo>
                                      <a:lnTo>
                                        <a:pt x="0" y="57645"/>
                                      </a:lnTo>
                                      <a:lnTo>
                                        <a:pt x="0" y="40649"/>
                                      </a:lnTo>
                                      <a:lnTo>
                                        <a:pt x="1708" y="41529"/>
                                      </a:lnTo>
                                      <a:cubicBezTo>
                                        <a:pt x="3600" y="42037"/>
                                        <a:pt x="5620" y="42418"/>
                                        <a:pt x="7766" y="42545"/>
                                      </a:cubicBezTo>
                                      <a:lnTo>
                                        <a:pt x="7766" y="16764"/>
                                      </a:lnTo>
                                      <a:lnTo>
                                        <a:pt x="0" y="18755"/>
                                      </a:lnTo>
                                      <a:lnTo>
                                        <a:pt x="0" y="1381"/>
                                      </a:lnTo>
                                      <a:lnTo>
                                        <a:pt x="996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10" name="Shape 610"/>
                              <wps:cNvSpPr/>
                              <wps:spPr>
                                <a:xfrm>
                                  <a:off x="83725" y="324986"/>
                                  <a:ext cx="235" cy="8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5" h="888">
                                      <a:moveTo>
                                        <a:pt x="0" y="0"/>
                                      </a:moveTo>
                                      <a:lnTo>
                                        <a:pt x="235" y="261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11" name="Shape 611"/>
                              <wps:cNvSpPr/>
                              <wps:spPr>
                                <a:xfrm>
                                  <a:off x="83725" y="322580"/>
                                  <a:ext cx="48851" cy="4991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8851" h="49911">
                                      <a:moveTo>
                                        <a:pt x="35287" y="0"/>
                                      </a:moveTo>
                                      <a:cubicBezTo>
                                        <a:pt x="36481" y="0"/>
                                        <a:pt x="37471" y="0"/>
                                        <a:pt x="38272" y="0"/>
                                      </a:cubicBezTo>
                                      <a:cubicBezTo>
                                        <a:pt x="39072" y="127"/>
                                        <a:pt x="39745" y="254"/>
                                        <a:pt x="40291" y="381"/>
                                      </a:cubicBezTo>
                                      <a:cubicBezTo>
                                        <a:pt x="40837" y="381"/>
                                        <a:pt x="41281" y="635"/>
                                        <a:pt x="41624" y="762"/>
                                      </a:cubicBezTo>
                                      <a:cubicBezTo>
                                        <a:pt x="41967" y="889"/>
                                        <a:pt x="42399" y="1270"/>
                                        <a:pt x="42920" y="1778"/>
                                      </a:cubicBezTo>
                                      <a:cubicBezTo>
                                        <a:pt x="43453" y="2286"/>
                                        <a:pt x="44088" y="3302"/>
                                        <a:pt x="44837" y="4572"/>
                                      </a:cubicBezTo>
                                      <a:cubicBezTo>
                                        <a:pt x="45599" y="5969"/>
                                        <a:pt x="46272" y="7493"/>
                                        <a:pt x="46857" y="9144"/>
                                      </a:cubicBezTo>
                                      <a:cubicBezTo>
                                        <a:pt x="47454" y="10795"/>
                                        <a:pt x="47936" y="12700"/>
                                        <a:pt x="48305" y="14605"/>
                                      </a:cubicBezTo>
                                      <a:cubicBezTo>
                                        <a:pt x="48660" y="16637"/>
                                        <a:pt x="48851" y="18669"/>
                                        <a:pt x="48851" y="20701"/>
                                      </a:cubicBezTo>
                                      <a:cubicBezTo>
                                        <a:pt x="48851" y="25400"/>
                                        <a:pt x="48114" y="29591"/>
                                        <a:pt x="46653" y="33274"/>
                                      </a:cubicBezTo>
                                      <a:cubicBezTo>
                                        <a:pt x="45193" y="36830"/>
                                        <a:pt x="43034" y="39878"/>
                                        <a:pt x="40189" y="42418"/>
                                      </a:cubicBezTo>
                                      <a:cubicBezTo>
                                        <a:pt x="37332" y="44831"/>
                                        <a:pt x="33852" y="46736"/>
                                        <a:pt x="29750" y="48006"/>
                                      </a:cubicBezTo>
                                      <a:cubicBezTo>
                                        <a:pt x="25635" y="49276"/>
                                        <a:pt x="20936" y="49911"/>
                                        <a:pt x="15640" y="49911"/>
                                      </a:cubicBezTo>
                                      <a:lnTo>
                                        <a:pt x="0" y="47655"/>
                                      </a:lnTo>
                                      <a:lnTo>
                                        <a:pt x="0" y="28759"/>
                                      </a:lnTo>
                                      <a:lnTo>
                                        <a:pt x="14408" y="32258"/>
                                      </a:lnTo>
                                      <a:cubicBezTo>
                                        <a:pt x="17697" y="32258"/>
                                        <a:pt x="20593" y="31877"/>
                                        <a:pt x="23108" y="31242"/>
                                      </a:cubicBezTo>
                                      <a:cubicBezTo>
                                        <a:pt x="25610" y="30734"/>
                                        <a:pt x="27718" y="29845"/>
                                        <a:pt x="29407" y="28702"/>
                                      </a:cubicBezTo>
                                      <a:cubicBezTo>
                                        <a:pt x="31096" y="27559"/>
                                        <a:pt x="32353" y="26035"/>
                                        <a:pt x="33204" y="24257"/>
                                      </a:cubicBezTo>
                                      <a:cubicBezTo>
                                        <a:pt x="34042" y="22479"/>
                                        <a:pt x="34474" y="20447"/>
                                        <a:pt x="34474" y="18161"/>
                                      </a:cubicBezTo>
                                      <a:cubicBezTo>
                                        <a:pt x="34474" y="15748"/>
                                        <a:pt x="34119" y="13716"/>
                                        <a:pt x="33407" y="12065"/>
                                      </a:cubicBezTo>
                                      <a:cubicBezTo>
                                        <a:pt x="32696" y="10287"/>
                                        <a:pt x="31909" y="8890"/>
                                        <a:pt x="31045" y="7493"/>
                                      </a:cubicBezTo>
                                      <a:cubicBezTo>
                                        <a:pt x="30182" y="6223"/>
                                        <a:pt x="29394" y="5207"/>
                                        <a:pt x="28683" y="4318"/>
                                      </a:cubicBezTo>
                                      <a:cubicBezTo>
                                        <a:pt x="27972" y="3429"/>
                                        <a:pt x="27629" y="2794"/>
                                        <a:pt x="27629" y="2159"/>
                                      </a:cubicBezTo>
                                      <a:cubicBezTo>
                                        <a:pt x="27629" y="1778"/>
                                        <a:pt x="27743" y="1397"/>
                                        <a:pt x="27959" y="1143"/>
                                      </a:cubicBezTo>
                                      <a:cubicBezTo>
                                        <a:pt x="28188" y="889"/>
                                        <a:pt x="28619" y="635"/>
                                        <a:pt x="29229" y="508"/>
                                      </a:cubicBezTo>
                                      <a:cubicBezTo>
                                        <a:pt x="29851" y="254"/>
                                        <a:pt x="30639" y="127"/>
                                        <a:pt x="31591" y="127"/>
                                      </a:cubicBezTo>
                                      <a:cubicBezTo>
                                        <a:pt x="32556" y="0"/>
                                        <a:pt x="33788" y="0"/>
                                        <a:pt x="35287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12" name="Shape 612"/>
                              <wps:cNvSpPr/>
                              <wps:spPr>
                                <a:xfrm>
                                  <a:off x="83725" y="273177"/>
                                  <a:ext cx="48711" cy="331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8711" h="33147">
                                      <a:moveTo>
                                        <a:pt x="38983" y="0"/>
                                      </a:moveTo>
                                      <a:cubicBezTo>
                                        <a:pt x="41002" y="0"/>
                                        <a:pt x="42539" y="127"/>
                                        <a:pt x="43605" y="381"/>
                                      </a:cubicBezTo>
                                      <a:cubicBezTo>
                                        <a:pt x="44685" y="635"/>
                                        <a:pt x="45434" y="889"/>
                                        <a:pt x="45866" y="1397"/>
                                      </a:cubicBezTo>
                                      <a:cubicBezTo>
                                        <a:pt x="46298" y="1778"/>
                                        <a:pt x="46692" y="2413"/>
                                        <a:pt x="47034" y="3175"/>
                                      </a:cubicBezTo>
                                      <a:cubicBezTo>
                                        <a:pt x="47377" y="3937"/>
                                        <a:pt x="47669" y="4953"/>
                                        <a:pt x="47923" y="5969"/>
                                      </a:cubicBezTo>
                                      <a:cubicBezTo>
                                        <a:pt x="48177" y="6985"/>
                                        <a:pt x="48368" y="8255"/>
                                        <a:pt x="48508" y="9525"/>
                                      </a:cubicBezTo>
                                      <a:cubicBezTo>
                                        <a:pt x="48635" y="10668"/>
                                        <a:pt x="48711" y="11938"/>
                                        <a:pt x="48711" y="13208"/>
                                      </a:cubicBezTo>
                                      <a:cubicBezTo>
                                        <a:pt x="48711" y="16637"/>
                                        <a:pt x="48279" y="19685"/>
                                        <a:pt x="47403" y="22225"/>
                                      </a:cubicBezTo>
                                      <a:cubicBezTo>
                                        <a:pt x="46539" y="24638"/>
                                        <a:pt x="45206" y="26797"/>
                                        <a:pt x="43402" y="28448"/>
                                      </a:cubicBezTo>
                                      <a:cubicBezTo>
                                        <a:pt x="41599" y="29972"/>
                                        <a:pt x="39326" y="31242"/>
                                        <a:pt x="36595" y="32004"/>
                                      </a:cubicBezTo>
                                      <a:cubicBezTo>
                                        <a:pt x="33852" y="32766"/>
                                        <a:pt x="30613" y="33147"/>
                                        <a:pt x="26867" y="33147"/>
                                      </a:cubicBezTo>
                                      <a:lnTo>
                                        <a:pt x="0" y="33147"/>
                                      </a:lnTo>
                                      <a:lnTo>
                                        <a:pt x="0" y="16002"/>
                                      </a:lnTo>
                                      <a:lnTo>
                                        <a:pt x="24263" y="16002"/>
                                      </a:lnTo>
                                      <a:cubicBezTo>
                                        <a:pt x="27603" y="16002"/>
                                        <a:pt x="30105" y="15494"/>
                                        <a:pt x="31769" y="14478"/>
                                      </a:cubicBezTo>
                                      <a:cubicBezTo>
                                        <a:pt x="33433" y="13335"/>
                                        <a:pt x="34258" y="11557"/>
                                        <a:pt x="34258" y="8763"/>
                                      </a:cubicBezTo>
                                      <a:cubicBezTo>
                                        <a:pt x="34258" y="7874"/>
                                        <a:pt x="34182" y="7112"/>
                                        <a:pt x="34030" y="6350"/>
                                      </a:cubicBezTo>
                                      <a:cubicBezTo>
                                        <a:pt x="33865" y="5588"/>
                                        <a:pt x="33687" y="4953"/>
                                        <a:pt x="33471" y="4445"/>
                                      </a:cubicBezTo>
                                      <a:cubicBezTo>
                                        <a:pt x="33268" y="3810"/>
                                        <a:pt x="33090" y="3302"/>
                                        <a:pt x="32925" y="2921"/>
                                      </a:cubicBezTo>
                                      <a:cubicBezTo>
                                        <a:pt x="32772" y="2540"/>
                                        <a:pt x="32683" y="2159"/>
                                        <a:pt x="32683" y="1905"/>
                                      </a:cubicBezTo>
                                      <a:cubicBezTo>
                                        <a:pt x="32683" y="1651"/>
                                        <a:pt x="32772" y="1397"/>
                                        <a:pt x="32925" y="1143"/>
                                      </a:cubicBezTo>
                                      <a:cubicBezTo>
                                        <a:pt x="33090" y="889"/>
                                        <a:pt x="33407" y="635"/>
                                        <a:pt x="33890" y="508"/>
                                      </a:cubicBezTo>
                                      <a:cubicBezTo>
                                        <a:pt x="34373" y="381"/>
                                        <a:pt x="35020" y="254"/>
                                        <a:pt x="35833" y="127"/>
                                      </a:cubicBezTo>
                                      <a:cubicBezTo>
                                        <a:pt x="36659" y="0"/>
                                        <a:pt x="37713" y="0"/>
                                        <a:pt x="38983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13" name="Shape 613"/>
                              <wps:cNvSpPr/>
                              <wps:spPr>
                                <a:xfrm>
                                  <a:off x="83725" y="243332"/>
                                  <a:ext cx="47746" cy="171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746" h="17145">
                                      <a:moveTo>
                                        <a:pt x="0" y="0"/>
                                      </a:moveTo>
                                      <a:lnTo>
                                        <a:pt x="45015" y="0"/>
                                      </a:lnTo>
                                      <a:cubicBezTo>
                                        <a:pt x="45472" y="0"/>
                                        <a:pt x="45866" y="127"/>
                                        <a:pt x="46209" y="381"/>
                                      </a:cubicBezTo>
                                      <a:cubicBezTo>
                                        <a:pt x="46552" y="635"/>
                                        <a:pt x="46844" y="1143"/>
                                        <a:pt x="47060" y="1778"/>
                                      </a:cubicBezTo>
                                      <a:cubicBezTo>
                                        <a:pt x="47288" y="2413"/>
                                        <a:pt x="47466" y="3302"/>
                                        <a:pt x="47581" y="4445"/>
                                      </a:cubicBezTo>
                                      <a:cubicBezTo>
                                        <a:pt x="47695" y="5461"/>
                                        <a:pt x="47746" y="6858"/>
                                        <a:pt x="47746" y="8636"/>
                                      </a:cubicBezTo>
                                      <a:cubicBezTo>
                                        <a:pt x="47746" y="10287"/>
                                        <a:pt x="47695" y="11684"/>
                                        <a:pt x="47581" y="12700"/>
                                      </a:cubicBezTo>
                                      <a:cubicBezTo>
                                        <a:pt x="47466" y="13843"/>
                                        <a:pt x="47288" y="14732"/>
                                        <a:pt x="47060" y="15367"/>
                                      </a:cubicBezTo>
                                      <a:cubicBezTo>
                                        <a:pt x="46844" y="16002"/>
                                        <a:pt x="46552" y="16510"/>
                                        <a:pt x="46209" y="16764"/>
                                      </a:cubicBezTo>
                                      <a:cubicBezTo>
                                        <a:pt x="45866" y="17018"/>
                                        <a:pt x="45472" y="17145"/>
                                        <a:pt x="45015" y="17145"/>
                                      </a:cubicBezTo>
                                      <a:lnTo>
                                        <a:pt x="0" y="1714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14" name="Shape 614"/>
                              <wps:cNvSpPr/>
                              <wps:spPr>
                                <a:xfrm>
                                  <a:off x="83725" y="163703"/>
                                  <a:ext cx="48914" cy="655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8914" h="65532">
                                      <a:moveTo>
                                        <a:pt x="13862" y="0"/>
                                      </a:moveTo>
                                      <a:cubicBezTo>
                                        <a:pt x="19069" y="0"/>
                                        <a:pt x="23806" y="762"/>
                                        <a:pt x="28099" y="2032"/>
                                      </a:cubicBezTo>
                                      <a:cubicBezTo>
                                        <a:pt x="32391" y="3429"/>
                                        <a:pt x="36087" y="5588"/>
                                        <a:pt x="39199" y="8255"/>
                                      </a:cubicBezTo>
                                      <a:cubicBezTo>
                                        <a:pt x="42297" y="11049"/>
                                        <a:pt x="44698" y="14605"/>
                                        <a:pt x="46387" y="18796"/>
                                      </a:cubicBezTo>
                                      <a:cubicBezTo>
                                        <a:pt x="48076" y="22987"/>
                                        <a:pt x="48914" y="27940"/>
                                        <a:pt x="48914" y="33528"/>
                                      </a:cubicBezTo>
                                      <a:cubicBezTo>
                                        <a:pt x="48914" y="38989"/>
                                        <a:pt x="48165" y="43688"/>
                                        <a:pt x="46653" y="47625"/>
                                      </a:cubicBezTo>
                                      <a:cubicBezTo>
                                        <a:pt x="45155" y="51689"/>
                                        <a:pt x="42958" y="54991"/>
                                        <a:pt x="40088" y="57658"/>
                                      </a:cubicBezTo>
                                      <a:cubicBezTo>
                                        <a:pt x="37205" y="60325"/>
                                        <a:pt x="33674" y="62230"/>
                                        <a:pt x="29470" y="63500"/>
                                      </a:cubicBezTo>
                                      <a:cubicBezTo>
                                        <a:pt x="25267" y="64897"/>
                                        <a:pt x="20479" y="65532"/>
                                        <a:pt x="15094" y="65532"/>
                                      </a:cubicBezTo>
                                      <a:cubicBezTo>
                                        <a:pt x="9887" y="65532"/>
                                        <a:pt x="5137" y="64770"/>
                                        <a:pt x="819" y="63373"/>
                                      </a:cubicBezTo>
                                      <a:lnTo>
                                        <a:pt x="0" y="62914"/>
                                      </a:lnTo>
                                      <a:lnTo>
                                        <a:pt x="0" y="44421"/>
                                      </a:lnTo>
                                      <a:lnTo>
                                        <a:pt x="5683" y="46863"/>
                                      </a:lnTo>
                                      <a:cubicBezTo>
                                        <a:pt x="8211" y="47498"/>
                                        <a:pt x="11106" y="47752"/>
                                        <a:pt x="14345" y="47752"/>
                                      </a:cubicBezTo>
                                      <a:cubicBezTo>
                                        <a:pt x="17355" y="47752"/>
                                        <a:pt x="20123" y="47498"/>
                                        <a:pt x="22663" y="46990"/>
                                      </a:cubicBezTo>
                                      <a:cubicBezTo>
                                        <a:pt x="25191" y="46482"/>
                                        <a:pt x="27400" y="45720"/>
                                        <a:pt x="29267" y="44577"/>
                                      </a:cubicBezTo>
                                      <a:cubicBezTo>
                                        <a:pt x="31134" y="43434"/>
                                        <a:pt x="32582" y="41910"/>
                                        <a:pt x="33611" y="40005"/>
                                      </a:cubicBezTo>
                                      <a:cubicBezTo>
                                        <a:pt x="34639" y="38100"/>
                                        <a:pt x="35160" y="35687"/>
                                        <a:pt x="35160" y="32893"/>
                                      </a:cubicBezTo>
                                      <a:cubicBezTo>
                                        <a:pt x="35160" y="30353"/>
                                        <a:pt x="34690" y="28067"/>
                                        <a:pt x="33750" y="26162"/>
                                      </a:cubicBezTo>
                                      <a:cubicBezTo>
                                        <a:pt x="32810" y="24257"/>
                                        <a:pt x="31452" y="22606"/>
                                        <a:pt x="29674" y="21336"/>
                                      </a:cubicBezTo>
                                      <a:cubicBezTo>
                                        <a:pt x="27896" y="20193"/>
                                        <a:pt x="25737" y="19304"/>
                                        <a:pt x="23209" y="18669"/>
                                      </a:cubicBezTo>
                                      <a:cubicBezTo>
                                        <a:pt x="20669" y="18034"/>
                                        <a:pt x="17786" y="17780"/>
                                        <a:pt x="14548" y="17780"/>
                                      </a:cubicBezTo>
                                      <a:cubicBezTo>
                                        <a:pt x="11538" y="17780"/>
                                        <a:pt x="8757" y="18034"/>
                                        <a:pt x="6229" y="18542"/>
                                      </a:cubicBezTo>
                                      <a:lnTo>
                                        <a:pt x="0" y="20818"/>
                                      </a:lnTo>
                                      <a:lnTo>
                                        <a:pt x="0" y="1829"/>
                                      </a:lnTo>
                                      <a:lnTo>
                                        <a:pt x="138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15" name="Shape 615"/>
                              <wps:cNvSpPr/>
                              <wps:spPr>
                                <a:xfrm>
                                  <a:off x="83725" y="129191"/>
                                  <a:ext cx="47746" cy="2155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746" h="21558">
                                      <a:moveTo>
                                        <a:pt x="0" y="0"/>
                                      </a:moveTo>
                                      <a:lnTo>
                                        <a:pt x="4413" y="4413"/>
                                      </a:lnTo>
                                      <a:lnTo>
                                        <a:pt x="45015" y="4413"/>
                                      </a:lnTo>
                                      <a:cubicBezTo>
                                        <a:pt x="45472" y="4413"/>
                                        <a:pt x="45866" y="4540"/>
                                        <a:pt x="46209" y="4794"/>
                                      </a:cubicBezTo>
                                      <a:cubicBezTo>
                                        <a:pt x="46552" y="5049"/>
                                        <a:pt x="46844" y="5556"/>
                                        <a:pt x="47060" y="6191"/>
                                      </a:cubicBezTo>
                                      <a:cubicBezTo>
                                        <a:pt x="47288" y="6826"/>
                                        <a:pt x="47466" y="7715"/>
                                        <a:pt x="47581" y="8858"/>
                                      </a:cubicBezTo>
                                      <a:cubicBezTo>
                                        <a:pt x="47695" y="9875"/>
                                        <a:pt x="47746" y="11271"/>
                                        <a:pt x="47746" y="13050"/>
                                      </a:cubicBezTo>
                                      <a:cubicBezTo>
                                        <a:pt x="47746" y="14700"/>
                                        <a:pt x="47695" y="16097"/>
                                        <a:pt x="47581" y="17113"/>
                                      </a:cubicBezTo>
                                      <a:cubicBezTo>
                                        <a:pt x="47466" y="18256"/>
                                        <a:pt x="47288" y="19145"/>
                                        <a:pt x="47060" y="19781"/>
                                      </a:cubicBezTo>
                                      <a:cubicBezTo>
                                        <a:pt x="46844" y="20415"/>
                                        <a:pt x="46552" y="20924"/>
                                        <a:pt x="46209" y="21177"/>
                                      </a:cubicBezTo>
                                      <a:cubicBezTo>
                                        <a:pt x="45866" y="21431"/>
                                        <a:pt x="45472" y="21558"/>
                                        <a:pt x="45015" y="21558"/>
                                      </a:cubicBezTo>
                                      <a:lnTo>
                                        <a:pt x="0" y="2155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16" name="Shape 616"/>
                              <wps:cNvSpPr/>
                              <wps:spPr>
                                <a:xfrm>
                                  <a:off x="83725" y="92456"/>
                                  <a:ext cx="47746" cy="1920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746" h="19209">
                                      <a:moveTo>
                                        <a:pt x="7296" y="0"/>
                                      </a:moveTo>
                                      <a:lnTo>
                                        <a:pt x="45015" y="0"/>
                                      </a:lnTo>
                                      <a:cubicBezTo>
                                        <a:pt x="45472" y="0"/>
                                        <a:pt x="45866" y="127"/>
                                        <a:pt x="46209" y="381"/>
                                      </a:cubicBezTo>
                                      <a:cubicBezTo>
                                        <a:pt x="46552" y="762"/>
                                        <a:pt x="46844" y="1143"/>
                                        <a:pt x="47060" y="1778"/>
                                      </a:cubicBezTo>
                                      <a:cubicBezTo>
                                        <a:pt x="47288" y="2413"/>
                                        <a:pt x="47466" y="3302"/>
                                        <a:pt x="47581" y="4445"/>
                                      </a:cubicBezTo>
                                      <a:cubicBezTo>
                                        <a:pt x="47695" y="5588"/>
                                        <a:pt x="47746" y="6985"/>
                                        <a:pt x="47746" y="8636"/>
                                      </a:cubicBezTo>
                                      <a:cubicBezTo>
                                        <a:pt x="47746" y="10287"/>
                                        <a:pt x="47695" y="11684"/>
                                        <a:pt x="47581" y="12827"/>
                                      </a:cubicBezTo>
                                      <a:cubicBezTo>
                                        <a:pt x="47466" y="13970"/>
                                        <a:pt x="47288" y="14732"/>
                                        <a:pt x="47060" y="15367"/>
                                      </a:cubicBezTo>
                                      <a:cubicBezTo>
                                        <a:pt x="46844" y="16129"/>
                                        <a:pt x="46552" y="16510"/>
                                        <a:pt x="46209" y="16764"/>
                                      </a:cubicBezTo>
                                      <a:cubicBezTo>
                                        <a:pt x="45866" y="17018"/>
                                        <a:pt x="45472" y="17272"/>
                                        <a:pt x="45015" y="17272"/>
                                      </a:cubicBezTo>
                                      <a:lnTo>
                                        <a:pt x="10166" y="17272"/>
                                      </a:lnTo>
                                      <a:cubicBezTo>
                                        <a:pt x="7195" y="17272"/>
                                        <a:pt x="4870" y="17399"/>
                                        <a:pt x="3181" y="17907"/>
                                      </a:cubicBezTo>
                                      <a:lnTo>
                                        <a:pt x="0" y="19209"/>
                                      </a:lnTo>
                                      <a:lnTo>
                                        <a:pt x="0" y="734"/>
                                      </a:lnTo>
                                      <a:lnTo>
                                        <a:pt x="729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17" name="Shape 617"/>
                              <wps:cNvSpPr/>
                              <wps:spPr>
                                <a:xfrm>
                                  <a:off x="83725" y="33147"/>
                                  <a:ext cx="48914" cy="4660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8914" h="46609">
                                      <a:moveTo>
                                        <a:pt x="27756" y="0"/>
                                      </a:moveTo>
                                      <a:cubicBezTo>
                                        <a:pt x="31223" y="0"/>
                                        <a:pt x="34284" y="635"/>
                                        <a:pt x="36938" y="1905"/>
                                      </a:cubicBezTo>
                                      <a:cubicBezTo>
                                        <a:pt x="39580" y="3302"/>
                                        <a:pt x="41789" y="5080"/>
                                        <a:pt x="43580" y="7493"/>
                                      </a:cubicBezTo>
                                      <a:cubicBezTo>
                                        <a:pt x="45358" y="9779"/>
                                        <a:pt x="46692" y="12573"/>
                                        <a:pt x="47581" y="15875"/>
                                      </a:cubicBezTo>
                                      <a:cubicBezTo>
                                        <a:pt x="48470" y="19177"/>
                                        <a:pt x="48914" y="22606"/>
                                        <a:pt x="48914" y="26416"/>
                                      </a:cubicBezTo>
                                      <a:cubicBezTo>
                                        <a:pt x="48914" y="28702"/>
                                        <a:pt x="48749" y="30861"/>
                                        <a:pt x="48406" y="33020"/>
                                      </a:cubicBezTo>
                                      <a:cubicBezTo>
                                        <a:pt x="48063" y="35052"/>
                                        <a:pt x="47631" y="36957"/>
                                        <a:pt x="47098" y="38481"/>
                                      </a:cubicBezTo>
                                      <a:cubicBezTo>
                                        <a:pt x="46577" y="40132"/>
                                        <a:pt x="46044" y="41529"/>
                                        <a:pt x="45498" y="42672"/>
                                      </a:cubicBezTo>
                                      <a:cubicBezTo>
                                        <a:pt x="44939" y="43688"/>
                                        <a:pt x="44431" y="44577"/>
                                        <a:pt x="43948" y="45085"/>
                                      </a:cubicBezTo>
                                      <a:cubicBezTo>
                                        <a:pt x="43466" y="45593"/>
                                        <a:pt x="42716" y="45974"/>
                                        <a:pt x="41688" y="46228"/>
                                      </a:cubicBezTo>
                                      <a:cubicBezTo>
                                        <a:pt x="40659" y="46482"/>
                                        <a:pt x="39148" y="46609"/>
                                        <a:pt x="37141" y="46609"/>
                                      </a:cubicBezTo>
                                      <a:cubicBezTo>
                                        <a:pt x="35820" y="46609"/>
                                        <a:pt x="34754" y="46609"/>
                                        <a:pt x="33953" y="46482"/>
                                      </a:cubicBezTo>
                                      <a:cubicBezTo>
                                        <a:pt x="33153" y="46355"/>
                                        <a:pt x="32518" y="46228"/>
                                        <a:pt x="32036" y="46101"/>
                                      </a:cubicBezTo>
                                      <a:cubicBezTo>
                                        <a:pt x="31566" y="45847"/>
                                        <a:pt x="31236" y="45593"/>
                                        <a:pt x="31083" y="45339"/>
                                      </a:cubicBezTo>
                                      <a:cubicBezTo>
                                        <a:pt x="30918" y="45085"/>
                                        <a:pt x="30842" y="44704"/>
                                        <a:pt x="30842" y="44323"/>
                                      </a:cubicBezTo>
                                      <a:cubicBezTo>
                                        <a:pt x="30842" y="43815"/>
                                        <a:pt x="31121" y="43053"/>
                                        <a:pt x="31693" y="42164"/>
                                      </a:cubicBezTo>
                                      <a:cubicBezTo>
                                        <a:pt x="32264" y="41148"/>
                                        <a:pt x="32899" y="39878"/>
                                        <a:pt x="33585" y="38481"/>
                                      </a:cubicBezTo>
                                      <a:cubicBezTo>
                                        <a:pt x="34258" y="36957"/>
                                        <a:pt x="34906" y="35306"/>
                                        <a:pt x="35490" y="33401"/>
                                      </a:cubicBezTo>
                                      <a:cubicBezTo>
                                        <a:pt x="36087" y="31369"/>
                                        <a:pt x="36392" y="29210"/>
                                        <a:pt x="36392" y="26797"/>
                                      </a:cubicBezTo>
                                      <a:cubicBezTo>
                                        <a:pt x="36392" y="25146"/>
                                        <a:pt x="36227" y="23876"/>
                                        <a:pt x="35909" y="22606"/>
                                      </a:cubicBezTo>
                                      <a:cubicBezTo>
                                        <a:pt x="35592" y="21463"/>
                                        <a:pt x="35135" y="20320"/>
                                        <a:pt x="34538" y="19431"/>
                                      </a:cubicBezTo>
                                      <a:cubicBezTo>
                                        <a:pt x="33941" y="18542"/>
                                        <a:pt x="33191" y="17907"/>
                                        <a:pt x="32277" y="17399"/>
                                      </a:cubicBezTo>
                                      <a:cubicBezTo>
                                        <a:pt x="31363" y="17018"/>
                                        <a:pt x="30321" y="16764"/>
                                        <a:pt x="29127" y="16764"/>
                                      </a:cubicBezTo>
                                      <a:cubicBezTo>
                                        <a:pt x="27756" y="16764"/>
                                        <a:pt x="26588" y="17145"/>
                                        <a:pt x="25610" y="18034"/>
                                      </a:cubicBezTo>
                                      <a:cubicBezTo>
                                        <a:pt x="24619" y="18923"/>
                                        <a:pt x="23768" y="19939"/>
                                        <a:pt x="23031" y="21336"/>
                                      </a:cubicBezTo>
                                      <a:cubicBezTo>
                                        <a:pt x="22308" y="22733"/>
                                        <a:pt x="21622" y="24384"/>
                                        <a:pt x="20987" y="26162"/>
                                      </a:cubicBezTo>
                                      <a:cubicBezTo>
                                        <a:pt x="20339" y="27813"/>
                                        <a:pt x="19641" y="29718"/>
                                        <a:pt x="18866" y="31496"/>
                                      </a:cubicBezTo>
                                      <a:cubicBezTo>
                                        <a:pt x="18078" y="33401"/>
                                        <a:pt x="17189" y="35179"/>
                                        <a:pt x="16186" y="36957"/>
                                      </a:cubicBezTo>
                                      <a:cubicBezTo>
                                        <a:pt x="15183" y="38735"/>
                                        <a:pt x="13951" y="40259"/>
                                        <a:pt x="12491" y="41656"/>
                                      </a:cubicBezTo>
                                      <a:cubicBezTo>
                                        <a:pt x="11030" y="43053"/>
                                        <a:pt x="9277" y="44196"/>
                                        <a:pt x="7220" y="44958"/>
                                      </a:cubicBezTo>
                                      <a:lnTo>
                                        <a:pt x="0" y="46199"/>
                                      </a:lnTo>
                                      <a:lnTo>
                                        <a:pt x="0" y="29603"/>
                                      </a:lnTo>
                                      <a:lnTo>
                                        <a:pt x="2292" y="28702"/>
                                      </a:lnTo>
                                      <a:cubicBezTo>
                                        <a:pt x="3245" y="27940"/>
                                        <a:pt x="4096" y="26797"/>
                                        <a:pt x="4820" y="25273"/>
                                      </a:cubicBezTo>
                                      <a:cubicBezTo>
                                        <a:pt x="5556" y="23876"/>
                                        <a:pt x="6242" y="22352"/>
                                        <a:pt x="6877" y="20447"/>
                                      </a:cubicBezTo>
                                      <a:cubicBezTo>
                                        <a:pt x="7525" y="18669"/>
                                        <a:pt x="8211" y="16891"/>
                                        <a:pt x="8973" y="14986"/>
                                      </a:cubicBezTo>
                                      <a:cubicBezTo>
                                        <a:pt x="9722" y="13208"/>
                                        <a:pt x="10598" y="11303"/>
                                        <a:pt x="11602" y="9525"/>
                                      </a:cubicBezTo>
                                      <a:cubicBezTo>
                                        <a:pt x="12605" y="7747"/>
                                        <a:pt x="13837" y="6096"/>
                                        <a:pt x="15297" y="4699"/>
                                      </a:cubicBezTo>
                                      <a:cubicBezTo>
                                        <a:pt x="16758" y="3302"/>
                                        <a:pt x="18510" y="2159"/>
                                        <a:pt x="20542" y="1270"/>
                                      </a:cubicBezTo>
                                      <a:cubicBezTo>
                                        <a:pt x="22574" y="381"/>
                                        <a:pt x="24975" y="0"/>
                                        <a:pt x="2775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B1572B7" id="Group 10657" o:spid="_x0000_s1027" style="width:15pt;height:43.45pt;mso-position-horizontal-relative:char;mso-position-vertical-relative:line" coordsize="1905,55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">
                      <v:rect id="Rectangle 204" o:spid="_x0000_s1028" style="position:absolute;left:1442;top:4090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Ys1xgAAANwAAAAPAAAAZHJzL2Rvd25yZXYueG1sRI9Pa8JA&#10;FMTvBb/D8oTemo1B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ayWLNcYAAADcAAAA&#10;DwAAAAAAAAAAAAAAAAAHAgAAZHJzL2Rvd25yZXYueG1sUEsFBgAAAAADAAMAtwAAAPoCAAAAAA==&#10;" filled="f" stroked="f">
                        <v:textbox inset="0,0,0,0">
                          <w:txbxContent>
                            <w:p w14:paraId="443519B0" w14:textId="77777777" w:rsidR="0004356E" w:rsidRDefault="0004356E" w:rsidP="0004356E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597" o:spid="_x0000_s1029" type="#_x0000_t75" style="position:absolute;left:-1612;top:1612;width:6415;height:1905;rotation:-5898238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">
                        <v:imagedata r:id="rId14" o:title=""/>
                      </v:shape>
                      <v:shape id="Shape 599" o:spid="_x0000_s1030" style="position:absolute;left:409;top:4559;width:428;height:513;visibility:visible;mso-wrap-style:square;v-text-anchor:top" coordsize="42818,51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" path="m12725,v1321,,2451,127,3353,127c16993,254,17755,381,18339,508v597,127,1029,381,1308,635c19914,1524,20053,1905,20053,2413v,508,-317,1270,-952,2413c18453,5842,17755,7239,17005,8763v-749,1651,-1435,3429,-2057,5588c14338,16510,14034,18796,14034,21209v,2032,241,3683,711,5207c15227,27813,15888,29083,16739,30099v838,889,1854,1651,3035,2159c20968,32766,22225,33020,23546,33020v1956,,3657,-635,5105,-1651c30086,30353,31356,28829,32474,27051v1117,-1778,2172,-3810,3150,-6096c36614,18669,37643,16256,38748,13970v1092,-2413,2337,-4699,3721,-6985l42818,6560r,37711l41923,45339v-1931,1778,-4229,3175,-6871,4318c32398,50673,29223,51308,25527,51308v-4242,,-7976,-889,-11189,-2413c11125,47371,8446,45212,6325,42545,4204,39878,2616,36703,1575,33020,521,29464,,25654,,21590,,19431,152,17399,470,15240,787,13081,1232,11176,1778,9398,2324,7493,2934,5969,3620,4445,4305,3048,4877,2159,5334,1651,5791,1270,6185,889,6502,762,6820,635,7239,508,7760,381,8293,254,8954,127,9754,127,10554,127,11544,,12725,xe" fillcolor="black" stroked="f" strokeweight="0">
                        <v:stroke miterlimit="83231f" joinstyle="miter"/>
                        <v:path arrowok="t" textboxrect="0,0,42818,51308"/>
                      </v:shape>
                      <v:shape id="Shape 600" o:spid="_x0000_s1031" style="position:absolute;left:637;top:3837;width:200;height:563;visibility:visible;mso-wrap-style:square;v-text-anchor:top" coordsize="19958,56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" path="m19958,r,17375l16332,18304v-2768,2032,-4140,5207,-4140,9525c12192,30115,12598,32020,13424,33544v813,1651,1918,3048,3315,4064l19958,39268r,16996l9347,50308c6312,47641,4000,44339,2400,40529,800,36719,,32274,,27448,,22368,749,18050,2261,14367,3772,10684,5855,7763,8522,5477,11189,3064,14351,1413,18009,270l19958,xe" fillcolor="black" stroked="f" strokeweight="0">
                        <v:stroke miterlimit="83231f" joinstyle="miter"/>
                        <v:path arrowok="t" textboxrect="0,0,19958,56264"/>
                      </v:shape>
                      <v:shape id="Shape 601" o:spid="_x0000_s1032" style="position:absolute;left:638;top:3228;width:199;height:474;visibility:visible;mso-wrap-style:square;v-text-anchor:top" coordsize="19895,474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" path="m12941,v2655,,4509,254,5588,635l19895,2152r,888l19177,4953v-635,762,-1346,1778,-2121,3048c16281,9144,15570,10541,14935,12192v-647,1651,-965,3683,-965,5969c13970,22606,15697,26035,19139,28321r756,184l19895,47401r-210,-30c15240,45720,11557,43688,8636,40894,5715,38227,3543,34925,2134,31242,711,27432,,23368,,18923,,17018,165,15240,483,13462,800,11684,1232,10033,1791,8509,2337,6985,2946,5715,3632,4445,4318,3302,4915,2413,5410,1905,5918,1397,6337,1016,6680,889,7023,635,7468,508,8014,381,8560,254,9233,127,10033,127,10833,,11798,,12941,xe" fillcolor="black" stroked="f" strokeweight="0">
                        <v:stroke miterlimit="83231f" joinstyle="miter"/>
                        <v:path arrowok="t" textboxrect="0,0,19895,47401"/>
                      </v:shape>
                      <v:shape id="Shape 602" o:spid="_x0000_s1033" style="position:absolute;left:488;top:2731;width:349;height:432;visibility:visible;mso-wrap-style:square;v-text-anchor:top" coordsize="34881,43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" path="m23482,v2515,,4306,254,5372,635c29934,1143,30467,1778,30467,2667r,13335l34881,16002r,17145l30467,33147r,7366c30467,41402,29934,42037,28854,42545v-1066,381,-2857,635,-5372,635c22162,43180,21044,43180,20129,43053v-914,-127,-1638,-381,-2158,-508c17450,42291,17069,42037,16840,41656v-228,-381,-343,-762,-343,-1270l16497,33147r-13627,c2413,33147,2007,33020,1638,32766,1283,32512,965,32131,724,31496,470,30734,279,29845,165,28829,51,27686,,26289,,24638,,22987,51,21590,165,20447,279,19304,470,18415,724,17780v241,-635,559,-1143,914,-1397c2007,16129,2413,16002,2870,16002r13627,l16497,2667v,-381,115,-762,343,-1143c17069,1143,17450,889,17971,635v520,-254,1244,-381,2158,-508c21044,,22162,,23482,xe" fillcolor="black" stroked="f" strokeweight="0">
                        <v:stroke miterlimit="83231f" joinstyle="miter"/>
                        <v:path arrowok="t" textboxrect="0,0,34881,43180"/>
                      </v:shape>
                      <v:shape id="Shape 603" o:spid="_x0000_s1034" style="position:absolute;left:649;top:2433;width:188;height:171;visibility:visible;mso-wrap-style:square;v-text-anchor:top" coordsize="1879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" path="m2870,l18790,r,17145l2870,17145v-457,,-851,-127,-1194,-381c1334,16510,1029,16002,787,15367,533,14732,343,13843,203,12700,64,11684,,10287,,8636,,6858,64,5461,203,4445,343,3302,533,2413,787,1778,1029,1143,1334,635,1676,381,2019,127,2413,,2870,xe" fillcolor="black" stroked="f" strokeweight="0">
                        <v:stroke miterlimit="83231f" joinstyle="miter"/>
                        <v:path arrowok="t" textboxrect="0,0,18790,17145"/>
                      </v:shape>
                      <v:shape id="Shape 604" o:spid="_x0000_s1035" style="position:absolute;left:381;top:2419;width:180;height:199;visibility:visible;mso-wrap-style:square;v-text-anchor:top" coordsize="18072,199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" path="m8890,v3467,,5867,762,7188,2159c17412,3556,18072,6223,18072,10033v,3937,-648,6477,-1918,7874c14872,19177,12573,19939,9233,19939v-3467,,-5868,-762,-7214,-2159c673,16383,,13843,,9906,,6096,648,3429,1943,2159,3251,762,5563,,8890,xe" fillcolor="black" stroked="f" strokeweight="0">
                        <v:stroke miterlimit="83231f" joinstyle="miter"/>
                        <v:path arrowok="t" textboxrect="0,0,18072,19939"/>
                      </v:shape>
                      <v:shape id="Shape 605" o:spid="_x0000_s1036" style="position:absolute;left:637;top:1655;width:200;height:611;visibility:visible;mso-wrap-style:square;v-text-anchor:top" coordsize="19958,61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" path="m19958,r,18990l19583,19126v-1879,1143,-3340,2667,-4381,4572c14148,25476,13627,27889,13627,30810v,2540,470,4826,1397,6731c15964,39446,17335,40970,19139,42240r819,352l19958,61085,9690,55321c6604,52527,4216,48971,2540,44907,851,40716,,35763,,30175,,24714,737,19888,2222,15951,3708,11887,5893,8585,8763,5918,11633,3378,15176,1346,19380,76l19958,xe" fillcolor="black" stroked="f" strokeweight="0">
                        <v:stroke miterlimit="83231f" joinstyle="miter"/>
                        <v:path arrowok="t" textboxrect="0,0,19958,61085"/>
                      </v:shape>
                      <v:shape id="Shape 606" o:spid="_x0000_s1037" style="position:absolute;left:637;top:931;width:200;height:576;visibility:visible;mso-wrap-style:square;v-text-anchor:top" coordsize="19958,575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" path="m19958,r,18476l18796,18951v-1207,889,-2146,1905,-2807,3302c15329,23523,14999,25047,14999,26698v,2286,800,4445,2387,6731l19958,36001r,21558l3899,57559v-457,,-851,,-1194,-254c2362,57051,2083,56670,1854,56035v-228,-635,-406,-1397,-521,-2286c1219,52860,1168,51590,1168,50193v,-1397,51,-2667,165,-3556c1448,45621,1626,44859,1854,44351v229,-508,508,-889,851,-1143c3048,42954,3442,42954,3899,42954r7061,c7302,39525,4559,36096,2743,32540,914,29111,,25428,,21618,,17554,686,13998,2057,11204,3429,8283,5283,5997,7633,4219,9982,2441,12738,1171,15888,409l19958,xe" fillcolor="black" stroked="f" strokeweight="0">
                        <v:stroke miterlimit="83231f" joinstyle="miter"/>
                        <v:path arrowok="t" textboxrect="0,0,19958,57559"/>
                      </v:shape>
                      <v:shape id="Shape 607" o:spid="_x0000_s1038" style="position:absolute;left:637;top:365;width:200;height:428;visibility:visible;mso-wrap-style:square;v-text-anchor:top" coordsize="19958,427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" path="m10681,v1232,,2235,,3010,127c14465,127,15088,254,15545,381v457,254,762,381,927,762c16624,1397,16700,1651,16700,2032v,381,-228,1016,-711,1905c15507,4826,14999,5969,14440,7239v-546,1270,-1054,2794,-1537,4445c12421,13462,12192,15367,12192,17526v,1651,152,2921,470,4064c12979,22733,13437,23749,14033,24384v597,762,1296,1270,2096,1651c16916,26416,17780,26670,18694,26670r1264,-496l19958,42769r-171,30c16866,42799,14186,42291,11747,41148,9296,40005,7214,38354,5474,36195,3746,34036,2400,31496,1435,28321,483,25273,,21844,,18034,,16129,140,14224,406,12446,686,10668,1029,9017,1435,7493,1854,6096,2299,4826,2769,3810,3251,2794,3658,2159,4000,1651,4343,1270,4686,889,5029,762,5372,508,5791,381,6261,381,6744,254,7341,127,8039,127,8750,,9627,,10681,xe" fillcolor="black" stroked="f" strokeweight="0">
                        <v:stroke miterlimit="83231f" joinstyle="miter"/>
                        <v:path arrowok="t" textboxrect="0,0,19958,42799"/>
                      </v:shape>
                      <v:shape id="Shape 608" o:spid="_x0000_s1039" style="position:absolute;left:837;top:4508;width:489;height:578;visibility:visible;mso-wrap-style:square;v-text-anchor:top" coordsize="48914,57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" path="m20771,v4661,,8750,889,12255,2540c36544,4318,39478,6731,41827,9652v2350,2921,4115,6477,5309,10414c48317,24003,48914,28321,48914,32766v,3048,-254,5969,-749,8509c47657,43942,47060,46228,46349,48260v-711,2032,-1448,3683,-2223,5080c43352,54610,42666,55626,42069,56134v-597,635,-1448,1016,-2566,1270c38386,57658,36773,57785,34677,57785v-1422,,-2603,,-3568,-127c30156,57658,29381,57404,28785,57277v-597,-254,-1016,-508,-1270,-889c27273,56134,27146,55753,27146,55245v,-635,369,-1524,1131,-2667c29026,51308,29864,49911,30778,48006v902,-1778,1740,-3937,2490,-6477c34030,38989,34398,36068,34398,32766v,-2286,-254,-4191,-787,-5969c33090,25146,32341,23622,31388,22352v-952,-1143,-2146,-2032,-3556,-2667c26410,19050,24835,18669,23108,18669v-2007,,-3734,508,-5169,1651c16504,21463,15221,22860,14103,24638v-1117,1778,-2171,3683,-3149,5969c9976,32766,8934,35179,7842,37465,6737,39878,5493,42164,4108,44450l,49351,,11640,4655,5969c6598,4191,8871,2667,11500,1651,14129,508,17215,,20771,xe" fillcolor="black" stroked="f" strokeweight="0">
                        <v:stroke miterlimit="83231f" joinstyle="miter"/>
                        <v:path arrowok="t" textboxrect="0,0,48914,57785"/>
                      </v:shape>
                      <v:shape id="Shape 609" o:spid="_x0000_s1040" style="position:absolute;left:837;top:3823;width:489;height:601;visibility:visible;mso-wrap-style:square;v-text-anchor:top" coordsize="48914,600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" path="m9963,r2731,c14802,,16351,508,17355,1397v1003,1016,1511,2286,1511,3937l18866,42545v2591,,4953,-381,7074,-1016c28073,40894,29877,40005,31350,38608v1486,-1397,2616,-3048,3391,-5207c35516,31242,35909,28702,35909,25781v,-3048,-216,-5715,-647,-8001c34817,15494,34347,13589,33814,11938,33293,10287,32810,8890,32379,7747,31947,6731,31731,5842,31731,5080v,-381,76,-762,241,-1016c32125,3810,32417,3556,32823,3429v419,-254,991,-381,1753,-381c35325,2921,36278,2921,37408,2921v1003,,1867,,2578,c40684,3048,41294,3048,41789,3175v508,127,927,254,1270,381c43402,3810,43733,4064,44050,4318v317,254,762,1143,1308,2413c45904,8128,46438,9779,46958,11811v534,2032,991,4445,1372,7112c48724,21463,48914,24384,48914,27305v,5461,-686,10287,-2057,14351c45485,45720,43415,49149,40634,51816v-2782,2794,-6300,4826,-10541,6223c25838,59309,20872,60071,15158,60071,9735,60071,4832,59309,476,57912l,57645,,40649r1708,880c3600,42037,5620,42418,7766,42545r,-25781l,18755,,1381,9963,xe" fillcolor="black" stroked="f" strokeweight="0">
                        <v:stroke miterlimit="83231f" joinstyle="miter"/>
                        <v:path arrowok="t" textboxrect="0,0,48914,60071"/>
                      </v:shape>
                      <v:shape id="Shape 610" o:spid="_x0000_s1041" style="position:absolute;left:837;top:3249;width:2;height:9;visibility:visible;mso-wrap-style:square;v-text-anchor:top" coordsize="235,8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" path="m,l235,261,,888,,xe" fillcolor="black" stroked="f" strokeweight="0">
                        <v:stroke miterlimit="83231f" joinstyle="miter"/>
                        <v:path arrowok="t" textboxrect="0,0,235,888"/>
                      </v:shape>
                      <v:shape id="Shape 611" o:spid="_x0000_s1042" style="position:absolute;left:837;top:3225;width:488;height:499;visibility:visible;mso-wrap-style:square;v-text-anchor:top" coordsize="48851,499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" path="m35287,v1194,,2184,,2985,c39072,127,39745,254,40291,381v546,,990,254,1333,381c41967,889,42399,1270,42920,1778v533,508,1168,1524,1917,2794c45599,5969,46272,7493,46857,9144v597,1651,1079,3556,1448,5461c48660,16637,48851,18669,48851,20701v,4699,-737,8890,-2198,12573c45193,36830,43034,39878,40189,42418v-2857,2413,-6337,4318,-10439,5588c25635,49276,20936,49911,15640,49911l,47655,,28759r14408,3499c17697,32258,20593,31877,23108,31242v2502,-508,4610,-1397,6299,-2540c31096,27559,32353,26035,33204,24257v838,-1778,1270,-3810,1270,-6096c34474,15748,34119,13716,33407,12065,32696,10287,31909,8890,31045,7493,30182,6223,29394,5207,28683,4318,27972,3429,27629,2794,27629,2159v,-381,114,-762,330,-1016c28188,889,28619,635,29229,508v622,-254,1410,-381,2362,-381c32556,,33788,,35287,xe" fillcolor="black" stroked="f" strokeweight="0">
                        <v:stroke miterlimit="83231f" joinstyle="miter"/>
                        <v:path arrowok="t" textboxrect="0,0,48851,49911"/>
                      </v:shape>
                      <v:shape id="Shape 612" o:spid="_x0000_s1043" style="position:absolute;left:837;top:2731;width:487;height:332;visibility:visible;mso-wrap-style:square;v-text-anchor:top" coordsize="48711,331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" path="m38983,v2019,,3556,127,4622,381c44685,635,45434,889,45866,1397v432,381,826,1016,1168,1778c47377,3937,47669,4953,47923,5969v254,1016,445,2286,585,3556c48635,10668,48711,11938,48711,13208v,3429,-432,6477,-1308,9017c46539,24638,45206,26797,43402,28448v-1803,1524,-4076,2794,-6807,3556c33852,32766,30613,33147,26867,33147l,33147,,16002r24263,c27603,16002,30105,15494,31769,14478v1664,-1143,2489,-2921,2489,-5715c34258,7874,34182,7112,34030,6350v-165,-762,-343,-1397,-559,-1905c33268,3810,33090,3302,32925,2921v-153,-381,-242,-762,-242,-1016c32683,1651,32772,1397,32925,1143v165,-254,482,-508,965,-635c34373,381,35020,254,35833,127,36659,,37713,,38983,xe" fillcolor="black" stroked="f" strokeweight="0">
                        <v:stroke miterlimit="83231f" joinstyle="miter"/>
                        <v:path arrowok="t" textboxrect="0,0,48711,33147"/>
                      </v:shape>
                      <v:shape id="Shape 613" o:spid="_x0000_s1044" style="position:absolute;left:837;top:2433;width:477;height:171;visibility:visible;mso-wrap-style:square;v-text-anchor:top" coordsize="47746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" path="m,l45015,v457,,851,127,1194,381c46552,635,46844,1143,47060,1778v228,635,406,1524,521,2667c47695,5461,47746,6858,47746,8636v,1651,-51,3048,-165,4064c47466,13843,47288,14732,47060,15367v-216,635,-508,1143,-851,1397c45866,17018,45472,17145,45015,17145l,17145,,xe" fillcolor="black" stroked="f" strokeweight="0">
                        <v:stroke miterlimit="83231f" joinstyle="miter"/>
                        <v:path arrowok="t" textboxrect="0,0,47746,17145"/>
                      </v:shape>
                      <v:shape id="Shape 614" o:spid="_x0000_s1045" style="position:absolute;left:837;top:1637;width:489;height:655;visibility:visible;mso-wrap-style:square;v-text-anchor:top" coordsize="48914,65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" path="m13862,v5207,,9944,762,14237,2032c32391,3429,36087,5588,39199,8255v3098,2794,5499,6350,7188,10541c48076,22987,48914,27940,48914,33528v,5461,-749,10160,-2261,14097c45155,51689,42958,54991,40088,57658v-2883,2667,-6414,4572,-10618,5842c25267,64897,20479,65532,15094,65532v-5207,,-9957,-762,-14275,-2159l,62914,,44421r5683,2442c8211,47498,11106,47752,14345,47752v3010,,5778,-254,8318,-762c25191,46482,27400,45720,29267,44577v1867,-1143,3315,-2667,4344,-4572c34639,38100,35160,35687,35160,32893v,-2540,-470,-4826,-1410,-6731c32810,24257,31452,22606,29674,21336,27896,20193,25737,19304,23209,18669v-2540,-635,-5423,-889,-8661,-889c11538,17780,8757,18034,6229,18542l,20818,,1829,13862,xe" fillcolor="black" stroked="f" strokeweight="0">
                        <v:stroke miterlimit="83231f" joinstyle="miter"/>
                        <v:path arrowok="t" textboxrect="0,0,48914,65532"/>
                      </v:shape>
                      <v:shape id="Shape 615" o:spid="_x0000_s1046" style="position:absolute;left:837;top:1291;width:477;height:216;visibility:visible;mso-wrap-style:square;v-text-anchor:top" coordsize="47746,215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" path="m,l4413,4413r40602,c45472,4413,45866,4540,46209,4794v343,255,635,762,851,1397c47288,6826,47466,7715,47581,8858v114,1017,165,2413,165,4192c47746,14700,47695,16097,47581,17113v-115,1143,-293,2032,-521,2668c46844,20415,46552,20924,46209,21177v-343,254,-737,381,-1194,381l,21558,,xe" fillcolor="black" stroked="f" strokeweight="0">
                        <v:stroke miterlimit="83231f" joinstyle="miter"/>
                        <v:path arrowok="t" textboxrect="0,0,47746,21558"/>
                      </v:shape>
                      <v:shape id="Shape 616" o:spid="_x0000_s1047" style="position:absolute;left:837;top:924;width:477;height:192;visibility:visible;mso-wrap-style:square;v-text-anchor:top" coordsize="47746,1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" path="m7296,l45015,v457,,851,127,1194,381c46552,762,46844,1143,47060,1778v228,635,406,1524,521,2667c47695,5588,47746,6985,47746,8636v,1651,-51,3048,-165,4191c47466,13970,47288,14732,47060,15367v-216,762,-508,1143,-851,1397c45866,17018,45472,17272,45015,17272r-34849,c7195,17272,4870,17399,3181,17907l,19209,,734,7296,xe" fillcolor="black" stroked="f" strokeweight="0">
                        <v:stroke miterlimit="83231f" joinstyle="miter"/>
                        <v:path arrowok="t" textboxrect="0,0,47746,19209"/>
                      </v:shape>
                      <v:shape id="Shape 617" o:spid="_x0000_s1048" style="position:absolute;left:837;top:331;width:489;height:466;visibility:visible;mso-wrap-style:square;v-text-anchor:top" coordsize="48914,466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" path="m27756,v3467,,6528,635,9182,1905c39580,3302,41789,5080,43580,7493v1778,2286,3112,5080,4001,8382c48470,19177,48914,22606,48914,26416v,2286,-165,4445,-508,6604c48063,35052,47631,36957,47098,38481v-521,1651,-1054,3048,-1600,4191c44939,43688,44431,44577,43948,45085v-482,508,-1232,889,-2260,1143c40659,46482,39148,46609,37141,46609v-1321,,-2387,,-3188,-127c33153,46355,32518,46228,32036,46101v-470,-254,-800,-508,-953,-762c30918,45085,30842,44704,30842,44323v,-508,279,-1270,851,-2159c32264,41148,32899,39878,33585,38481v673,-1524,1321,-3175,1905,-5080c36087,31369,36392,29210,36392,26797v,-1651,-165,-2921,-483,-4191c35592,21463,35135,20320,34538,19431v-597,-889,-1347,-1524,-2261,-2032c31363,17018,30321,16764,29127,16764v-1371,,-2539,381,-3517,1270c24619,18923,23768,19939,23031,21336v-723,1397,-1409,3048,-2044,4826c20339,27813,19641,29718,18866,31496v-788,1905,-1677,3683,-2680,5461c15183,38735,13951,40259,12491,41656v-1461,1397,-3214,2540,-5271,3302l,46199,,29603r2292,-901c3245,27940,4096,26797,4820,25273v736,-1397,1422,-2921,2057,-4826c7525,18669,8211,16891,8973,14986v749,-1778,1625,-3683,2629,-5461c12605,7747,13837,6096,15297,4699,16758,3302,18510,2159,20542,1270,22574,381,24975,,27756,xe" fillcolor="black" stroked="f" strokeweight="0">
                        <v:stroke miterlimit="83231f" joinstyle="miter"/>
                        <v:path arrowok="t" textboxrect="0,0,48914,46609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735" w:type="dxa"/>
            <w:tcBorders>
              <w:top w:val="doub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B1A90D" w14:textId="77777777" w:rsidR="0004356E" w:rsidRDefault="0004356E" w:rsidP="0059115A">
            <w:pPr>
              <w:spacing w:line="259" w:lineRule="auto"/>
              <w:ind w:left="12"/>
            </w:pPr>
            <w:r>
              <w:rPr>
                <w:sz w:val="22"/>
              </w:rPr>
              <w:t xml:space="preserve">  </w:t>
            </w:r>
          </w:p>
        </w:tc>
        <w:tc>
          <w:tcPr>
            <w:tcW w:w="5782" w:type="dxa"/>
            <w:gridSpan w:val="3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3CAF37DB" w14:textId="77777777" w:rsidR="0004356E" w:rsidRDefault="0004356E" w:rsidP="0059115A">
            <w:pPr>
              <w:spacing w:line="259" w:lineRule="auto"/>
              <w:ind w:left="10"/>
            </w:pPr>
            <w:r>
              <w:rPr>
                <w:rFonts w:ascii="Calibri" w:eastAsia="Calibri" w:hAnsi="Calibri" w:cs="Calibri"/>
                <w:b/>
                <w:sz w:val="22"/>
              </w:rPr>
              <w:t>Marking Scheme</w:t>
            </w:r>
            <w:r>
              <w:rPr>
                <w:rFonts w:ascii="Times New Roman" w:hAnsi="Times New Roman" w:cs="Times New Roman"/>
                <w:b/>
                <w:sz w:val="22"/>
              </w:rPr>
              <w:t xml:space="preserve">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932" w:type="dxa"/>
            <w:gridSpan w:val="2"/>
            <w:tcBorders>
              <w:top w:val="double" w:sz="12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28FEA81F" w14:textId="77777777" w:rsidR="0004356E" w:rsidRDefault="0004356E" w:rsidP="0059115A">
            <w:pPr>
              <w:spacing w:line="259" w:lineRule="auto"/>
              <w:ind w:left="255"/>
            </w:pPr>
            <w:r>
              <w:rPr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0068C31E" wp14:editId="4E1209E6">
                      <wp:extent cx="188976" cy="719516"/>
                      <wp:effectExtent l="0" t="0" r="0" b="0"/>
                      <wp:docPr id="10680" name="Group 1068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8976" cy="719516"/>
                                <a:chOff x="0" y="0"/>
                                <a:chExt cx="188976" cy="719516"/>
                              </a:xfrm>
                            </wpg:grpSpPr>
                            <wps:wsp>
                              <wps:cNvPr id="210" name="Rectangle 210"/>
                              <wps:cNvSpPr/>
                              <wps:spPr>
                                <a:xfrm>
                                  <a:off x="142748" y="576707"/>
                                  <a:ext cx="42143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42740C4" w14:textId="77777777" w:rsidR="0004356E" w:rsidRDefault="0004356E" w:rsidP="0004356E">
                                    <w:pPr>
                                      <w:spacing w:after="160" w:line="259" w:lineRule="auto"/>
                                    </w:pPr>
                                    <w:r>
                                      <w:rPr>
                                        <w:sz w:val="22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621" name="Picture 621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 rot="-5399999">
                                  <a:off x="-245300" y="245300"/>
                                  <a:ext cx="861060" cy="18897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623" name="Shape 623"/>
                              <wps:cNvSpPr/>
                              <wps:spPr>
                                <a:xfrm>
                                  <a:off x="42545" y="566674"/>
                                  <a:ext cx="69152" cy="10325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9152" h="103251">
                                      <a:moveTo>
                                        <a:pt x="7112" y="0"/>
                                      </a:moveTo>
                                      <a:lnTo>
                                        <a:pt x="69152" y="0"/>
                                      </a:lnTo>
                                      <a:lnTo>
                                        <a:pt x="69152" y="17145"/>
                                      </a:lnTo>
                                      <a:lnTo>
                                        <a:pt x="13970" y="17145"/>
                                      </a:lnTo>
                                      <a:lnTo>
                                        <a:pt x="13970" y="17272"/>
                                      </a:lnTo>
                                      <a:lnTo>
                                        <a:pt x="69152" y="36931"/>
                                      </a:lnTo>
                                      <a:lnTo>
                                        <a:pt x="69152" y="67128"/>
                                      </a:lnTo>
                                      <a:lnTo>
                                        <a:pt x="13970" y="86106"/>
                                      </a:lnTo>
                                      <a:lnTo>
                                        <a:pt x="13970" y="86233"/>
                                      </a:lnTo>
                                      <a:lnTo>
                                        <a:pt x="69152" y="86233"/>
                                      </a:lnTo>
                                      <a:lnTo>
                                        <a:pt x="69152" y="103251"/>
                                      </a:lnTo>
                                      <a:lnTo>
                                        <a:pt x="7112" y="103251"/>
                                      </a:lnTo>
                                      <a:cubicBezTo>
                                        <a:pt x="4826" y="103251"/>
                                        <a:pt x="3048" y="102616"/>
                                        <a:pt x="1778" y="101473"/>
                                      </a:cubicBezTo>
                                      <a:cubicBezTo>
                                        <a:pt x="635" y="100203"/>
                                        <a:pt x="0" y="98552"/>
                                        <a:pt x="0" y="96520"/>
                                      </a:cubicBezTo>
                                      <a:lnTo>
                                        <a:pt x="0" y="84709"/>
                                      </a:lnTo>
                                      <a:cubicBezTo>
                                        <a:pt x="0" y="82677"/>
                                        <a:pt x="127" y="80772"/>
                                        <a:pt x="508" y="79375"/>
                                      </a:cubicBezTo>
                                      <a:cubicBezTo>
                                        <a:pt x="889" y="77851"/>
                                        <a:pt x="1397" y="76454"/>
                                        <a:pt x="2159" y="75438"/>
                                      </a:cubicBezTo>
                                      <a:cubicBezTo>
                                        <a:pt x="3048" y="74295"/>
                                        <a:pt x="4064" y="73406"/>
                                        <a:pt x="5334" y="72644"/>
                                      </a:cubicBezTo>
                                      <a:cubicBezTo>
                                        <a:pt x="6604" y="72009"/>
                                        <a:pt x="8255" y="71374"/>
                                        <a:pt x="10160" y="70739"/>
                                      </a:cubicBezTo>
                                      <a:lnTo>
                                        <a:pt x="62992" y="51562"/>
                                      </a:lnTo>
                                      <a:lnTo>
                                        <a:pt x="62992" y="51308"/>
                                      </a:lnTo>
                                      <a:lnTo>
                                        <a:pt x="10287" y="31496"/>
                                      </a:lnTo>
                                      <a:cubicBezTo>
                                        <a:pt x="8382" y="30861"/>
                                        <a:pt x="6731" y="30226"/>
                                        <a:pt x="5461" y="29464"/>
                                      </a:cubicBezTo>
                                      <a:cubicBezTo>
                                        <a:pt x="4191" y="28829"/>
                                        <a:pt x="3048" y="27940"/>
                                        <a:pt x="2286" y="27051"/>
                                      </a:cubicBezTo>
                                      <a:cubicBezTo>
                                        <a:pt x="1397" y="26162"/>
                                        <a:pt x="889" y="25019"/>
                                        <a:pt x="508" y="23749"/>
                                      </a:cubicBezTo>
                                      <a:cubicBezTo>
                                        <a:pt x="127" y="22479"/>
                                        <a:pt x="0" y="20955"/>
                                        <a:pt x="0" y="19304"/>
                                      </a:cubicBezTo>
                                      <a:lnTo>
                                        <a:pt x="0" y="7112"/>
                                      </a:lnTo>
                                      <a:cubicBezTo>
                                        <a:pt x="0" y="5969"/>
                                        <a:pt x="127" y="4826"/>
                                        <a:pt x="508" y="3937"/>
                                      </a:cubicBezTo>
                                      <a:cubicBezTo>
                                        <a:pt x="762" y="3048"/>
                                        <a:pt x="1270" y="2413"/>
                                        <a:pt x="1905" y="1778"/>
                                      </a:cubicBezTo>
                                      <a:cubicBezTo>
                                        <a:pt x="2413" y="1270"/>
                                        <a:pt x="3175" y="762"/>
                                        <a:pt x="4064" y="508"/>
                                      </a:cubicBezTo>
                                      <a:cubicBezTo>
                                        <a:pt x="4953" y="254"/>
                                        <a:pt x="5969" y="0"/>
                                        <a:pt x="711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24" name="Shape 624"/>
                              <wps:cNvSpPr/>
                              <wps:spPr>
                                <a:xfrm>
                                  <a:off x="63754" y="497077"/>
                                  <a:ext cx="47942" cy="5551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942" h="55517">
                                      <a:moveTo>
                                        <a:pt x="24130" y="0"/>
                                      </a:moveTo>
                                      <a:lnTo>
                                        <a:pt x="47942" y="0"/>
                                      </a:lnTo>
                                      <a:lnTo>
                                        <a:pt x="47942" y="16891"/>
                                      </a:lnTo>
                                      <a:lnTo>
                                        <a:pt x="39116" y="16891"/>
                                      </a:lnTo>
                                      <a:lnTo>
                                        <a:pt x="39116" y="23495"/>
                                      </a:lnTo>
                                      <a:cubicBezTo>
                                        <a:pt x="39116" y="26162"/>
                                        <a:pt x="39243" y="28575"/>
                                        <a:pt x="39751" y="30607"/>
                                      </a:cubicBezTo>
                                      <a:cubicBezTo>
                                        <a:pt x="40132" y="32512"/>
                                        <a:pt x="40767" y="34163"/>
                                        <a:pt x="41529" y="35306"/>
                                      </a:cubicBezTo>
                                      <a:cubicBezTo>
                                        <a:pt x="42418" y="36576"/>
                                        <a:pt x="43307" y="37465"/>
                                        <a:pt x="44577" y="38100"/>
                                      </a:cubicBezTo>
                                      <a:lnTo>
                                        <a:pt x="47942" y="38752"/>
                                      </a:lnTo>
                                      <a:lnTo>
                                        <a:pt x="47942" y="55517"/>
                                      </a:lnTo>
                                      <a:lnTo>
                                        <a:pt x="39751" y="53721"/>
                                      </a:lnTo>
                                      <a:cubicBezTo>
                                        <a:pt x="37211" y="52324"/>
                                        <a:pt x="35052" y="50165"/>
                                        <a:pt x="33274" y="47371"/>
                                      </a:cubicBezTo>
                                      <a:cubicBezTo>
                                        <a:pt x="31623" y="44704"/>
                                        <a:pt x="30353" y="41275"/>
                                        <a:pt x="29464" y="37084"/>
                                      </a:cubicBezTo>
                                      <a:cubicBezTo>
                                        <a:pt x="28702" y="33020"/>
                                        <a:pt x="28321" y="28194"/>
                                        <a:pt x="28321" y="22860"/>
                                      </a:cubicBezTo>
                                      <a:lnTo>
                                        <a:pt x="28321" y="16891"/>
                                      </a:lnTo>
                                      <a:lnTo>
                                        <a:pt x="24511" y="16891"/>
                                      </a:lnTo>
                                      <a:cubicBezTo>
                                        <a:pt x="22606" y="16891"/>
                                        <a:pt x="20955" y="17018"/>
                                        <a:pt x="19558" y="17399"/>
                                      </a:cubicBezTo>
                                      <a:cubicBezTo>
                                        <a:pt x="18034" y="17780"/>
                                        <a:pt x="16891" y="18415"/>
                                        <a:pt x="16002" y="19304"/>
                                      </a:cubicBezTo>
                                      <a:cubicBezTo>
                                        <a:pt x="14986" y="20193"/>
                                        <a:pt x="14224" y="21463"/>
                                        <a:pt x="13843" y="22860"/>
                                      </a:cubicBezTo>
                                      <a:cubicBezTo>
                                        <a:pt x="13335" y="24384"/>
                                        <a:pt x="13081" y="26289"/>
                                        <a:pt x="13081" y="28448"/>
                                      </a:cubicBezTo>
                                      <a:cubicBezTo>
                                        <a:pt x="13081" y="31369"/>
                                        <a:pt x="13462" y="33909"/>
                                        <a:pt x="14097" y="36195"/>
                                      </a:cubicBezTo>
                                      <a:cubicBezTo>
                                        <a:pt x="14732" y="38354"/>
                                        <a:pt x="15494" y="40386"/>
                                        <a:pt x="16256" y="42164"/>
                                      </a:cubicBezTo>
                                      <a:cubicBezTo>
                                        <a:pt x="17018" y="43815"/>
                                        <a:pt x="17653" y="45339"/>
                                        <a:pt x="18288" y="46482"/>
                                      </a:cubicBezTo>
                                      <a:cubicBezTo>
                                        <a:pt x="18923" y="47625"/>
                                        <a:pt x="19304" y="48641"/>
                                        <a:pt x="19304" y="49276"/>
                                      </a:cubicBezTo>
                                      <a:cubicBezTo>
                                        <a:pt x="19304" y="49784"/>
                                        <a:pt x="19177" y="50292"/>
                                        <a:pt x="18796" y="50673"/>
                                      </a:cubicBezTo>
                                      <a:cubicBezTo>
                                        <a:pt x="18542" y="51054"/>
                                        <a:pt x="18034" y="51308"/>
                                        <a:pt x="17399" y="51562"/>
                                      </a:cubicBezTo>
                                      <a:cubicBezTo>
                                        <a:pt x="16891" y="51816"/>
                                        <a:pt x="16129" y="52070"/>
                                        <a:pt x="15240" y="52197"/>
                                      </a:cubicBezTo>
                                      <a:cubicBezTo>
                                        <a:pt x="14351" y="52324"/>
                                        <a:pt x="13462" y="52451"/>
                                        <a:pt x="12319" y="52451"/>
                                      </a:cubicBezTo>
                                      <a:cubicBezTo>
                                        <a:pt x="10922" y="52451"/>
                                        <a:pt x="9906" y="52324"/>
                                        <a:pt x="9017" y="52070"/>
                                      </a:cubicBezTo>
                                      <a:cubicBezTo>
                                        <a:pt x="8255" y="51816"/>
                                        <a:pt x="7493" y="51435"/>
                                        <a:pt x="6858" y="50800"/>
                                      </a:cubicBezTo>
                                      <a:cubicBezTo>
                                        <a:pt x="6096" y="50165"/>
                                        <a:pt x="5461" y="49022"/>
                                        <a:pt x="4572" y="47371"/>
                                      </a:cubicBezTo>
                                      <a:cubicBezTo>
                                        <a:pt x="3810" y="45847"/>
                                        <a:pt x="3048" y="43942"/>
                                        <a:pt x="2413" y="41783"/>
                                      </a:cubicBezTo>
                                      <a:cubicBezTo>
                                        <a:pt x="1651" y="39624"/>
                                        <a:pt x="1143" y="37338"/>
                                        <a:pt x="762" y="34798"/>
                                      </a:cubicBezTo>
                                      <a:cubicBezTo>
                                        <a:pt x="254" y="32258"/>
                                        <a:pt x="0" y="29591"/>
                                        <a:pt x="0" y="26924"/>
                                      </a:cubicBezTo>
                                      <a:cubicBezTo>
                                        <a:pt x="0" y="22098"/>
                                        <a:pt x="508" y="18034"/>
                                        <a:pt x="1524" y="14605"/>
                                      </a:cubicBezTo>
                                      <a:cubicBezTo>
                                        <a:pt x="2413" y="11176"/>
                                        <a:pt x="3810" y="8382"/>
                                        <a:pt x="5715" y="6223"/>
                                      </a:cubicBezTo>
                                      <a:cubicBezTo>
                                        <a:pt x="7747" y="4064"/>
                                        <a:pt x="10160" y="2413"/>
                                        <a:pt x="13208" y="1524"/>
                                      </a:cubicBezTo>
                                      <a:cubicBezTo>
                                        <a:pt x="16383" y="508"/>
                                        <a:pt x="19939" y="0"/>
                                        <a:pt x="2413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25" name="Shape 625"/>
                              <wps:cNvSpPr/>
                              <wps:spPr>
                                <a:xfrm>
                                  <a:off x="65024" y="428244"/>
                                  <a:ext cx="46673" cy="5740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6673" h="57404">
                                      <a:moveTo>
                                        <a:pt x="2032" y="0"/>
                                      </a:moveTo>
                                      <a:cubicBezTo>
                                        <a:pt x="2667" y="0"/>
                                        <a:pt x="3302" y="254"/>
                                        <a:pt x="4318" y="762"/>
                                      </a:cubicBezTo>
                                      <a:lnTo>
                                        <a:pt x="32004" y="16002"/>
                                      </a:lnTo>
                                      <a:lnTo>
                                        <a:pt x="46673" y="7934"/>
                                      </a:lnTo>
                                      <a:lnTo>
                                        <a:pt x="46673" y="27250"/>
                                      </a:lnTo>
                                      <a:lnTo>
                                        <a:pt x="42418" y="29464"/>
                                      </a:lnTo>
                                      <a:lnTo>
                                        <a:pt x="46673" y="31678"/>
                                      </a:lnTo>
                                      <a:lnTo>
                                        <a:pt x="46673" y="49128"/>
                                      </a:lnTo>
                                      <a:lnTo>
                                        <a:pt x="32512" y="41148"/>
                                      </a:lnTo>
                                      <a:lnTo>
                                        <a:pt x="4318" y="56769"/>
                                      </a:lnTo>
                                      <a:cubicBezTo>
                                        <a:pt x="3429" y="57150"/>
                                        <a:pt x="2794" y="57404"/>
                                        <a:pt x="2159" y="57404"/>
                                      </a:cubicBezTo>
                                      <a:cubicBezTo>
                                        <a:pt x="1651" y="57404"/>
                                        <a:pt x="1143" y="57150"/>
                                        <a:pt x="889" y="56515"/>
                                      </a:cubicBezTo>
                                      <a:cubicBezTo>
                                        <a:pt x="508" y="56007"/>
                                        <a:pt x="254" y="54991"/>
                                        <a:pt x="127" y="53721"/>
                                      </a:cubicBezTo>
                                      <a:cubicBezTo>
                                        <a:pt x="0" y="52451"/>
                                        <a:pt x="0" y="50673"/>
                                        <a:pt x="0" y="48387"/>
                                      </a:cubicBezTo>
                                      <a:cubicBezTo>
                                        <a:pt x="0" y="46355"/>
                                        <a:pt x="0" y="44831"/>
                                        <a:pt x="0" y="43561"/>
                                      </a:cubicBezTo>
                                      <a:cubicBezTo>
                                        <a:pt x="127" y="42418"/>
                                        <a:pt x="254" y="41402"/>
                                        <a:pt x="381" y="40767"/>
                                      </a:cubicBezTo>
                                      <a:cubicBezTo>
                                        <a:pt x="508" y="40005"/>
                                        <a:pt x="762" y="39497"/>
                                        <a:pt x="1016" y="39243"/>
                                      </a:cubicBezTo>
                                      <a:cubicBezTo>
                                        <a:pt x="1270" y="38862"/>
                                        <a:pt x="1651" y="38608"/>
                                        <a:pt x="2159" y="38354"/>
                                      </a:cubicBezTo>
                                      <a:lnTo>
                                        <a:pt x="22606" y="27559"/>
                                      </a:lnTo>
                                      <a:lnTo>
                                        <a:pt x="2159" y="16764"/>
                                      </a:lnTo>
                                      <a:cubicBezTo>
                                        <a:pt x="1778" y="16510"/>
                                        <a:pt x="1397" y="16383"/>
                                        <a:pt x="1143" y="16129"/>
                                      </a:cubicBezTo>
                                      <a:cubicBezTo>
                                        <a:pt x="889" y="15875"/>
                                        <a:pt x="635" y="15367"/>
                                        <a:pt x="508" y="14732"/>
                                      </a:cubicBezTo>
                                      <a:cubicBezTo>
                                        <a:pt x="254" y="14224"/>
                                        <a:pt x="127" y="13335"/>
                                        <a:pt x="127" y="12319"/>
                                      </a:cubicBezTo>
                                      <a:cubicBezTo>
                                        <a:pt x="0" y="11303"/>
                                        <a:pt x="0" y="9906"/>
                                        <a:pt x="0" y="8128"/>
                                      </a:cubicBezTo>
                                      <a:cubicBezTo>
                                        <a:pt x="0" y="6096"/>
                                        <a:pt x="0" y="4572"/>
                                        <a:pt x="127" y="3302"/>
                                      </a:cubicBezTo>
                                      <a:cubicBezTo>
                                        <a:pt x="127" y="2159"/>
                                        <a:pt x="381" y="1270"/>
                                        <a:pt x="762" y="762"/>
                                      </a:cubicBezTo>
                                      <a:cubicBezTo>
                                        <a:pt x="1016" y="254"/>
                                        <a:pt x="1524" y="0"/>
                                        <a:pt x="203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26" name="Shape 626"/>
                              <wps:cNvSpPr/>
                              <wps:spPr>
                                <a:xfrm>
                                  <a:off x="42545" y="280162"/>
                                  <a:ext cx="69152" cy="10325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9152" h="103251">
                                      <a:moveTo>
                                        <a:pt x="7112" y="0"/>
                                      </a:moveTo>
                                      <a:lnTo>
                                        <a:pt x="69152" y="0"/>
                                      </a:lnTo>
                                      <a:lnTo>
                                        <a:pt x="69152" y="17145"/>
                                      </a:lnTo>
                                      <a:lnTo>
                                        <a:pt x="13970" y="17145"/>
                                      </a:lnTo>
                                      <a:lnTo>
                                        <a:pt x="13970" y="17272"/>
                                      </a:lnTo>
                                      <a:lnTo>
                                        <a:pt x="69152" y="36931"/>
                                      </a:lnTo>
                                      <a:lnTo>
                                        <a:pt x="69152" y="67128"/>
                                      </a:lnTo>
                                      <a:lnTo>
                                        <a:pt x="13970" y="86106"/>
                                      </a:lnTo>
                                      <a:lnTo>
                                        <a:pt x="13970" y="86233"/>
                                      </a:lnTo>
                                      <a:lnTo>
                                        <a:pt x="69152" y="86233"/>
                                      </a:lnTo>
                                      <a:lnTo>
                                        <a:pt x="69152" y="103251"/>
                                      </a:lnTo>
                                      <a:lnTo>
                                        <a:pt x="7112" y="103251"/>
                                      </a:lnTo>
                                      <a:cubicBezTo>
                                        <a:pt x="4826" y="103251"/>
                                        <a:pt x="3048" y="102616"/>
                                        <a:pt x="1778" y="101473"/>
                                      </a:cubicBezTo>
                                      <a:cubicBezTo>
                                        <a:pt x="635" y="100203"/>
                                        <a:pt x="0" y="98552"/>
                                        <a:pt x="0" y="96520"/>
                                      </a:cubicBezTo>
                                      <a:lnTo>
                                        <a:pt x="0" y="84709"/>
                                      </a:lnTo>
                                      <a:cubicBezTo>
                                        <a:pt x="0" y="82677"/>
                                        <a:pt x="127" y="80772"/>
                                        <a:pt x="508" y="79375"/>
                                      </a:cubicBezTo>
                                      <a:cubicBezTo>
                                        <a:pt x="889" y="77851"/>
                                        <a:pt x="1397" y="76454"/>
                                        <a:pt x="2159" y="75438"/>
                                      </a:cubicBezTo>
                                      <a:cubicBezTo>
                                        <a:pt x="3048" y="74295"/>
                                        <a:pt x="4064" y="73406"/>
                                        <a:pt x="5334" y="72644"/>
                                      </a:cubicBezTo>
                                      <a:cubicBezTo>
                                        <a:pt x="6604" y="72009"/>
                                        <a:pt x="8255" y="71374"/>
                                        <a:pt x="10160" y="70739"/>
                                      </a:cubicBezTo>
                                      <a:lnTo>
                                        <a:pt x="62992" y="51562"/>
                                      </a:lnTo>
                                      <a:lnTo>
                                        <a:pt x="62992" y="51308"/>
                                      </a:lnTo>
                                      <a:lnTo>
                                        <a:pt x="10287" y="31496"/>
                                      </a:lnTo>
                                      <a:cubicBezTo>
                                        <a:pt x="8382" y="30861"/>
                                        <a:pt x="6731" y="30226"/>
                                        <a:pt x="5461" y="29464"/>
                                      </a:cubicBezTo>
                                      <a:cubicBezTo>
                                        <a:pt x="4191" y="28829"/>
                                        <a:pt x="3048" y="27940"/>
                                        <a:pt x="2286" y="27051"/>
                                      </a:cubicBezTo>
                                      <a:cubicBezTo>
                                        <a:pt x="1397" y="26162"/>
                                        <a:pt x="889" y="25019"/>
                                        <a:pt x="508" y="23749"/>
                                      </a:cubicBezTo>
                                      <a:cubicBezTo>
                                        <a:pt x="127" y="22479"/>
                                        <a:pt x="0" y="20955"/>
                                        <a:pt x="0" y="19304"/>
                                      </a:cubicBezTo>
                                      <a:lnTo>
                                        <a:pt x="0" y="7112"/>
                                      </a:lnTo>
                                      <a:cubicBezTo>
                                        <a:pt x="0" y="5969"/>
                                        <a:pt x="127" y="4826"/>
                                        <a:pt x="508" y="3937"/>
                                      </a:cubicBezTo>
                                      <a:cubicBezTo>
                                        <a:pt x="762" y="3048"/>
                                        <a:pt x="1270" y="2413"/>
                                        <a:pt x="1905" y="1778"/>
                                      </a:cubicBezTo>
                                      <a:cubicBezTo>
                                        <a:pt x="2413" y="1270"/>
                                        <a:pt x="3175" y="762"/>
                                        <a:pt x="4064" y="508"/>
                                      </a:cubicBezTo>
                                      <a:cubicBezTo>
                                        <a:pt x="4953" y="254"/>
                                        <a:pt x="5969" y="0"/>
                                        <a:pt x="711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27" name="Shape 627"/>
                              <wps:cNvSpPr/>
                              <wps:spPr>
                                <a:xfrm>
                                  <a:off x="63754" y="210565"/>
                                  <a:ext cx="47942" cy="5551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942" h="55517">
                                      <a:moveTo>
                                        <a:pt x="24130" y="0"/>
                                      </a:moveTo>
                                      <a:lnTo>
                                        <a:pt x="47942" y="0"/>
                                      </a:lnTo>
                                      <a:lnTo>
                                        <a:pt x="47942" y="16891"/>
                                      </a:lnTo>
                                      <a:lnTo>
                                        <a:pt x="39116" y="16891"/>
                                      </a:lnTo>
                                      <a:lnTo>
                                        <a:pt x="39116" y="23495"/>
                                      </a:lnTo>
                                      <a:cubicBezTo>
                                        <a:pt x="39116" y="26162"/>
                                        <a:pt x="39243" y="28575"/>
                                        <a:pt x="39751" y="30607"/>
                                      </a:cubicBezTo>
                                      <a:cubicBezTo>
                                        <a:pt x="40132" y="32512"/>
                                        <a:pt x="40767" y="34163"/>
                                        <a:pt x="41529" y="35306"/>
                                      </a:cubicBezTo>
                                      <a:cubicBezTo>
                                        <a:pt x="42418" y="36576"/>
                                        <a:pt x="43307" y="37465"/>
                                        <a:pt x="44577" y="38100"/>
                                      </a:cubicBezTo>
                                      <a:lnTo>
                                        <a:pt x="47942" y="38752"/>
                                      </a:lnTo>
                                      <a:lnTo>
                                        <a:pt x="47942" y="55517"/>
                                      </a:lnTo>
                                      <a:lnTo>
                                        <a:pt x="39751" y="53721"/>
                                      </a:lnTo>
                                      <a:cubicBezTo>
                                        <a:pt x="37211" y="52324"/>
                                        <a:pt x="35052" y="50165"/>
                                        <a:pt x="33274" y="47371"/>
                                      </a:cubicBezTo>
                                      <a:cubicBezTo>
                                        <a:pt x="31623" y="44704"/>
                                        <a:pt x="30353" y="41275"/>
                                        <a:pt x="29464" y="37084"/>
                                      </a:cubicBezTo>
                                      <a:cubicBezTo>
                                        <a:pt x="28702" y="33020"/>
                                        <a:pt x="28321" y="28194"/>
                                        <a:pt x="28321" y="22860"/>
                                      </a:cubicBezTo>
                                      <a:lnTo>
                                        <a:pt x="28321" y="16891"/>
                                      </a:lnTo>
                                      <a:lnTo>
                                        <a:pt x="24511" y="16891"/>
                                      </a:lnTo>
                                      <a:cubicBezTo>
                                        <a:pt x="22606" y="16891"/>
                                        <a:pt x="20955" y="17018"/>
                                        <a:pt x="19558" y="17399"/>
                                      </a:cubicBezTo>
                                      <a:cubicBezTo>
                                        <a:pt x="18034" y="17780"/>
                                        <a:pt x="16891" y="18415"/>
                                        <a:pt x="16002" y="19304"/>
                                      </a:cubicBezTo>
                                      <a:cubicBezTo>
                                        <a:pt x="14986" y="20193"/>
                                        <a:pt x="14224" y="21463"/>
                                        <a:pt x="13843" y="22860"/>
                                      </a:cubicBezTo>
                                      <a:cubicBezTo>
                                        <a:pt x="13335" y="24384"/>
                                        <a:pt x="13081" y="26289"/>
                                        <a:pt x="13081" y="28448"/>
                                      </a:cubicBezTo>
                                      <a:cubicBezTo>
                                        <a:pt x="13081" y="31369"/>
                                        <a:pt x="13462" y="33909"/>
                                        <a:pt x="14097" y="36195"/>
                                      </a:cubicBezTo>
                                      <a:cubicBezTo>
                                        <a:pt x="14732" y="38354"/>
                                        <a:pt x="15494" y="40386"/>
                                        <a:pt x="16256" y="42164"/>
                                      </a:cubicBezTo>
                                      <a:cubicBezTo>
                                        <a:pt x="17018" y="43815"/>
                                        <a:pt x="17653" y="45339"/>
                                        <a:pt x="18288" y="46482"/>
                                      </a:cubicBezTo>
                                      <a:cubicBezTo>
                                        <a:pt x="18923" y="47625"/>
                                        <a:pt x="19304" y="48641"/>
                                        <a:pt x="19304" y="49276"/>
                                      </a:cubicBezTo>
                                      <a:cubicBezTo>
                                        <a:pt x="19304" y="49784"/>
                                        <a:pt x="19177" y="50292"/>
                                        <a:pt x="18796" y="50673"/>
                                      </a:cubicBezTo>
                                      <a:cubicBezTo>
                                        <a:pt x="18542" y="51054"/>
                                        <a:pt x="18034" y="51308"/>
                                        <a:pt x="17399" y="51562"/>
                                      </a:cubicBezTo>
                                      <a:cubicBezTo>
                                        <a:pt x="16891" y="51816"/>
                                        <a:pt x="16129" y="52070"/>
                                        <a:pt x="15240" y="52197"/>
                                      </a:cubicBezTo>
                                      <a:cubicBezTo>
                                        <a:pt x="14351" y="52324"/>
                                        <a:pt x="13462" y="52451"/>
                                        <a:pt x="12319" y="52451"/>
                                      </a:cubicBezTo>
                                      <a:cubicBezTo>
                                        <a:pt x="10922" y="52451"/>
                                        <a:pt x="9906" y="52324"/>
                                        <a:pt x="9017" y="52070"/>
                                      </a:cubicBezTo>
                                      <a:cubicBezTo>
                                        <a:pt x="8255" y="51816"/>
                                        <a:pt x="7493" y="51435"/>
                                        <a:pt x="6858" y="50800"/>
                                      </a:cubicBezTo>
                                      <a:cubicBezTo>
                                        <a:pt x="6096" y="50165"/>
                                        <a:pt x="5461" y="49022"/>
                                        <a:pt x="4572" y="47371"/>
                                      </a:cubicBezTo>
                                      <a:cubicBezTo>
                                        <a:pt x="3810" y="45847"/>
                                        <a:pt x="3048" y="43942"/>
                                        <a:pt x="2413" y="41783"/>
                                      </a:cubicBezTo>
                                      <a:cubicBezTo>
                                        <a:pt x="1651" y="39624"/>
                                        <a:pt x="1143" y="37338"/>
                                        <a:pt x="762" y="34798"/>
                                      </a:cubicBezTo>
                                      <a:cubicBezTo>
                                        <a:pt x="254" y="32258"/>
                                        <a:pt x="0" y="29591"/>
                                        <a:pt x="0" y="26924"/>
                                      </a:cubicBezTo>
                                      <a:cubicBezTo>
                                        <a:pt x="0" y="22098"/>
                                        <a:pt x="508" y="18034"/>
                                        <a:pt x="1524" y="14605"/>
                                      </a:cubicBezTo>
                                      <a:cubicBezTo>
                                        <a:pt x="2413" y="11176"/>
                                        <a:pt x="3810" y="8382"/>
                                        <a:pt x="5715" y="6223"/>
                                      </a:cubicBezTo>
                                      <a:cubicBezTo>
                                        <a:pt x="7747" y="4064"/>
                                        <a:pt x="10160" y="2413"/>
                                        <a:pt x="13208" y="1524"/>
                                      </a:cubicBezTo>
                                      <a:cubicBezTo>
                                        <a:pt x="16383" y="508"/>
                                        <a:pt x="19939" y="0"/>
                                        <a:pt x="2413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28" name="Shape 628"/>
                              <wps:cNvSpPr/>
                              <wps:spPr>
                                <a:xfrm>
                                  <a:off x="63754" y="154686"/>
                                  <a:ext cx="47942" cy="3924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942" h="39243">
                                      <a:moveTo>
                                        <a:pt x="9652" y="0"/>
                                      </a:moveTo>
                                      <a:cubicBezTo>
                                        <a:pt x="11303" y="0"/>
                                        <a:pt x="12573" y="127"/>
                                        <a:pt x="13716" y="254"/>
                                      </a:cubicBezTo>
                                      <a:cubicBezTo>
                                        <a:pt x="14732" y="254"/>
                                        <a:pt x="15494" y="381"/>
                                        <a:pt x="16129" y="635"/>
                                      </a:cubicBezTo>
                                      <a:cubicBezTo>
                                        <a:pt x="16764" y="762"/>
                                        <a:pt x="17145" y="1016"/>
                                        <a:pt x="17399" y="1270"/>
                                      </a:cubicBezTo>
                                      <a:cubicBezTo>
                                        <a:pt x="17653" y="1651"/>
                                        <a:pt x="17780" y="2032"/>
                                        <a:pt x="17780" y="2413"/>
                                      </a:cubicBezTo>
                                      <a:cubicBezTo>
                                        <a:pt x="17780" y="2794"/>
                                        <a:pt x="17653" y="3175"/>
                                        <a:pt x="17526" y="3683"/>
                                      </a:cubicBezTo>
                                      <a:cubicBezTo>
                                        <a:pt x="17272" y="4191"/>
                                        <a:pt x="17145" y="4699"/>
                                        <a:pt x="17018" y="5207"/>
                                      </a:cubicBezTo>
                                      <a:cubicBezTo>
                                        <a:pt x="16764" y="5842"/>
                                        <a:pt x="16637" y="6477"/>
                                        <a:pt x="16510" y="7112"/>
                                      </a:cubicBezTo>
                                      <a:cubicBezTo>
                                        <a:pt x="16256" y="7747"/>
                                        <a:pt x="16256" y="8509"/>
                                        <a:pt x="16256" y="9398"/>
                                      </a:cubicBezTo>
                                      <a:cubicBezTo>
                                        <a:pt x="16256" y="10287"/>
                                        <a:pt x="16383" y="11303"/>
                                        <a:pt x="16764" y="12192"/>
                                      </a:cubicBezTo>
                                      <a:cubicBezTo>
                                        <a:pt x="17145" y="13208"/>
                                        <a:pt x="17780" y="14224"/>
                                        <a:pt x="18669" y="15240"/>
                                      </a:cubicBezTo>
                                      <a:cubicBezTo>
                                        <a:pt x="19431" y="16256"/>
                                        <a:pt x="20574" y="17272"/>
                                        <a:pt x="21844" y="18415"/>
                                      </a:cubicBezTo>
                                      <a:cubicBezTo>
                                        <a:pt x="23241" y="19558"/>
                                        <a:pt x="24892" y="20701"/>
                                        <a:pt x="26924" y="21971"/>
                                      </a:cubicBezTo>
                                      <a:lnTo>
                                        <a:pt x="47942" y="21971"/>
                                      </a:lnTo>
                                      <a:lnTo>
                                        <a:pt x="47942" y="39243"/>
                                      </a:lnTo>
                                      <a:lnTo>
                                        <a:pt x="3937" y="39243"/>
                                      </a:lnTo>
                                      <a:cubicBezTo>
                                        <a:pt x="3556" y="39243"/>
                                        <a:pt x="3048" y="39116"/>
                                        <a:pt x="2794" y="38989"/>
                                      </a:cubicBezTo>
                                      <a:cubicBezTo>
                                        <a:pt x="2413" y="38735"/>
                                        <a:pt x="2159" y="38354"/>
                                        <a:pt x="1905" y="37719"/>
                                      </a:cubicBezTo>
                                      <a:cubicBezTo>
                                        <a:pt x="1651" y="37084"/>
                                        <a:pt x="1524" y="36322"/>
                                        <a:pt x="1397" y="35433"/>
                                      </a:cubicBezTo>
                                      <a:cubicBezTo>
                                        <a:pt x="1270" y="34544"/>
                                        <a:pt x="1270" y="33274"/>
                                        <a:pt x="1270" y="31877"/>
                                      </a:cubicBezTo>
                                      <a:cubicBezTo>
                                        <a:pt x="1270" y="30480"/>
                                        <a:pt x="1270" y="29210"/>
                                        <a:pt x="1397" y="28321"/>
                                      </a:cubicBezTo>
                                      <a:cubicBezTo>
                                        <a:pt x="1524" y="27305"/>
                                        <a:pt x="1651" y="26543"/>
                                        <a:pt x="1905" y="26035"/>
                                      </a:cubicBezTo>
                                      <a:cubicBezTo>
                                        <a:pt x="2159" y="25527"/>
                                        <a:pt x="2413" y="25146"/>
                                        <a:pt x="2794" y="24892"/>
                                      </a:cubicBezTo>
                                      <a:cubicBezTo>
                                        <a:pt x="3048" y="24638"/>
                                        <a:pt x="3556" y="24511"/>
                                        <a:pt x="3937" y="24511"/>
                                      </a:cubicBezTo>
                                      <a:lnTo>
                                        <a:pt x="11557" y="24511"/>
                                      </a:lnTo>
                                      <a:cubicBezTo>
                                        <a:pt x="9271" y="22987"/>
                                        <a:pt x="7366" y="21463"/>
                                        <a:pt x="5969" y="20066"/>
                                      </a:cubicBezTo>
                                      <a:cubicBezTo>
                                        <a:pt x="4445" y="18669"/>
                                        <a:pt x="3302" y="17272"/>
                                        <a:pt x="2413" y="16002"/>
                                      </a:cubicBezTo>
                                      <a:cubicBezTo>
                                        <a:pt x="1524" y="14732"/>
                                        <a:pt x="889" y="13462"/>
                                        <a:pt x="508" y="12192"/>
                                      </a:cubicBezTo>
                                      <a:cubicBezTo>
                                        <a:pt x="254" y="10922"/>
                                        <a:pt x="0" y="9652"/>
                                        <a:pt x="0" y="8382"/>
                                      </a:cubicBezTo>
                                      <a:cubicBezTo>
                                        <a:pt x="0" y="7747"/>
                                        <a:pt x="127" y="7112"/>
                                        <a:pt x="127" y="6477"/>
                                      </a:cubicBezTo>
                                      <a:cubicBezTo>
                                        <a:pt x="254" y="5715"/>
                                        <a:pt x="381" y="5080"/>
                                        <a:pt x="508" y="4318"/>
                                      </a:cubicBezTo>
                                      <a:cubicBezTo>
                                        <a:pt x="635" y="3556"/>
                                        <a:pt x="889" y="2921"/>
                                        <a:pt x="1016" y="2413"/>
                                      </a:cubicBezTo>
                                      <a:cubicBezTo>
                                        <a:pt x="1270" y="1778"/>
                                        <a:pt x="1524" y="1397"/>
                                        <a:pt x="1651" y="1143"/>
                                      </a:cubicBezTo>
                                      <a:cubicBezTo>
                                        <a:pt x="1905" y="889"/>
                                        <a:pt x="2159" y="762"/>
                                        <a:pt x="2413" y="635"/>
                                      </a:cubicBezTo>
                                      <a:cubicBezTo>
                                        <a:pt x="2667" y="508"/>
                                        <a:pt x="3048" y="381"/>
                                        <a:pt x="3556" y="381"/>
                                      </a:cubicBezTo>
                                      <a:cubicBezTo>
                                        <a:pt x="4064" y="254"/>
                                        <a:pt x="4826" y="127"/>
                                        <a:pt x="5715" y="127"/>
                                      </a:cubicBezTo>
                                      <a:cubicBezTo>
                                        <a:pt x="6731" y="127"/>
                                        <a:pt x="8001" y="0"/>
                                        <a:pt x="965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29" name="Shape 629"/>
                              <wps:cNvSpPr/>
                              <wps:spPr>
                                <a:xfrm>
                                  <a:off x="35814" y="89281"/>
                                  <a:ext cx="75883" cy="5435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5883" h="54356">
                                      <a:moveTo>
                                        <a:pt x="32004" y="0"/>
                                      </a:moveTo>
                                      <a:cubicBezTo>
                                        <a:pt x="32639" y="0"/>
                                        <a:pt x="33401" y="127"/>
                                        <a:pt x="34163" y="508"/>
                                      </a:cubicBezTo>
                                      <a:cubicBezTo>
                                        <a:pt x="34925" y="889"/>
                                        <a:pt x="35814" y="1397"/>
                                        <a:pt x="36576" y="2032"/>
                                      </a:cubicBezTo>
                                      <a:lnTo>
                                        <a:pt x="56896" y="19939"/>
                                      </a:lnTo>
                                      <a:lnTo>
                                        <a:pt x="75883" y="7658"/>
                                      </a:lnTo>
                                      <a:lnTo>
                                        <a:pt x="75883" y="27486"/>
                                      </a:lnTo>
                                      <a:lnTo>
                                        <a:pt x="60706" y="37084"/>
                                      </a:lnTo>
                                      <a:lnTo>
                                        <a:pt x="75883" y="37084"/>
                                      </a:lnTo>
                                      <a:lnTo>
                                        <a:pt x="75883" y="54356"/>
                                      </a:lnTo>
                                      <a:lnTo>
                                        <a:pt x="2921" y="54356"/>
                                      </a:lnTo>
                                      <a:cubicBezTo>
                                        <a:pt x="2540" y="54356"/>
                                        <a:pt x="2032" y="54229"/>
                                        <a:pt x="1651" y="53975"/>
                                      </a:cubicBezTo>
                                      <a:cubicBezTo>
                                        <a:pt x="1397" y="53721"/>
                                        <a:pt x="1016" y="53213"/>
                                        <a:pt x="762" y="52578"/>
                                      </a:cubicBezTo>
                                      <a:cubicBezTo>
                                        <a:pt x="508" y="51943"/>
                                        <a:pt x="381" y="51054"/>
                                        <a:pt x="254" y="49911"/>
                                      </a:cubicBezTo>
                                      <a:cubicBezTo>
                                        <a:pt x="127" y="48895"/>
                                        <a:pt x="0" y="47498"/>
                                        <a:pt x="0" y="45720"/>
                                      </a:cubicBezTo>
                                      <a:cubicBezTo>
                                        <a:pt x="0" y="44069"/>
                                        <a:pt x="127" y="42672"/>
                                        <a:pt x="254" y="41656"/>
                                      </a:cubicBezTo>
                                      <a:cubicBezTo>
                                        <a:pt x="381" y="40513"/>
                                        <a:pt x="508" y="39624"/>
                                        <a:pt x="762" y="38989"/>
                                      </a:cubicBezTo>
                                      <a:cubicBezTo>
                                        <a:pt x="1016" y="38354"/>
                                        <a:pt x="1397" y="37846"/>
                                        <a:pt x="1651" y="37592"/>
                                      </a:cubicBezTo>
                                      <a:cubicBezTo>
                                        <a:pt x="2032" y="37338"/>
                                        <a:pt x="2540" y="37084"/>
                                        <a:pt x="2921" y="37084"/>
                                      </a:cubicBezTo>
                                      <a:lnTo>
                                        <a:pt x="56515" y="37084"/>
                                      </a:lnTo>
                                      <a:lnTo>
                                        <a:pt x="32258" y="19050"/>
                                      </a:lnTo>
                                      <a:cubicBezTo>
                                        <a:pt x="31750" y="18669"/>
                                        <a:pt x="31242" y="18288"/>
                                        <a:pt x="30861" y="17780"/>
                                      </a:cubicBezTo>
                                      <a:cubicBezTo>
                                        <a:pt x="30353" y="17399"/>
                                        <a:pt x="30099" y="16764"/>
                                        <a:pt x="29845" y="16002"/>
                                      </a:cubicBezTo>
                                      <a:cubicBezTo>
                                        <a:pt x="29591" y="15240"/>
                                        <a:pt x="29464" y="14351"/>
                                        <a:pt x="29337" y="13208"/>
                                      </a:cubicBezTo>
                                      <a:cubicBezTo>
                                        <a:pt x="29210" y="12065"/>
                                        <a:pt x="29210" y="10668"/>
                                        <a:pt x="29210" y="8890"/>
                                      </a:cubicBezTo>
                                      <a:cubicBezTo>
                                        <a:pt x="29210" y="7239"/>
                                        <a:pt x="29210" y="5842"/>
                                        <a:pt x="29337" y="4699"/>
                                      </a:cubicBezTo>
                                      <a:cubicBezTo>
                                        <a:pt x="29464" y="3556"/>
                                        <a:pt x="29591" y="2540"/>
                                        <a:pt x="29845" y="1905"/>
                                      </a:cubicBezTo>
                                      <a:cubicBezTo>
                                        <a:pt x="30099" y="1143"/>
                                        <a:pt x="30353" y="635"/>
                                        <a:pt x="30734" y="381"/>
                                      </a:cubicBezTo>
                                      <a:cubicBezTo>
                                        <a:pt x="30988" y="127"/>
                                        <a:pt x="31496" y="0"/>
                                        <a:pt x="3200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30" name="Shape 630"/>
                              <wps:cNvSpPr/>
                              <wps:spPr>
                                <a:xfrm>
                                  <a:off x="63754" y="33655"/>
                                  <a:ext cx="47942" cy="4622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942" h="46228">
                                      <a:moveTo>
                                        <a:pt x="47752" y="0"/>
                                      </a:moveTo>
                                      <a:lnTo>
                                        <a:pt x="47942" y="40"/>
                                      </a:lnTo>
                                      <a:lnTo>
                                        <a:pt x="47942" y="17195"/>
                                      </a:lnTo>
                                      <a:lnTo>
                                        <a:pt x="45593" y="18034"/>
                                      </a:lnTo>
                                      <a:cubicBezTo>
                                        <a:pt x="44577" y="18796"/>
                                        <a:pt x="43815" y="19939"/>
                                        <a:pt x="43053" y="21336"/>
                                      </a:cubicBezTo>
                                      <a:cubicBezTo>
                                        <a:pt x="42291" y="22733"/>
                                        <a:pt x="41656" y="24384"/>
                                        <a:pt x="41021" y="26035"/>
                                      </a:cubicBezTo>
                                      <a:cubicBezTo>
                                        <a:pt x="40386" y="27813"/>
                                        <a:pt x="39624" y="29591"/>
                                        <a:pt x="38862" y="31496"/>
                                      </a:cubicBezTo>
                                      <a:cubicBezTo>
                                        <a:pt x="38100" y="33401"/>
                                        <a:pt x="37211" y="35179"/>
                                        <a:pt x="36195" y="36957"/>
                                      </a:cubicBezTo>
                                      <a:cubicBezTo>
                                        <a:pt x="35179" y="38608"/>
                                        <a:pt x="33909" y="40259"/>
                                        <a:pt x="32512" y="41656"/>
                                      </a:cubicBezTo>
                                      <a:cubicBezTo>
                                        <a:pt x="30988" y="43053"/>
                                        <a:pt x="29337" y="44196"/>
                                        <a:pt x="27178" y="44958"/>
                                      </a:cubicBezTo>
                                      <a:cubicBezTo>
                                        <a:pt x="25146" y="45847"/>
                                        <a:pt x="22733" y="46228"/>
                                        <a:pt x="19812" y="46228"/>
                                      </a:cubicBezTo>
                                      <a:cubicBezTo>
                                        <a:pt x="16891" y="46228"/>
                                        <a:pt x="14224" y="45720"/>
                                        <a:pt x="11811" y="44577"/>
                                      </a:cubicBezTo>
                                      <a:cubicBezTo>
                                        <a:pt x="9398" y="43434"/>
                                        <a:pt x="7239" y="41783"/>
                                        <a:pt x="5588" y="39624"/>
                                      </a:cubicBezTo>
                                      <a:cubicBezTo>
                                        <a:pt x="3810" y="37465"/>
                                        <a:pt x="2413" y="34798"/>
                                        <a:pt x="1524" y="31750"/>
                                      </a:cubicBezTo>
                                      <a:cubicBezTo>
                                        <a:pt x="508" y="28702"/>
                                        <a:pt x="0" y="25273"/>
                                        <a:pt x="0" y="21463"/>
                                      </a:cubicBezTo>
                                      <a:cubicBezTo>
                                        <a:pt x="0" y="19431"/>
                                        <a:pt x="254" y="17653"/>
                                        <a:pt x="508" y="15875"/>
                                      </a:cubicBezTo>
                                      <a:cubicBezTo>
                                        <a:pt x="762" y="13970"/>
                                        <a:pt x="1143" y="12446"/>
                                        <a:pt x="1524" y="10922"/>
                                      </a:cubicBezTo>
                                      <a:cubicBezTo>
                                        <a:pt x="1905" y="9525"/>
                                        <a:pt x="2413" y="8255"/>
                                        <a:pt x="2794" y="7239"/>
                                      </a:cubicBezTo>
                                      <a:cubicBezTo>
                                        <a:pt x="3302" y="6223"/>
                                        <a:pt x="3683" y="5461"/>
                                        <a:pt x="4064" y="5080"/>
                                      </a:cubicBezTo>
                                      <a:cubicBezTo>
                                        <a:pt x="4445" y="4699"/>
                                        <a:pt x="4699" y="4318"/>
                                        <a:pt x="5080" y="4191"/>
                                      </a:cubicBezTo>
                                      <a:cubicBezTo>
                                        <a:pt x="5461" y="3937"/>
                                        <a:pt x="5842" y="3810"/>
                                        <a:pt x="6350" y="3683"/>
                                      </a:cubicBezTo>
                                      <a:cubicBezTo>
                                        <a:pt x="6858" y="3683"/>
                                        <a:pt x="7366" y="3556"/>
                                        <a:pt x="8128" y="3556"/>
                                      </a:cubicBezTo>
                                      <a:cubicBezTo>
                                        <a:pt x="8763" y="3429"/>
                                        <a:pt x="9652" y="3429"/>
                                        <a:pt x="10795" y="3429"/>
                                      </a:cubicBezTo>
                                      <a:cubicBezTo>
                                        <a:pt x="11938" y="3429"/>
                                        <a:pt x="12954" y="3429"/>
                                        <a:pt x="13716" y="3556"/>
                                      </a:cubicBezTo>
                                      <a:cubicBezTo>
                                        <a:pt x="14478" y="3556"/>
                                        <a:pt x="15113" y="3683"/>
                                        <a:pt x="15621" y="3810"/>
                                      </a:cubicBezTo>
                                      <a:cubicBezTo>
                                        <a:pt x="16002" y="4064"/>
                                        <a:pt x="16383" y="4191"/>
                                        <a:pt x="16510" y="4445"/>
                                      </a:cubicBezTo>
                                      <a:cubicBezTo>
                                        <a:pt x="16637" y="4826"/>
                                        <a:pt x="16764" y="5080"/>
                                        <a:pt x="16764" y="5461"/>
                                      </a:cubicBezTo>
                                      <a:cubicBezTo>
                                        <a:pt x="16764" y="5842"/>
                                        <a:pt x="16510" y="6477"/>
                                        <a:pt x="16002" y="7366"/>
                                      </a:cubicBezTo>
                                      <a:cubicBezTo>
                                        <a:pt x="15621" y="8255"/>
                                        <a:pt x="15113" y="9271"/>
                                        <a:pt x="14478" y="10668"/>
                                      </a:cubicBezTo>
                                      <a:cubicBezTo>
                                        <a:pt x="13970" y="11938"/>
                                        <a:pt x="13462" y="13462"/>
                                        <a:pt x="12954" y="15113"/>
                                      </a:cubicBezTo>
                                      <a:cubicBezTo>
                                        <a:pt x="12446" y="16891"/>
                                        <a:pt x="12192" y="18796"/>
                                        <a:pt x="12192" y="20955"/>
                                      </a:cubicBezTo>
                                      <a:cubicBezTo>
                                        <a:pt x="12192" y="22606"/>
                                        <a:pt x="12446" y="23876"/>
                                        <a:pt x="12700" y="25019"/>
                                      </a:cubicBezTo>
                                      <a:cubicBezTo>
                                        <a:pt x="13081" y="26162"/>
                                        <a:pt x="13462" y="27051"/>
                                        <a:pt x="14097" y="27813"/>
                                      </a:cubicBezTo>
                                      <a:cubicBezTo>
                                        <a:pt x="14732" y="28575"/>
                                        <a:pt x="15367" y="29083"/>
                                        <a:pt x="16129" y="29464"/>
                                      </a:cubicBezTo>
                                      <a:cubicBezTo>
                                        <a:pt x="17018" y="29845"/>
                                        <a:pt x="17780" y="29972"/>
                                        <a:pt x="18796" y="29972"/>
                                      </a:cubicBezTo>
                                      <a:cubicBezTo>
                                        <a:pt x="20193" y="29972"/>
                                        <a:pt x="21336" y="29591"/>
                                        <a:pt x="22352" y="28702"/>
                                      </a:cubicBezTo>
                                      <a:cubicBezTo>
                                        <a:pt x="23241" y="27813"/>
                                        <a:pt x="24130" y="26670"/>
                                        <a:pt x="24892" y="25273"/>
                                      </a:cubicBezTo>
                                      <a:cubicBezTo>
                                        <a:pt x="25527" y="23876"/>
                                        <a:pt x="26289" y="22225"/>
                                        <a:pt x="26924" y="20447"/>
                                      </a:cubicBezTo>
                                      <a:cubicBezTo>
                                        <a:pt x="27559" y="18669"/>
                                        <a:pt x="28194" y="16891"/>
                                        <a:pt x="28956" y="14986"/>
                                      </a:cubicBezTo>
                                      <a:cubicBezTo>
                                        <a:pt x="29718" y="13208"/>
                                        <a:pt x="30607" y="11303"/>
                                        <a:pt x="31623" y="9525"/>
                                      </a:cubicBezTo>
                                      <a:cubicBezTo>
                                        <a:pt x="32639" y="7747"/>
                                        <a:pt x="33909" y="6096"/>
                                        <a:pt x="35306" y="4699"/>
                                      </a:cubicBezTo>
                                      <a:cubicBezTo>
                                        <a:pt x="36830" y="3302"/>
                                        <a:pt x="38481" y="2159"/>
                                        <a:pt x="40513" y="1270"/>
                                      </a:cubicBezTo>
                                      <a:cubicBezTo>
                                        <a:pt x="42545" y="381"/>
                                        <a:pt x="44958" y="0"/>
                                        <a:pt x="4775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31" name="Shape 631"/>
                              <wps:cNvSpPr/>
                              <wps:spPr>
                                <a:xfrm>
                                  <a:off x="111697" y="652907"/>
                                  <a:ext cx="19876" cy="1701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876" h="17018">
                                      <a:moveTo>
                                        <a:pt x="0" y="0"/>
                                      </a:moveTo>
                                      <a:lnTo>
                                        <a:pt x="16954" y="0"/>
                                      </a:lnTo>
                                      <a:cubicBezTo>
                                        <a:pt x="17463" y="0"/>
                                        <a:pt x="17843" y="127"/>
                                        <a:pt x="18224" y="381"/>
                                      </a:cubicBezTo>
                                      <a:cubicBezTo>
                                        <a:pt x="18605" y="635"/>
                                        <a:pt x="18859" y="1143"/>
                                        <a:pt x="19114" y="1778"/>
                                      </a:cubicBezTo>
                                      <a:cubicBezTo>
                                        <a:pt x="19240" y="2413"/>
                                        <a:pt x="19495" y="3302"/>
                                        <a:pt x="19621" y="4445"/>
                                      </a:cubicBezTo>
                                      <a:cubicBezTo>
                                        <a:pt x="19748" y="5461"/>
                                        <a:pt x="19876" y="6858"/>
                                        <a:pt x="19876" y="8509"/>
                                      </a:cubicBezTo>
                                      <a:cubicBezTo>
                                        <a:pt x="19876" y="10160"/>
                                        <a:pt x="19748" y="11557"/>
                                        <a:pt x="19621" y="12700"/>
                                      </a:cubicBezTo>
                                      <a:cubicBezTo>
                                        <a:pt x="19495" y="13716"/>
                                        <a:pt x="19240" y="14605"/>
                                        <a:pt x="19114" y="15240"/>
                                      </a:cubicBezTo>
                                      <a:cubicBezTo>
                                        <a:pt x="18859" y="16002"/>
                                        <a:pt x="18605" y="16383"/>
                                        <a:pt x="18224" y="16637"/>
                                      </a:cubicBezTo>
                                      <a:cubicBezTo>
                                        <a:pt x="17843" y="16891"/>
                                        <a:pt x="17463" y="17018"/>
                                        <a:pt x="16954" y="17018"/>
                                      </a:cubicBezTo>
                                      <a:lnTo>
                                        <a:pt x="0" y="1701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32" name="Shape 632"/>
                              <wps:cNvSpPr/>
                              <wps:spPr>
                                <a:xfrm>
                                  <a:off x="111697" y="603605"/>
                                  <a:ext cx="19876" cy="3019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876" h="30197">
                                      <a:moveTo>
                                        <a:pt x="0" y="0"/>
                                      </a:moveTo>
                                      <a:lnTo>
                                        <a:pt x="16827" y="5995"/>
                                      </a:lnTo>
                                      <a:cubicBezTo>
                                        <a:pt x="17463" y="6122"/>
                                        <a:pt x="17971" y="6503"/>
                                        <a:pt x="18352" y="6884"/>
                                      </a:cubicBezTo>
                                      <a:cubicBezTo>
                                        <a:pt x="18733" y="7265"/>
                                        <a:pt x="18986" y="7773"/>
                                        <a:pt x="19240" y="8535"/>
                                      </a:cubicBezTo>
                                      <a:cubicBezTo>
                                        <a:pt x="19495" y="9297"/>
                                        <a:pt x="19621" y="10186"/>
                                        <a:pt x="19748" y="11202"/>
                                      </a:cubicBezTo>
                                      <a:cubicBezTo>
                                        <a:pt x="19748" y="12345"/>
                                        <a:pt x="19876" y="13615"/>
                                        <a:pt x="19876" y="15266"/>
                                      </a:cubicBezTo>
                                      <a:cubicBezTo>
                                        <a:pt x="19876" y="16790"/>
                                        <a:pt x="19748" y="18060"/>
                                        <a:pt x="19621" y="19203"/>
                                      </a:cubicBezTo>
                                      <a:cubicBezTo>
                                        <a:pt x="19495" y="20219"/>
                                        <a:pt x="19367" y="21235"/>
                                        <a:pt x="19114" y="21870"/>
                                      </a:cubicBezTo>
                                      <a:cubicBezTo>
                                        <a:pt x="18859" y="22632"/>
                                        <a:pt x="18605" y="23140"/>
                                        <a:pt x="18224" y="23521"/>
                                      </a:cubicBezTo>
                                      <a:cubicBezTo>
                                        <a:pt x="17843" y="24029"/>
                                        <a:pt x="17335" y="24283"/>
                                        <a:pt x="16827" y="24410"/>
                                      </a:cubicBezTo>
                                      <a:lnTo>
                                        <a:pt x="0" y="3019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33" name="Shape 633"/>
                              <wps:cNvSpPr/>
                              <wps:spPr>
                                <a:xfrm>
                                  <a:off x="111697" y="566674"/>
                                  <a:ext cx="19876" cy="171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876" h="17145">
                                      <a:moveTo>
                                        <a:pt x="0" y="0"/>
                                      </a:moveTo>
                                      <a:lnTo>
                                        <a:pt x="16954" y="0"/>
                                      </a:lnTo>
                                      <a:cubicBezTo>
                                        <a:pt x="17463" y="0"/>
                                        <a:pt x="17843" y="127"/>
                                        <a:pt x="18224" y="381"/>
                                      </a:cubicBezTo>
                                      <a:cubicBezTo>
                                        <a:pt x="18605" y="635"/>
                                        <a:pt x="18859" y="1143"/>
                                        <a:pt x="19114" y="1778"/>
                                      </a:cubicBezTo>
                                      <a:cubicBezTo>
                                        <a:pt x="19240" y="2413"/>
                                        <a:pt x="19495" y="3302"/>
                                        <a:pt x="19621" y="4445"/>
                                      </a:cubicBezTo>
                                      <a:cubicBezTo>
                                        <a:pt x="19748" y="5461"/>
                                        <a:pt x="19876" y="6858"/>
                                        <a:pt x="19876" y="8636"/>
                                      </a:cubicBezTo>
                                      <a:cubicBezTo>
                                        <a:pt x="19876" y="10287"/>
                                        <a:pt x="19748" y="11557"/>
                                        <a:pt x="19621" y="12700"/>
                                      </a:cubicBezTo>
                                      <a:cubicBezTo>
                                        <a:pt x="19495" y="13843"/>
                                        <a:pt x="19240" y="14732"/>
                                        <a:pt x="19114" y="15367"/>
                                      </a:cubicBezTo>
                                      <a:cubicBezTo>
                                        <a:pt x="18859" y="16002"/>
                                        <a:pt x="18605" y="16383"/>
                                        <a:pt x="18224" y="16637"/>
                                      </a:cubicBezTo>
                                      <a:cubicBezTo>
                                        <a:pt x="17843" y="16891"/>
                                        <a:pt x="17463" y="17145"/>
                                        <a:pt x="16954" y="17145"/>
                                      </a:cubicBezTo>
                                      <a:lnTo>
                                        <a:pt x="0" y="1714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34" name="Shape 634"/>
                              <wps:cNvSpPr/>
                              <wps:spPr>
                                <a:xfrm>
                                  <a:off x="111697" y="497077"/>
                                  <a:ext cx="21018" cy="5575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018" h="55753">
                                      <a:moveTo>
                                        <a:pt x="0" y="0"/>
                                      </a:moveTo>
                                      <a:lnTo>
                                        <a:pt x="17335" y="0"/>
                                      </a:lnTo>
                                      <a:cubicBezTo>
                                        <a:pt x="17971" y="0"/>
                                        <a:pt x="18478" y="127"/>
                                        <a:pt x="18733" y="635"/>
                                      </a:cubicBezTo>
                                      <a:cubicBezTo>
                                        <a:pt x="19114" y="1143"/>
                                        <a:pt x="19367" y="1778"/>
                                        <a:pt x="19621" y="2794"/>
                                      </a:cubicBezTo>
                                      <a:cubicBezTo>
                                        <a:pt x="19748" y="3810"/>
                                        <a:pt x="19876" y="5207"/>
                                        <a:pt x="19876" y="7112"/>
                                      </a:cubicBezTo>
                                      <a:cubicBezTo>
                                        <a:pt x="19876" y="9144"/>
                                        <a:pt x="19748" y="10668"/>
                                        <a:pt x="19621" y="11684"/>
                                      </a:cubicBezTo>
                                      <a:cubicBezTo>
                                        <a:pt x="19367" y="12573"/>
                                        <a:pt x="19114" y="13208"/>
                                        <a:pt x="18733" y="13589"/>
                                      </a:cubicBezTo>
                                      <a:cubicBezTo>
                                        <a:pt x="18478" y="13970"/>
                                        <a:pt x="17971" y="14224"/>
                                        <a:pt x="17335" y="14224"/>
                                      </a:cubicBezTo>
                                      <a:lnTo>
                                        <a:pt x="12383" y="14224"/>
                                      </a:lnTo>
                                      <a:cubicBezTo>
                                        <a:pt x="15177" y="16764"/>
                                        <a:pt x="17209" y="19558"/>
                                        <a:pt x="18733" y="22733"/>
                                      </a:cubicBezTo>
                                      <a:cubicBezTo>
                                        <a:pt x="20257" y="26035"/>
                                        <a:pt x="21018" y="29591"/>
                                        <a:pt x="21018" y="33528"/>
                                      </a:cubicBezTo>
                                      <a:cubicBezTo>
                                        <a:pt x="21018" y="36703"/>
                                        <a:pt x="20510" y="39751"/>
                                        <a:pt x="19748" y="42418"/>
                                      </a:cubicBezTo>
                                      <a:cubicBezTo>
                                        <a:pt x="18859" y="45212"/>
                                        <a:pt x="17590" y="47498"/>
                                        <a:pt x="15939" y="49530"/>
                                      </a:cubicBezTo>
                                      <a:cubicBezTo>
                                        <a:pt x="14288" y="51435"/>
                                        <a:pt x="12255" y="52959"/>
                                        <a:pt x="9715" y="54102"/>
                                      </a:cubicBezTo>
                                      <a:cubicBezTo>
                                        <a:pt x="7302" y="55245"/>
                                        <a:pt x="4382" y="55753"/>
                                        <a:pt x="1079" y="55753"/>
                                      </a:cubicBezTo>
                                      <a:lnTo>
                                        <a:pt x="0" y="55517"/>
                                      </a:lnTo>
                                      <a:lnTo>
                                        <a:pt x="0" y="38752"/>
                                      </a:lnTo>
                                      <a:lnTo>
                                        <a:pt x="571" y="38862"/>
                                      </a:lnTo>
                                      <a:cubicBezTo>
                                        <a:pt x="3111" y="38862"/>
                                        <a:pt x="5143" y="38100"/>
                                        <a:pt x="6667" y="36449"/>
                                      </a:cubicBezTo>
                                      <a:cubicBezTo>
                                        <a:pt x="8065" y="34798"/>
                                        <a:pt x="8827" y="32639"/>
                                        <a:pt x="8827" y="29718"/>
                                      </a:cubicBezTo>
                                      <a:cubicBezTo>
                                        <a:pt x="8827" y="27305"/>
                                        <a:pt x="8191" y="25146"/>
                                        <a:pt x="6921" y="23114"/>
                                      </a:cubicBezTo>
                                      <a:cubicBezTo>
                                        <a:pt x="5778" y="21082"/>
                                        <a:pt x="3873" y="18923"/>
                                        <a:pt x="1588" y="16891"/>
                                      </a:cubicBezTo>
                                      <a:lnTo>
                                        <a:pt x="0" y="1689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35" name="Shape 635"/>
                              <wps:cNvSpPr/>
                              <wps:spPr>
                                <a:xfrm>
                                  <a:off x="111697" y="459922"/>
                                  <a:ext cx="19876" cy="2699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876" h="26996">
                                      <a:moveTo>
                                        <a:pt x="0" y="0"/>
                                      </a:moveTo>
                                      <a:lnTo>
                                        <a:pt x="17463" y="9089"/>
                                      </a:lnTo>
                                      <a:cubicBezTo>
                                        <a:pt x="17843" y="9216"/>
                                        <a:pt x="18224" y="9470"/>
                                        <a:pt x="18605" y="9851"/>
                                      </a:cubicBezTo>
                                      <a:cubicBezTo>
                                        <a:pt x="18859" y="10105"/>
                                        <a:pt x="19114" y="10613"/>
                                        <a:pt x="19367" y="11248"/>
                                      </a:cubicBezTo>
                                      <a:cubicBezTo>
                                        <a:pt x="19495" y="11883"/>
                                        <a:pt x="19621" y="12899"/>
                                        <a:pt x="19748" y="14042"/>
                                      </a:cubicBezTo>
                                      <a:cubicBezTo>
                                        <a:pt x="19748" y="15185"/>
                                        <a:pt x="19876" y="16836"/>
                                        <a:pt x="19876" y="18741"/>
                                      </a:cubicBezTo>
                                      <a:cubicBezTo>
                                        <a:pt x="19876" y="20773"/>
                                        <a:pt x="19748" y="22297"/>
                                        <a:pt x="19621" y="23567"/>
                                      </a:cubicBezTo>
                                      <a:cubicBezTo>
                                        <a:pt x="19495" y="24710"/>
                                        <a:pt x="19367" y="25599"/>
                                        <a:pt x="18986" y="26107"/>
                                      </a:cubicBezTo>
                                      <a:cubicBezTo>
                                        <a:pt x="18733" y="26615"/>
                                        <a:pt x="18224" y="26996"/>
                                        <a:pt x="17716" y="26996"/>
                                      </a:cubicBezTo>
                                      <a:cubicBezTo>
                                        <a:pt x="17209" y="26996"/>
                                        <a:pt x="16573" y="26742"/>
                                        <a:pt x="15811" y="26361"/>
                                      </a:cubicBezTo>
                                      <a:lnTo>
                                        <a:pt x="0" y="1745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36" name="Shape 636"/>
                              <wps:cNvSpPr/>
                              <wps:spPr>
                                <a:xfrm>
                                  <a:off x="111697" y="426846"/>
                                  <a:ext cx="19876" cy="286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876" h="28647">
                                      <a:moveTo>
                                        <a:pt x="17716" y="127"/>
                                      </a:moveTo>
                                      <a:cubicBezTo>
                                        <a:pt x="18224" y="127"/>
                                        <a:pt x="18733" y="381"/>
                                        <a:pt x="18986" y="1016"/>
                                      </a:cubicBezTo>
                                      <a:cubicBezTo>
                                        <a:pt x="19367" y="1651"/>
                                        <a:pt x="19495" y="2667"/>
                                        <a:pt x="19621" y="4064"/>
                                      </a:cubicBezTo>
                                      <a:cubicBezTo>
                                        <a:pt x="19748" y="5334"/>
                                        <a:pt x="19876" y="7112"/>
                                        <a:pt x="19876" y="9271"/>
                                      </a:cubicBezTo>
                                      <a:cubicBezTo>
                                        <a:pt x="19876" y="11303"/>
                                        <a:pt x="19748" y="12954"/>
                                        <a:pt x="19748" y="14224"/>
                                      </a:cubicBezTo>
                                      <a:cubicBezTo>
                                        <a:pt x="19621" y="15494"/>
                                        <a:pt x="19495" y="16510"/>
                                        <a:pt x="19367" y="17145"/>
                                      </a:cubicBezTo>
                                      <a:cubicBezTo>
                                        <a:pt x="19114" y="17907"/>
                                        <a:pt x="18859" y="18415"/>
                                        <a:pt x="18605" y="18796"/>
                                      </a:cubicBezTo>
                                      <a:cubicBezTo>
                                        <a:pt x="18224" y="19050"/>
                                        <a:pt x="17843" y="19304"/>
                                        <a:pt x="17463" y="19558"/>
                                      </a:cubicBezTo>
                                      <a:lnTo>
                                        <a:pt x="0" y="28647"/>
                                      </a:lnTo>
                                      <a:lnTo>
                                        <a:pt x="0" y="9332"/>
                                      </a:lnTo>
                                      <a:lnTo>
                                        <a:pt x="15811" y="635"/>
                                      </a:lnTo>
                                      <a:cubicBezTo>
                                        <a:pt x="16573" y="254"/>
                                        <a:pt x="17209" y="0"/>
                                        <a:pt x="17716" y="12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37" name="Shape 637"/>
                              <wps:cNvSpPr/>
                              <wps:spPr>
                                <a:xfrm>
                                  <a:off x="111697" y="366395"/>
                                  <a:ext cx="19876" cy="1701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876" h="17018">
                                      <a:moveTo>
                                        <a:pt x="0" y="0"/>
                                      </a:moveTo>
                                      <a:lnTo>
                                        <a:pt x="16954" y="0"/>
                                      </a:lnTo>
                                      <a:cubicBezTo>
                                        <a:pt x="17463" y="0"/>
                                        <a:pt x="17843" y="127"/>
                                        <a:pt x="18224" y="381"/>
                                      </a:cubicBezTo>
                                      <a:cubicBezTo>
                                        <a:pt x="18605" y="635"/>
                                        <a:pt x="18859" y="1143"/>
                                        <a:pt x="19114" y="1778"/>
                                      </a:cubicBezTo>
                                      <a:cubicBezTo>
                                        <a:pt x="19240" y="2413"/>
                                        <a:pt x="19495" y="3302"/>
                                        <a:pt x="19621" y="4445"/>
                                      </a:cubicBezTo>
                                      <a:cubicBezTo>
                                        <a:pt x="19748" y="5461"/>
                                        <a:pt x="19876" y="6858"/>
                                        <a:pt x="19876" y="8509"/>
                                      </a:cubicBezTo>
                                      <a:cubicBezTo>
                                        <a:pt x="19876" y="10160"/>
                                        <a:pt x="19748" y="11557"/>
                                        <a:pt x="19621" y="12700"/>
                                      </a:cubicBezTo>
                                      <a:cubicBezTo>
                                        <a:pt x="19495" y="13716"/>
                                        <a:pt x="19240" y="14605"/>
                                        <a:pt x="19114" y="15240"/>
                                      </a:cubicBezTo>
                                      <a:cubicBezTo>
                                        <a:pt x="18859" y="16002"/>
                                        <a:pt x="18605" y="16383"/>
                                        <a:pt x="18224" y="16637"/>
                                      </a:cubicBezTo>
                                      <a:cubicBezTo>
                                        <a:pt x="17843" y="16891"/>
                                        <a:pt x="17463" y="17018"/>
                                        <a:pt x="16954" y="17018"/>
                                      </a:cubicBezTo>
                                      <a:lnTo>
                                        <a:pt x="0" y="1701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38" name="Shape 638"/>
                              <wps:cNvSpPr/>
                              <wps:spPr>
                                <a:xfrm>
                                  <a:off x="111697" y="317093"/>
                                  <a:ext cx="19876" cy="3019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876" h="30197">
                                      <a:moveTo>
                                        <a:pt x="0" y="0"/>
                                      </a:moveTo>
                                      <a:lnTo>
                                        <a:pt x="16827" y="5995"/>
                                      </a:lnTo>
                                      <a:cubicBezTo>
                                        <a:pt x="17463" y="6122"/>
                                        <a:pt x="17971" y="6503"/>
                                        <a:pt x="18352" y="6884"/>
                                      </a:cubicBezTo>
                                      <a:cubicBezTo>
                                        <a:pt x="18733" y="7265"/>
                                        <a:pt x="18986" y="7773"/>
                                        <a:pt x="19240" y="8535"/>
                                      </a:cubicBezTo>
                                      <a:cubicBezTo>
                                        <a:pt x="19495" y="9297"/>
                                        <a:pt x="19621" y="10186"/>
                                        <a:pt x="19748" y="11202"/>
                                      </a:cubicBezTo>
                                      <a:cubicBezTo>
                                        <a:pt x="19748" y="12345"/>
                                        <a:pt x="19876" y="13615"/>
                                        <a:pt x="19876" y="15266"/>
                                      </a:cubicBezTo>
                                      <a:cubicBezTo>
                                        <a:pt x="19876" y="16790"/>
                                        <a:pt x="19748" y="18060"/>
                                        <a:pt x="19621" y="19203"/>
                                      </a:cubicBezTo>
                                      <a:cubicBezTo>
                                        <a:pt x="19495" y="20219"/>
                                        <a:pt x="19367" y="21235"/>
                                        <a:pt x="19114" y="21870"/>
                                      </a:cubicBezTo>
                                      <a:cubicBezTo>
                                        <a:pt x="18859" y="22632"/>
                                        <a:pt x="18605" y="23140"/>
                                        <a:pt x="18224" y="23521"/>
                                      </a:cubicBezTo>
                                      <a:cubicBezTo>
                                        <a:pt x="17843" y="24029"/>
                                        <a:pt x="17335" y="24283"/>
                                        <a:pt x="16827" y="24410"/>
                                      </a:cubicBezTo>
                                      <a:lnTo>
                                        <a:pt x="0" y="3019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39" name="Shape 639"/>
                              <wps:cNvSpPr/>
                              <wps:spPr>
                                <a:xfrm>
                                  <a:off x="111697" y="280162"/>
                                  <a:ext cx="19876" cy="171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876" h="17145">
                                      <a:moveTo>
                                        <a:pt x="0" y="0"/>
                                      </a:moveTo>
                                      <a:lnTo>
                                        <a:pt x="16954" y="0"/>
                                      </a:lnTo>
                                      <a:cubicBezTo>
                                        <a:pt x="17463" y="0"/>
                                        <a:pt x="17843" y="127"/>
                                        <a:pt x="18224" y="381"/>
                                      </a:cubicBezTo>
                                      <a:cubicBezTo>
                                        <a:pt x="18605" y="635"/>
                                        <a:pt x="18859" y="1143"/>
                                        <a:pt x="19114" y="1778"/>
                                      </a:cubicBezTo>
                                      <a:cubicBezTo>
                                        <a:pt x="19240" y="2413"/>
                                        <a:pt x="19495" y="3302"/>
                                        <a:pt x="19621" y="4445"/>
                                      </a:cubicBezTo>
                                      <a:cubicBezTo>
                                        <a:pt x="19748" y="5461"/>
                                        <a:pt x="19876" y="6858"/>
                                        <a:pt x="19876" y="8636"/>
                                      </a:cubicBezTo>
                                      <a:cubicBezTo>
                                        <a:pt x="19876" y="10287"/>
                                        <a:pt x="19748" y="11557"/>
                                        <a:pt x="19621" y="12700"/>
                                      </a:cubicBezTo>
                                      <a:cubicBezTo>
                                        <a:pt x="19495" y="13843"/>
                                        <a:pt x="19240" y="14732"/>
                                        <a:pt x="19114" y="15367"/>
                                      </a:cubicBezTo>
                                      <a:cubicBezTo>
                                        <a:pt x="18859" y="16002"/>
                                        <a:pt x="18605" y="16383"/>
                                        <a:pt x="18224" y="16637"/>
                                      </a:cubicBezTo>
                                      <a:cubicBezTo>
                                        <a:pt x="17843" y="16891"/>
                                        <a:pt x="17463" y="17145"/>
                                        <a:pt x="16954" y="17145"/>
                                      </a:cubicBezTo>
                                      <a:lnTo>
                                        <a:pt x="0" y="1714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40" name="Shape 640"/>
                              <wps:cNvSpPr/>
                              <wps:spPr>
                                <a:xfrm>
                                  <a:off x="111697" y="210565"/>
                                  <a:ext cx="21018" cy="5575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018" h="55753">
                                      <a:moveTo>
                                        <a:pt x="0" y="0"/>
                                      </a:moveTo>
                                      <a:lnTo>
                                        <a:pt x="17335" y="0"/>
                                      </a:lnTo>
                                      <a:cubicBezTo>
                                        <a:pt x="17971" y="0"/>
                                        <a:pt x="18478" y="127"/>
                                        <a:pt x="18859" y="635"/>
                                      </a:cubicBezTo>
                                      <a:cubicBezTo>
                                        <a:pt x="19114" y="1143"/>
                                        <a:pt x="19367" y="1778"/>
                                        <a:pt x="19621" y="2794"/>
                                      </a:cubicBezTo>
                                      <a:cubicBezTo>
                                        <a:pt x="19748" y="3810"/>
                                        <a:pt x="19876" y="5207"/>
                                        <a:pt x="19876" y="7112"/>
                                      </a:cubicBezTo>
                                      <a:cubicBezTo>
                                        <a:pt x="19876" y="9144"/>
                                        <a:pt x="19748" y="10668"/>
                                        <a:pt x="19621" y="11684"/>
                                      </a:cubicBezTo>
                                      <a:cubicBezTo>
                                        <a:pt x="19367" y="12573"/>
                                        <a:pt x="19114" y="13208"/>
                                        <a:pt x="18859" y="13589"/>
                                      </a:cubicBezTo>
                                      <a:cubicBezTo>
                                        <a:pt x="18478" y="13970"/>
                                        <a:pt x="17971" y="14224"/>
                                        <a:pt x="17335" y="14224"/>
                                      </a:cubicBezTo>
                                      <a:lnTo>
                                        <a:pt x="12383" y="14224"/>
                                      </a:lnTo>
                                      <a:cubicBezTo>
                                        <a:pt x="15177" y="16764"/>
                                        <a:pt x="17209" y="19558"/>
                                        <a:pt x="18733" y="22733"/>
                                      </a:cubicBezTo>
                                      <a:cubicBezTo>
                                        <a:pt x="20257" y="26035"/>
                                        <a:pt x="21018" y="29591"/>
                                        <a:pt x="21018" y="33528"/>
                                      </a:cubicBezTo>
                                      <a:cubicBezTo>
                                        <a:pt x="21018" y="36703"/>
                                        <a:pt x="20510" y="39751"/>
                                        <a:pt x="19748" y="42418"/>
                                      </a:cubicBezTo>
                                      <a:cubicBezTo>
                                        <a:pt x="18859" y="45212"/>
                                        <a:pt x="17590" y="47498"/>
                                        <a:pt x="15939" y="49530"/>
                                      </a:cubicBezTo>
                                      <a:cubicBezTo>
                                        <a:pt x="14288" y="51435"/>
                                        <a:pt x="12255" y="52959"/>
                                        <a:pt x="9715" y="54102"/>
                                      </a:cubicBezTo>
                                      <a:cubicBezTo>
                                        <a:pt x="7302" y="55245"/>
                                        <a:pt x="4382" y="55753"/>
                                        <a:pt x="1079" y="55753"/>
                                      </a:cubicBezTo>
                                      <a:lnTo>
                                        <a:pt x="0" y="55517"/>
                                      </a:lnTo>
                                      <a:lnTo>
                                        <a:pt x="0" y="38752"/>
                                      </a:lnTo>
                                      <a:lnTo>
                                        <a:pt x="571" y="38862"/>
                                      </a:lnTo>
                                      <a:cubicBezTo>
                                        <a:pt x="3111" y="38862"/>
                                        <a:pt x="5143" y="38100"/>
                                        <a:pt x="6667" y="36449"/>
                                      </a:cubicBezTo>
                                      <a:cubicBezTo>
                                        <a:pt x="8065" y="34798"/>
                                        <a:pt x="8827" y="32639"/>
                                        <a:pt x="8827" y="29718"/>
                                      </a:cubicBezTo>
                                      <a:cubicBezTo>
                                        <a:pt x="8827" y="27305"/>
                                        <a:pt x="8191" y="25146"/>
                                        <a:pt x="6921" y="23114"/>
                                      </a:cubicBezTo>
                                      <a:cubicBezTo>
                                        <a:pt x="5778" y="21082"/>
                                        <a:pt x="3873" y="18923"/>
                                        <a:pt x="1588" y="16891"/>
                                      </a:cubicBezTo>
                                      <a:lnTo>
                                        <a:pt x="0" y="1689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41" name="Shape 641"/>
                              <wps:cNvSpPr/>
                              <wps:spPr>
                                <a:xfrm>
                                  <a:off x="111697" y="176657"/>
                                  <a:ext cx="19876" cy="1727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876" h="17272">
                                      <a:moveTo>
                                        <a:pt x="0" y="0"/>
                                      </a:moveTo>
                                      <a:lnTo>
                                        <a:pt x="17082" y="0"/>
                                      </a:lnTo>
                                      <a:cubicBezTo>
                                        <a:pt x="17590" y="0"/>
                                        <a:pt x="17971" y="254"/>
                                        <a:pt x="18224" y="508"/>
                                      </a:cubicBezTo>
                                      <a:cubicBezTo>
                                        <a:pt x="18605" y="762"/>
                                        <a:pt x="18859" y="1270"/>
                                        <a:pt x="19114" y="1905"/>
                                      </a:cubicBezTo>
                                      <a:cubicBezTo>
                                        <a:pt x="19367" y="2540"/>
                                        <a:pt x="19495" y="3429"/>
                                        <a:pt x="19621" y="4572"/>
                                      </a:cubicBezTo>
                                      <a:cubicBezTo>
                                        <a:pt x="19748" y="5588"/>
                                        <a:pt x="19876" y="6985"/>
                                        <a:pt x="19876" y="8636"/>
                                      </a:cubicBezTo>
                                      <a:cubicBezTo>
                                        <a:pt x="19876" y="10414"/>
                                        <a:pt x="19748" y="11811"/>
                                        <a:pt x="19621" y="12827"/>
                                      </a:cubicBezTo>
                                      <a:cubicBezTo>
                                        <a:pt x="19495" y="13970"/>
                                        <a:pt x="19367" y="14859"/>
                                        <a:pt x="19114" y="15494"/>
                                      </a:cubicBezTo>
                                      <a:cubicBezTo>
                                        <a:pt x="18859" y="16129"/>
                                        <a:pt x="18605" y="16637"/>
                                        <a:pt x="18224" y="16891"/>
                                      </a:cubicBezTo>
                                      <a:cubicBezTo>
                                        <a:pt x="17971" y="17145"/>
                                        <a:pt x="17590" y="17272"/>
                                        <a:pt x="17082" y="17272"/>
                                      </a:cubicBezTo>
                                      <a:lnTo>
                                        <a:pt x="0" y="1727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42" name="Shape 642"/>
                              <wps:cNvSpPr/>
                              <wps:spPr>
                                <a:xfrm>
                                  <a:off x="111697" y="126365"/>
                                  <a:ext cx="19876" cy="1727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876" h="17272">
                                      <a:moveTo>
                                        <a:pt x="0" y="0"/>
                                      </a:moveTo>
                                      <a:lnTo>
                                        <a:pt x="17082" y="0"/>
                                      </a:lnTo>
                                      <a:cubicBezTo>
                                        <a:pt x="17590" y="0"/>
                                        <a:pt x="17971" y="254"/>
                                        <a:pt x="18224" y="508"/>
                                      </a:cubicBezTo>
                                      <a:cubicBezTo>
                                        <a:pt x="18605" y="762"/>
                                        <a:pt x="18859" y="1270"/>
                                        <a:pt x="19114" y="1905"/>
                                      </a:cubicBezTo>
                                      <a:cubicBezTo>
                                        <a:pt x="19367" y="2540"/>
                                        <a:pt x="19495" y="3429"/>
                                        <a:pt x="19621" y="4572"/>
                                      </a:cubicBezTo>
                                      <a:cubicBezTo>
                                        <a:pt x="19748" y="5588"/>
                                        <a:pt x="19876" y="6985"/>
                                        <a:pt x="19876" y="8636"/>
                                      </a:cubicBezTo>
                                      <a:cubicBezTo>
                                        <a:pt x="19876" y="10414"/>
                                        <a:pt x="19748" y="11811"/>
                                        <a:pt x="19621" y="12827"/>
                                      </a:cubicBezTo>
                                      <a:cubicBezTo>
                                        <a:pt x="19495" y="13970"/>
                                        <a:pt x="19367" y="14859"/>
                                        <a:pt x="19114" y="15494"/>
                                      </a:cubicBezTo>
                                      <a:cubicBezTo>
                                        <a:pt x="18859" y="16129"/>
                                        <a:pt x="18605" y="16637"/>
                                        <a:pt x="18224" y="16891"/>
                                      </a:cubicBezTo>
                                      <a:cubicBezTo>
                                        <a:pt x="17971" y="17145"/>
                                        <a:pt x="17590" y="17272"/>
                                        <a:pt x="17082" y="17272"/>
                                      </a:cubicBezTo>
                                      <a:lnTo>
                                        <a:pt x="0" y="1727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43" name="Shape 643"/>
                              <wps:cNvSpPr/>
                              <wps:spPr>
                                <a:xfrm>
                                  <a:off x="111697" y="86868"/>
                                  <a:ext cx="19876" cy="2989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876" h="29899">
                                      <a:moveTo>
                                        <a:pt x="17209" y="0"/>
                                      </a:moveTo>
                                      <a:cubicBezTo>
                                        <a:pt x="17590" y="0"/>
                                        <a:pt x="17971" y="127"/>
                                        <a:pt x="18352" y="381"/>
                                      </a:cubicBezTo>
                                      <a:cubicBezTo>
                                        <a:pt x="18733" y="635"/>
                                        <a:pt x="18986" y="1143"/>
                                        <a:pt x="19114" y="1778"/>
                                      </a:cubicBezTo>
                                      <a:cubicBezTo>
                                        <a:pt x="19367" y="2413"/>
                                        <a:pt x="19495" y="3429"/>
                                        <a:pt x="19621" y="4445"/>
                                      </a:cubicBezTo>
                                      <a:cubicBezTo>
                                        <a:pt x="19748" y="5588"/>
                                        <a:pt x="19876" y="7112"/>
                                        <a:pt x="19876" y="9017"/>
                                      </a:cubicBezTo>
                                      <a:cubicBezTo>
                                        <a:pt x="19876" y="10795"/>
                                        <a:pt x="19748" y="12319"/>
                                        <a:pt x="19748" y="13462"/>
                                      </a:cubicBezTo>
                                      <a:cubicBezTo>
                                        <a:pt x="19621" y="14732"/>
                                        <a:pt x="19495" y="15621"/>
                                        <a:pt x="19240" y="16383"/>
                                      </a:cubicBezTo>
                                      <a:cubicBezTo>
                                        <a:pt x="18986" y="17145"/>
                                        <a:pt x="18733" y="17780"/>
                                        <a:pt x="18352" y="18161"/>
                                      </a:cubicBezTo>
                                      <a:cubicBezTo>
                                        <a:pt x="17971" y="18542"/>
                                        <a:pt x="17590" y="18923"/>
                                        <a:pt x="16954" y="19177"/>
                                      </a:cubicBezTo>
                                      <a:lnTo>
                                        <a:pt x="0" y="29899"/>
                                      </a:lnTo>
                                      <a:lnTo>
                                        <a:pt x="0" y="10071"/>
                                      </a:lnTo>
                                      <a:lnTo>
                                        <a:pt x="13017" y="1651"/>
                                      </a:lnTo>
                                      <a:cubicBezTo>
                                        <a:pt x="13907" y="1143"/>
                                        <a:pt x="14668" y="635"/>
                                        <a:pt x="15303" y="381"/>
                                      </a:cubicBezTo>
                                      <a:cubicBezTo>
                                        <a:pt x="15939" y="127"/>
                                        <a:pt x="16573" y="0"/>
                                        <a:pt x="17209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44" name="Shape 644"/>
                              <wps:cNvSpPr/>
                              <wps:spPr>
                                <a:xfrm>
                                  <a:off x="111697" y="33694"/>
                                  <a:ext cx="21018" cy="46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018" h="46570">
                                      <a:moveTo>
                                        <a:pt x="0" y="0"/>
                                      </a:moveTo>
                                      <a:lnTo>
                                        <a:pt x="8953" y="1865"/>
                                      </a:lnTo>
                                      <a:cubicBezTo>
                                        <a:pt x="11621" y="3135"/>
                                        <a:pt x="13907" y="5040"/>
                                        <a:pt x="15684" y="7453"/>
                                      </a:cubicBezTo>
                                      <a:cubicBezTo>
                                        <a:pt x="17463" y="9739"/>
                                        <a:pt x="18733" y="12533"/>
                                        <a:pt x="19621" y="15835"/>
                                      </a:cubicBezTo>
                                      <a:cubicBezTo>
                                        <a:pt x="20510" y="19010"/>
                                        <a:pt x="21018" y="22566"/>
                                        <a:pt x="21018" y="26377"/>
                                      </a:cubicBezTo>
                                      <a:cubicBezTo>
                                        <a:pt x="21018" y="28663"/>
                                        <a:pt x="20765" y="30821"/>
                                        <a:pt x="20510" y="32853"/>
                                      </a:cubicBezTo>
                                      <a:cubicBezTo>
                                        <a:pt x="20129" y="35013"/>
                                        <a:pt x="19748" y="36790"/>
                                        <a:pt x="19114" y="38441"/>
                                      </a:cubicBezTo>
                                      <a:cubicBezTo>
                                        <a:pt x="18605" y="40093"/>
                                        <a:pt x="18097" y="41489"/>
                                        <a:pt x="17590" y="42633"/>
                                      </a:cubicBezTo>
                                      <a:cubicBezTo>
                                        <a:pt x="16954" y="43649"/>
                                        <a:pt x="16446" y="44538"/>
                                        <a:pt x="16065" y="45046"/>
                                      </a:cubicBezTo>
                                      <a:cubicBezTo>
                                        <a:pt x="15558" y="45427"/>
                                        <a:pt x="14796" y="45934"/>
                                        <a:pt x="13779" y="46189"/>
                                      </a:cubicBezTo>
                                      <a:cubicBezTo>
                                        <a:pt x="12764" y="46443"/>
                                        <a:pt x="11240" y="46570"/>
                                        <a:pt x="9208" y="46570"/>
                                      </a:cubicBezTo>
                                      <a:cubicBezTo>
                                        <a:pt x="7938" y="46570"/>
                                        <a:pt x="6795" y="46570"/>
                                        <a:pt x="6033" y="46443"/>
                                      </a:cubicBezTo>
                                      <a:cubicBezTo>
                                        <a:pt x="5271" y="46315"/>
                                        <a:pt x="4635" y="46189"/>
                                        <a:pt x="4127" y="46062"/>
                                      </a:cubicBezTo>
                                      <a:cubicBezTo>
                                        <a:pt x="3620" y="45808"/>
                                        <a:pt x="3365" y="45553"/>
                                        <a:pt x="3111" y="45300"/>
                                      </a:cubicBezTo>
                                      <a:cubicBezTo>
                                        <a:pt x="2984" y="45046"/>
                                        <a:pt x="2858" y="44664"/>
                                        <a:pt x="2858" y="44283"/>
                                      </a:cubicBezTo>
                                      <a:cubicBezTo>
                                        <a:pt x="2858" y="43776"/>
                                        <a:pt x="3239" y="43014"/>
                                        <a:pt x="3746" y="42125"/>
                                      </a:cubicBezTo>
                                      <a:cubicBezTo>
                                        <a:pt x="4382" y="41108"/>
                                        <a:pt x="5016" y="39839"/>
                                        <a:pt x="5652" y="38441"/>
                                      </a:cubicBezTo>
                                      <a:cubicBezTo>
                                        <a:pt x="6286" y="36918"/>
                                        <a:pt x="6921" y="35266"/>
                                        <a:pt x="7557" y="33362"/>
                                      </a:cubicBezTo>
                                      <a:cubicBezTo>
                                        <a:pt x="8191" y="31329"/>
                                        <a:pt x="8446" y="29171"/>
                                        <a:pt x="8446" y="26758"/>
                                      </a:cubicBezTo>
                                      <a:cubicBezTo>
                                        <a:pt x="8446" y="25107"/>
                                        <a:pt x="8318" y="23709"/>
                                        <a:pt x="7938" y="22566"/>
                                      </a:cubicBezTo>
                                      <a:cubicBezTo>
                                        <a:pt x="7684" y="21296"/>
                                        <a:pt x="7176" y="20281"/>
                                        <a:pt x="6667" y="19391"/>
                                      </a:cubicBezTo>
                                      <a:cubicBezTo>
                                        <a:pt x="6033" y="18502"/>
                                        <a:pt x="5271" y="17868"/>
                                        <a:pt x="4382" y="17359"/>
                                      </a:cubicBezTo>
                                      <a:cubicBezTo>
                                        <a:pt x="3492" y="16978"/>
                                        <a:pt x="2349" y="16725"/>
                                        <a:pt x="1207" y="16725"/>
                                      </a:cubicBezTo>
                                      <a:lnTo>
                                        <a:pt x="0" y="1715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068C31E" id="Group 10680" o:spid="_x0000_s1049" style="width:14.9pt;height:56.65pt;mso-position-horizontal-relative:char;mso-position-vertical-relative:line" coordsize="1889,71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">
                      <v:rect id="Rectangle 210" o:spid="_x0000_s1050" style="position:absolute;left:1427;top:576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xvr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" filled="f" stroked="f">
                        <v:textbox inset="0,0,0,0">
                          <w:txbxContent>
                            <w:p w14:paraId="442740C4" w14:textId="77777777" w:rsidR="0004356E" w:rsidRDefault="0004356E" w:rsidP="0004356E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621" o:spid="_x0000_s1051" type="#_x0000_t75" style="position:absolute;left:-2453;top:2453;width:8610;height:1890;rotation:-5898239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">
                        <v:imagedata r:id="rId16" o:title=""/>
                      </v:shape>
                      <v:shape id="Shape 623" o:spid="_x0000_s1052" style="position:absolute;left:425;top:5666;width:691;height:1033;visibility:visible;mso-wrap-style:square;v-text-anchor:top" coordsize="69152,1032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" path="m7112,l69152,r,17145l13970,17145r,127l69152,36931r,30197l13970,86106r,127l69152,86233r,17018l7112,103251v-2286,,-4064,-635,-5334,-1778c635,100203,,98552,,96520l,84709c,82677,127,80772,508,79375v381,-1524,889,-2921,1651,-3937c3048,74295,4064,73406,5334,72644v1270,-635,2921,-1270,4826,-1905l62992,51562r,-254l10287,31496c8382,30861,6731,30226,5461,29464,4191,28829,3048,27940,2286,27051,1397,26162,889,25019,508,23749,127,22479,,20955,,19304l,7112c,5969,127,4826,508,3937,762,3048,1270,2413,1905,1778,2413,1270,3175,762,4064,508,4953,254,5969,,7112,xe" fillcolor="black" stroked="f" strokeweight="0">
                        <v:stroke miterlimit="83231f" joinstyle="miter"/>
                        <v:path arrowok="t" textboxrect="0,0,69152,103251"/>
                      </v:shape>
                      <v:shape id="Shape 624" o:spid="_x0000_s1053" style="position:absolute;left:637;top:4970;width:479;height:555;visibility:visible;mso-wrap-style:square;v-text-anchor:top" coordsize="47942,55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" path="m24130,l47942,r,16891l39116,16891r,6604c39116,26162,39243,28575,39751,30607v381,1905,1016,3556,1778,4699c42418,36576,43307,37465,44577,38100r3365,652l47942,55517,39751,53721c37211,52324,35052,50165,33274,47371,31623,44704,30353,41275,29464,37084,28702,33020,28321,28194,28321,22860r,-5969l24511,16891v-1905,,-3556,127,-4953,508c18034,17780,16891,18415,16002,19304v-1016,889,-1778,2159,-2159,3556c13335,24384,13081,26289,13081,28448v,2921,381,5461,1016,7747c14732,38354,15494,40386,16256,42164v762,1651,1397,3175,2032,4318c18923,47625,19304,48641,19304,49276v,508,-127,1016,-508,1397c18542,51054,18034,51308,17399,51562v-508,254,-1270,508,-2159,635c14351,52324,13462,52451,12319,52451v-1397,,-2413,-127,-3302,-381c8255,51816,7493,51435,6858,50800,6096,50165,5461,49022,4572,47371,3810,45847,3048,43942,2413,41783,1651,39624,1143,37338,762,34798,254,32258,,29591,,26924,,22098,508,18034,1524,14605,2413,11176,3810,8382,5715,6223,7747,4064,10160,2413,13208,1524,16383,508,19939,,24130,xe" fillcolor="black" stroked="f" strokeweight="0">
                        <v:stroke miterlimit="83231f" joinstyle="miter"/>
                        <v:path arrowok="t" textboxrect="0,0,47942,55517"/>
                      </v:shape>
                      <v:shape id="Shape 625" o:spid="_x0000_s1054" style="position:absolute;left:650;top:4282;width:466;height:574;visibility:visible;mso-wrap-style:square;v-text-anchor:top" coordsize="46673,574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" path="m2032,v635,,1270,254,2286,762l32004,16002,46673,7934r,19316l42418,29464r4255,2214l46673,49128,32512,41148,4318,56769v-889,381,-1524,635,-2159,635c1651,57404,1143,57150,889,56515,508,56007,254,54991,127,53721,,52451,,50673,,48387,,46355,,44831,,43561,127,42418,254,41402,381,40767v127,-762,381,-1270,635,-1524c1270,38862,1651,38608,2159,38354l22606,27559,2159,16764v-381,-254,-762,-381,-1016,-635c889,15875,635,15367,508,14732,254,14224,127,13335,127,12319,,11303,,9906,,8128,,6096,,4572,127,3302,127,2159,381,1270,762,762,1016,254,1524,,2032,xe" fillcolor="black" stroked="f" strokeweight="0">
                        <v:stroke miterlimit="83231f" joinstyle="miter"/>
                        <v:path arrowok="t" textboxrect="0,0,46673,57404"/>
                      </v:shape>
                      <v:shape id="Shape 626" o:spid="_x0000_s1055" style="position:absolute;left:425;top:2801;width:691;height:1033;visibility:visible;mso-wrap-style:square;v-text-anchor:top" coordsize="69152,1032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" path="m7112,l69152,r,17145l13970,17145r,127l69152,36931r,30197l13970,86106r,127l69152,86233r,17018l7112,103251v-2286,,-4064,-635,-5334,-1778c635,100203,,98552,,96520l,84709c,82677,127,80772,508,79375v381,-1524,889,-2921,1651,-3937c3048,74295,4064,73406,5334,72644v1270,-635,2921,-1270,4826,-1905l62992,51562r,-254l10287,31496c8382,30861,6731,30226,5461,29464,4191,28829,3048,27940,2286,27051,1397,26162,889,25019,508,23749,127,22479,,20955,,19304l,7112c,5969,127,4826,508,3937,762,3048,1270,2413,1905,1778,2413,1270,3175,762,4064,508,4953,254,5969,,7112,xe" fillcolor="black" stroked="f" strokeweight="0">
                        <v:stroke miterlimit="83231f" joinstyle="miter"/>
                        <v:path arrowok="t" textboxrect="0,0,69152,103251"/>
                      </v:shape>
                      <v:shape id="Shape 627" o:spid="_x0000_s1056" style="position:absolute;left:637;top:2105;width:479;height:555;visibility:visible;mso-wrap-style:square;v-text-anchor:top" coordsize="47942,55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" path="m24130,l47942,r,16891l39116,16891r,6604c39116,26162,39243,28575,39751,30607v381,1905,1016,3556,1778,4699c42418,36576,43307,37465,44577,38100r3365,652l47942,55517,39751,53721c37211,52324,35052,50165,33274,47371,31623,44704,30353,41275,29464,37084,28702,33020,28321,28194,28321,22860r,-5969l24511,16891v-1905,,-3556,127,-4953,508c18034,17780,16891,18415,16002,19304v-1016,889,-1778,2159,-2159,3556c13335,24384,13081,26289,13081,28448v,2921,381,5461,1016,7747c14732,38354,15494,40386,16256,42164v762,1651,1397,3175,2032,4318c18923,47625,19304,48641,19304,49276v,508,-127,1016,-508,1397c18542,51054,18034,51308,17399,51562v-508,254,-1270,508,-2159,635c14351,52324,13462,52451,12319,52451v-1397,,-2413,-127,-3302,-381c8255,51816,7493,51435,6858,50800,6096,50165,5461,49022,4572,47371,3810,45847,3048,43942,2413,41783,1651,39624,1143,37338,762,34798,254,32258,,29591,,26924,,22098,508,18034,1524,14605,2413,11176,3810,8382,5715,6223,7747,4064,10160,2413,13208,1524,16383,508,19939,,24130,xe" fillcolor="black" stroked="f" strokeweight="0">
                        <v:stroke miterlimit="83231f" joinstyle="miter"/>
                        <v:path arrowok="t" textboxrect="0,0,47942,55517"/>
                      </v:shape>
                      <v:shape id="Shape 628" o:spid="_x0000_s1057" style="position:absolute;left:637;top:1546;width:479;height:393;visibility:visible;mso-wrap-style:square;v-text-anchor:top" coordsize="47942,392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" path="m9652,v1651,,2921,127,4064,254c14732,254,15494,381,16129,635v635,127,1016,381,1270,635c17653,1651,17780,2032,17780,2413v,381,-127,762,-254,1270c17272,4191,17145,4699,17018,5207v-254,635,-381,1270,-508,1905c16256,7747,16256,8509,16256,9398v,889,127,1905,508,2794c17145,13208,17780,14224,18669,15240v762,1016,1905,2032,3175,3175c23241,19558,24892,20701,26924,21971r21018,l47942,39243r-44005,c3556,39243,3048,39116,2794,38989v-381,-254,-635,-635,-889,-1270c1651,37084,1524,36322,1397,35433v-127,-889,-127,-2159,-127,-3556c1270,30480,1270,29210,1397,28321v127,-1016,254,-1778,508,-2286c2159,25527,2413,25146,2794,24892v254,-254,762,-381,1143,-381l11557,24511c9271,22987,7366,21463,5969,20066,4445,18669,3302,17272,2413,16002,1524,14732,889,13462,508,12192,254,10922,,9652,,8382,,7747,127,7112,127,6477,254,5715,381,5080,508,4318,635,3556,889,2921,1016,2413v254,-635,508,-1016,635,-1270c1905,889,2159,762,2413,635,2667,508,3048,381,3556,381,4064,254,4826,127,5715,127,6731,127,8001,,9652,xe" fillcolor="black" stroked="f" strokeweight="0">
                        <v:stroke miterlimit="83231f" joinstyle="miter"/>
                        <v:path arrowok="t" textboxrect="0,0,47942,39243"/>
                      </v:shape>
                      <v:shape id="Shape 629" o:spid="_x0000_s1058" style="position:absolute;left:358;top:892;width:758;height:544;visibility:visible;mso-wrap-style:square;v-text-anchor:top" coordsize="75883,54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" path="m32004,v635,,1397,127,2159,508c34925,889,35814,1397,36576,2032l56896,19939,75883,7658r,19828l60706,37084r15177,l75883,54356r-72962,c2540,54356,2032,54229,1651,53975v-254,-254,-635,-762,-889,-1397c508,51943,381,51054,254,49911,127,48895,,47498,,45720,,44069,127,42672,254,41656,381,40513,508,39624,762,38989v254,-635,635,-1143,889,-1397c2032,37338,2540,37084,2921,37084r53594,l32258,19050v-508,-381,-1016,-762,-1397,-1270c30353,17399,30099,16764,29845,16002v-254,-762,-381,-1651,-508,-2794c29210,12065,29210,10668,29210,8890v,-1651,,-3048,127,-4191c29464,3556,29591,2540,29845,1905v254,-762,508,-1270,889,-1524c30988,127,31496,,32004,xe" fillcolor="black" stroked="f" strokeweight="0">
                        <v:stroke miterlimit="83231f" joinstyle="miter"/>
                        <v:path arrowok="t" textboxrect="0,0,75883,54356"/>
                      </v:shape>
                      <v:shape id="Shape 630" o:spid="_x0000_s1059" style="position:absolute;left:637;top:336;width:479;height:462;visibility:visible;mso-wrap-style:square;v-text-anchor:top" coordsize="47942,46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" path="m47752,r190,40l47942,17195r-2349,839c44577,18796,43815,19939,43053,21336v-762,1397,-1397,3048,-2032,4699c40386,27813,39624,29591,38862,31496v-762,1905,-1651,3683,-2667,5461c35179,38608,33909,40259,32512,41656v-1524,1397,-3175,2540,-5334,3302c25146,45847,22733,46228,19812,46228v-2921,,-5588,-508,-8001,-1651c9398,43434,7239,41783,5588,39624,3810,37465,2413,34798,1524,31750,508,28702,,25273,,21463,,19431,254,17653,508,15875v254,-1905,635,-3429,1016,-4953c1905,9525,2413,8255,2794,7239,3302,6223,3683,5461,4064,5080v381,-381,635,-762,1016,-889c5461,3937,5842,3810,6350,3683v508,,1016,-127,1778,-127c8763,3429,9652,3429,10795,3429v1143,,2159,,2921,127c14478,3556,15113,3683,15621,3810v381,254,762,381,889,635c16637,4826,16764,5080,16764,5461v,381,-254,1016,-762,1905c15621,8255,15113,9271,14478,10668v-508,1270,-1016,2794,-1524,4445c12446,16891,12192,18796,12192,20955v,1651,254,2921,508,4064c13081,26162,13462,27051,14097,27813v635,762,1270,1270,2032,1651c17018,29845,17780,29972,18796,29972v1397,,2540,-381,3556,-1270c23241,27813,24130,26670,24892,25273v635,-1397,1397,-3048,2032,-4826c27559,18669,28194,16891,28956,14986v762,-1778,1651,-3683,2667,-5461c32639,7747,33909,6096,35306,4699,36830,3302,38481,2159,40513,1270,42545,381,44958,,47752,xe" fillcolor="black" stroked="f" strokeweight="0">
                        <v:stroke miterlimit="83231f" joinstyle="miter"/>
                        <v:path arrowok="t" textboxrect="0,0,47942,46228"/>
                      </v:shape>
                      <v:shape id="Shape 631" o:spid="_x0000_s1060" style="position:absolute;left:1116;top:6529;width:199;height:170;visibility:visible;mso-wrap-style:square;v-text-anchor:top" coordsize="19876,170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" path="m,l16954,v509,,889,127,1270,381c18605,635,18859,1143,19114,1778v126,635,381,1524,507,2667c19748,5461,19876,6858,19876,8509v,1651,-128,3048,-255,4191c19495,13716,19240,14605,19114,15240v-255,762,-509,1143,-890,1397c17843,16891,17463,17018,16954,17018l,17018,,xe" fillcolor="black" stroked="f" strokeweight="0">
                        <v:stroke miterlimit="83231f" joinstyle="miter"/>
                        <v:path arrowok="t" textboxrect="0,0,19876,17018"/>
                      </v:shape>
                      <v:shape id="Shape 632" o:spid="_x0000_s1061" style="position:absolute;left:1116;top:6036;width:199;height:302;visibility:visible;mso-wrap-style:square;v-text-anchor:top" coordsize="19876,30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" path="m,l16827,5995v636,127,1144,508,1525,889c18733,7265,18986,7773,19240,8535v255,762,381,1651,508,2667c19748,12345,19876,13615,19876,15266v,1524,-128,2794,-255,3937c19495,20219,19367,21235,19114,21870v-255,762,-509,1270,-890,1651c17843,24029,17335,24283,16827,24410l,30197,,xe" fillcolor="black" stroked="f" strokeweight="0">
                        <v:stroke miterlimit="83231f" joinstyle="miter"/>
                        <v:path arrowok="t" textboxrect="0,0,19876,30197"/>
                      </v:shape>
                      <v:shape id="Shape 633" o:spid="_x0000_s1062" style="position:absolute;left:1116;top:5666;width:199;height:172;visibility:visible;mso-wrap-style:square;v-text-anchor:top" coordsize="19876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" path="m,l16954,v509,,889,127,1270,381c18605,635,18859,1143,19114,1778v126,635,381,1524,507,2667c19748,5461,19876,6858,19876,8636v,1651,-128,2921,-255,4064c19495,13843,19240,14732,19114,15367v-255,635,-509,1016,-890,1270c17843,16891,17463,17145,16954,17145l,17145,,xe" fillcolor="black" stroked="f" strokeweight="0">
                        <v:stroke miterlimit="83231f" joinstyle="miter"/>
                        <v:path arrowok="t" textboxrect="0,0,19876,17145"/>
                      </v:shape>
                      <v:shape id="Shape 634" o:spid="_x0000_s1063" style="position:absolute;left:1116;top:4970;width:211;height:558;visibility:visible;mso-wrap-style:square;v-text-anchor:top" coordsize="21018,557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" path="m,l17335,v636,,1143,127,1398,635c19114,1143,19367,1778,19621,2794v127,1016,255,2413,255,4318c19876,9144,19748,10668,19621,11684v-254,889,-507,1524,-888,1905c18478,13970,17971,14224,17335,14224r-4952,c15177,16764,17209,19558,18733,22733v1524,3302,2285,6858,2285,10795c21018,36703,20510,39751,19748,42418v-889,2794,-2158,5080,-3809,7112c14288,51435,12255,52959,9715,54102,7302,55245,4382,55753,1079,55753l,55517,,38752r571,110c3111,38862,5143,38100,6667,36449,8065,34798,8827,32639,8827,29718v,-2413,-636,-4572,-1906,-6604c5778,21082,3873,18923,1588,16891l,16891,,xe" fillcolor="black" stroked="f" strokeweight="0">
                        <v:stroke miterlimit="83231f" joinstyle="miter"/>
                        <v:path arrowok="t" textboxrect="0,0,21018,55753"/>
                      </v:shape>
                      <v:shape id="Shape 635" o:spid="_x0000_s1064" style="position:absolute;left:1116;top:4599;width:199;height:270;visibility:visible;mso-wrap-style:square;v-text-anchor:top" coordsize="19876,269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" path="m,l17463,9089v380,127,761,381,1142,762c18859,10105,19114,10613,19367,11248v128,635,254,1651,381,2794c19748,15185,19876,16836,19876,18741v,2032,-128,3556,-255,4826c19495,24710,19367,25599,18986,26107v-253,508,-762,889,-1270,889c17209,26996,16573,26742,15811,26361l,17450,,xe" fillcolor="black" stroked="f" strokeweight="0">
                        <v:stroke miterlimit="83231f" joinstyle="miter"/>
                        <v:path arrowok="t" textboxrect="0,0,19876,26996"/>
                      </v:shape>
                      <v:shape id="Shape 636" o:spid="_x0000_s1065" style="position:absolute;left:1116;top:4268;width:199;height:286;visibility:visible;mso-wrap-style:square;v-text-anchor:top" coordsize="19876,28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" path="m17716,127v508,,1017,254,1270,889c19367,1651,19495,2667,19621,4064v127,1270,255,3048,255,5207c19876,11303,19748,12954,19748,14224v-127,1270,-253,2286,-381,2921c19114,17907,18859,18415,18605,18796v-381,254,-762,508,-1142,762l,28647,,9332,15811,635c16573,254,17209,,17716,127xe" fillcolor="black" stroked="f" strokeweight="0">
                        <v:stroke miterlimit="83231f" joinstyle="miter"/>
                        <v:path arrowok="t" textboxrect="0,0,19876,28647"/>
                      </v:shape>
                      <v:shape id="Shape 637" o:spid="_x0000_s1066" style="position:absolute;left:1116;top:3663;width:199;height:171;visibility:visible;mso-wrap-style:square;v-text-anchor:top" coordsize="19876,170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" path="m,l16954,v509,,889,127,1270,381c18605,635,18859,1143,19114,1778v126,635,381,1524,507,2667c19748,5461,19876,6858,19876,8509v,1651,-128,3048,-255,4191c19495,13716,19240,14605,19114,15240v-255,762,-509,1143,-890,1397c17843,16891,17463,17018,16954,17018l,17018,,xe" fillcolor="black" stroked="f" strokeweight="0">
                        <v:stroke miterlimit="83231f" joinstyle="miter"/>
                        <v:path arrowok="t" textboxrect="0,0,19876,17018"/>
                      </v:shape>
                      <v:shape id="Shape 638" o:spid="_x0000_s1067" style="position:absolute;left:1116;top:3170;width:199;height:302;visibility:visible;mso-wrap-style:square;v-text-anchor:top" coordsize="19876,30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" path="m,l16827,5995v636,127,1144,508,1525,889c18733,7265,18986,7773,19240,8535v255,762,381,1651,508,2667c19748,12345,19876,13615,19876,15266v,1524,-128,2794,-255,3937c19495,20219,19367,21235,19114,21870v-255,762,-509,1270,-890,1651c17843,24029,17335,24283,16827,24410l,30197,,xe" fillcolor="black" stroked="f" strokeweight="0">
                        <v:stroke miterlimit="83231f" joinstyle="miter"/>
                        <v:path arrowok="t" textboxrect="0,0,19876,30197"/>
                      </v:shape>
                      <v:shape id="Shape 639" o:spid="_x0000_s1068" style="position:absolute;left:1116;top:2801;width:199;height:172;visibility:visible;mso-wrap-style:square;v-text-anchor:top" coordsize="19876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" path="m,l16954,v509,,889,127,1270,381c18605,635,18859,1143,19114,1778v126,635,381,1524,507,2667c19748,5461,19876,6858,19876,8636v,1651,-128,2921,-255,4064c19495,13843,19240,14732,19114,15367v-255,635,-509,1016,-890,1270c17843,16891,17463,17145,16954,17145l,17145,,xe" fillcolor="black" stroked="f" strokeweight="0">
                        <v:stroke miterlimit="83231f" joinstyle="miter"/>
                        <v:path arrowok="t" textboxrect="0,0,19876,17145"/>
                      </v:shape>
                      <v:shape id="Shape 640" o:spid="_x0000_s1069" style="position:absolute;left:1116;top:2105;width:211;height:558;visibility:visible;mso-wrap-style:square;v-text-anchor:top" coordsize="21018,557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" path="m,l17335,v636,,1143,127,1524,635c19114,1143,19367,1778,19621,2794v127,1016,255,2413,255,4318c19876,9144,19748,10668,19621,11684v-254,889,-507,1524,-762,1905c18478,13970,17971,14224,17335,14224r-4952,c15177,16764,17209,19558,18733,22733v1524,3302,2285,6858,2285,10795c21018,36703,20510,39751,19748,42418v-889,2794,-2158,5080,-3809,7112c14288,51435,12255,52959,9715,54102,7302,55245,4382,55753,1079,55753l,55517,,38752r571,110c3111,38862,5143,38100,6667,36449,8065,34798,8827,32639,8827,29718v,-2413,-636,-4572,-1906,-6604c5778,21082,3873,18923,1588,16891l,16891,,xe" fillcolor="black" stroked="f" strokeweight="0">
                        <v:stroke miterlimit="83231f" joinstyle="miter"/>
                        <v:path arrowok="t" textboxrect="0,0,21018,55753"/>
                      </v:shape>
                      <v:shape id="Shape 641" o:spid="_x0000_s1070" style="position:absolute;left:1116;top:1766;width:199;height:173;visibility:visible;mso-wrap-style:square;v-text-anchor:top" coordsize="19876,17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" path="m,l17082,v508,,889,254,1142,508c18605,762,18859,1270,19114,1905v253,635,381,1524,507,2667c19748,5588,19876,6985,19876,8636v,1778,-128,3175,-255,4191c19495,13970,19367,14859,19114,15494v-255,635,-509,1143,-890,1397c17971,17145,17590,17272,17082,17272l,17272,,xe" fillcolor="black" stroked="f" strokeweight="0">
                        <v:stroke miterlimit="83231f" joinstyle="miter"/>
                        <v:path arrowok="t" textboxrect="0,0,19876,17272"/>
                      </v:shape>
                      <v:shape id="Shape 642" o:spid="_x0000_s1071" style="position:absolute;left:1116;top:1263;width:199;height:173;visibility:visible;mso-wrap-style:square;v-text-anchor:top" coordsize="19876,17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" path="m,l17082,v508,,889,254,1142,508c18605,762,18859,1270,19114,1905v253,635,381,1524,507,2667c19748,5588,19876,6985,19876,8636v,1778,-128,3175,-255,4191c19495,13970,19367,14859,19114,15494v-255,635,-509,1143,-890,1397c17971,17145,17590,17272,17082,17272l,17272,,xe" fillcolor="black" stroked="f" strokeweight="0">
                        <v:stroke miterlimit="83231f" joinstyle="miter"/>
                        <v:path arrowok="t" textboxrect="0,0,19876,17272"/>
                      </v:shape>
                      <v:shape id="Shape 643" o:spid="_x0000_s1072" style="position:absolute;left:1116;top:868;width:199;height:299;visibility:visible;mso-wrap-style:square;v-text-anchor:top" coordsize="19876,298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" path="m17209,v381,,762,127,1143,381c18733,635,18986,1143,19114,1778v253,635,381,1651,507,2667c19748,5588,19876,7112,19876,9017v,1778,-128,3302,-128,4445c19621,14732,19495,15621,19240,16383v-254,762,-507,1397,-888,1778c17971,18542,17590,18923,16954,19177l,29899,,10071,13017,1651c13907,1143,14668,635,15303,381,15939,127,16573,,17209,xe" fillcolor="black" stroked="f" strokeweight="0">
                        <v:stroke miterlimit="83231f" joinstyle="miter"/>
                        <v:path arrowok="t" textboxrect="0,0,19876,29899"/>
                      </v:shape>
                      <v:shape id="Shape 644" o:spid="_x0000_s1073" style="position:absolute;left:1116;top:336;width:211;height:466;visibility:visible;mso-wrap-style:square;v-text-anchor:top" coordsize="21018,46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" path="m,l8953,1865v2668,1270,4954,3175,6731,5588c17463,9739,18733,12533,19621,15835v889,3175,1397,6731,1397,10542c21018,28663,20765,30821,20510,32853v-381,2160,-762,3937,-1396,5588c18605,40093,18097,41489,17590,42633v-636,1016,-1144,1905,-1525,2413c15558,45427,14796,45934,13779,46189v-1015,254,-2539,381,-4571,381c7938,46570,6795,46570,6033,46443v-762,-128,-1398,-254,-1906,-381c3620,45808,3365,45553,3111,45300v-127,-254,-253,-636,-253,-1017c2858,43776,3239,43014,3746,42125v636,-1017,1270,-2286,1906,-3684c6286,36918,6921,35266,7557,33362v634,-2033,889,-4191,889,-6604c8446,25107,8318,23709,7938,22566,7684,21296,7176,20281,6667,19391,6033,18502,5271,17868,4382,17359v-890,-381,-2033,-634,-3175,-634l,17156,,xe" fillcolor="black" stroked="f" strokeweight="0">
                        <v:stroke miterlimit="83231f" joinstyle="miter"/>
                        <v:path arrowok="t" textboxrect="0,0,21018,4657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34" w:type="dxa"/>
            <w:tcBorders>
              <w:top w:val="double" w:sz="12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4C8485C0" w14:textId="77777777" w:rsidR="0004356E" w:rsidRDefault="0004356E" w:rsidP="0059115A">
            <w:pPr>
              <w:spacing w:line="259" w:lineRule="auto"/>
              <w:ind w:left="118"/>
            </w:pPr>
            <w:r>
              <w:rPr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2512A425" wp14:editId="572FD683">
                      <wp:extent cx="363474" cy="897824"/>
                      <wp:effectExtent l="0" t="0" r="0" b="0"/>
                      <wp:docPr id="10689" name="Group 1068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63474" cy="897824"/>
                                <a:chOff x="0" y="0"/>
                                <a:chExt cx="363474" cy="897824"/>
                              </a:xfrm>
                            </wpg:grpSpPr>
                            <wps:wsp>
                              <wps:cNvPr id="211" name="Rectangle 211"/>
                              <wps:cNvSpPr/>
                              <wps:spPr>
                                <a:xfrm>
                                  <a:off x="318516" y="755014"/>
                                  <a:ext cx="42143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0EC7226" w14:textId="77777777" w:rsidR="0004356E" w:rsidRDefault="0004356E" w:rsidP="0004356E">
                                    <w:pPr>
                                      <w:spacing w:after="160" w:line="259" w:lineRule="auto"/>
                                    </w:pPr>
                                    <w:r>
                                      <w:rPr>
                                        <w:sz w:val="22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648" name="Picture 648"/>
                                <pic:cNvPicPr/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 rot="-5399999">
                                  <a:off x="-334263" y="334263"/>
                                  <a:ext cx="1100327" cy="1905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650" name="Shape 650"/>
                              <wps:cNvSpPr/>
                              <wps:spPr>
                                <a:xfrm>
                                  <a:off x="42418" y="799718"/>
                                  <a:ext cx="41275" cy="496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1275" h="49657">
                                      <a:moveTo>
                                        <a:pt x="7366" y="0"/>
                                      </a:moveTo>
                                      <a:cubicBezTo>
                                        <a:pt x="8763" y="0"/>
                                        <a:pt x="9906" y="127"/>
                                        <a:pt x="10922" y="127"/>
                                      </a:cubicBezTo>
                                      <a:cubicBezTo>
                                        <a:pt x="11811" y="254"/>
                                        <a:pt x="12573" y="508"/>
                                        <a:pt x="13081" y="762"/>
                                      </a:cubicBezTo>
                                      <a:cubicBezTo>
                                        <a:pt x="13589" y="1016"/>
                                        <a:pt x="14097" y="1270"/>
                                        <a:pt x="14351" y="1524"/>
                                      </a:cubicBezTo>
                                      <a:cubicBezTo>
                                        <a:pt x="14605" y="1905"/>
                                        <a:pt x="14732" y="2286"/>
                                        <a:pt x="14732" y="2667"/>
                                      </a:cubicBezTo>
                                      <a:lnTo>
                                        <a:pt x="14732" y="31623"/>
                                      </a:lnTo>
                                      <a:lnTo>
                                        <a:pt x="38608" y="31623"/>
                                      </a:lnTo>
                                      <a:lnTo>
                                        <a:pt x="38608" y="4445"/>
                                      </a:lnTo>
                                      <a:cubicBezTo>
                                        <a:pt x="38608" y="4064"/>
                                        <a:pt x="38735" y="3683"/>
                                        <a:pt x="38862" y="3302"/>
                                      </a:cubicBezTo>
                                      <a:cubicBezTo>
                                        <a:pt x="39116" y="3048"/>
                                        <a:pt x="39497" y="2794"/>
                                        <a:pt x="40005" y="2540"/>
                                      </a:cubicBezTo>
                                      <a:lnTo>
                                        <a:pt x="41275" y="2187"/>
                                      </a:lnTo>
                                      <a:lnTo>
                                        <a:pt x="41275" y="49657"/>
                                      </a:lnTo>
                                      <a:lnTo>
                                        <a:pt x="5715" y="49657"/>
                                      </a:lnTo>
                                      <a:cubicBezTo>
                                        <a:pt x="3683" y="49657"/>
                                        <a:pt x="2286" y="49149"/>
                                        <a:pt x="1397" y="48133"/>
                                      </a:cubicBezTo>
                                      <a:cubicBezTo>
                                        <a:pt x="508" y="47117"/>
                                        <a:pt x="0" y="45847"/>
                                        <a:pt x="0" y="44323"/>
                                      </a:cubicBezTo>
                                      <a:lnTo>
                                        <a:pt x="0" y="2667"/>
                                      </a:lnTo>
                                      <a:cubicBezTo>
                                        <a:pt x="0" y="2286"/>
                                        <a:pt x="127" y="1905"/>
                                        <a:pt x="381" y="1524"/>
                                      </a:cubicBezTo>
                                      <a:cubicBezTo>
                                        <a:pt x="635" y="1270"/>
                                        <a:pt x="1016" y="1016"/>
                                        <a:pt x="1651" y="762"/>
                                      </a:cubicBezTo>
                                      <a:cubicBezTo>
                                        <a:pt x="2159" y="508"/>
                                        <a:pt x="2921" y="254"/>
                                        <a:pt x="3937" y="127"/>
                                      </a:cubicBezTo>
                                      <a:cubicBezTo>
                                        <a:pt x="4826" y="127"/>
                                        <a:pt x="6096" y="0"/>
                                        <a:pt x="736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51" name="Shape 651"/>
                              <wps:cNvSpPr/>
                              <wps:spPr>
                                <a:xfrm>
                                  <a:off x="64897" y="769238"/>
                                  <a:ext cx="18796" cy="1727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796" h="17272">
                                      <a:moveTo>
                                        <a:pt x="2921" y="0"/>
                                      </a:moveTo>
                                      <a:lnTo>
                                        <a:pt x="18796" y="0"/>
                                      </a:lnTo>
                                      <a:lnTo>
                                        <a:pt x="18796" y="17272"/>
                                      </a:lnTo>
                                      <a:lnTo>
                                        <a:pt x="2921" y="17272"/>
                                      </a:lnTo>
                                      <a:cubicBezTo>
                                        <a:pt x="2413" y="17272"/>
                                        <a:pt x="2032" y="17018"/>
                                        <a:pt x="1651" y="16764"/>
                                      </a:cubicBezTo>
                                      <a:cubicBezTo>
                                        <a:pt x="1270" y="16510"/>
                                        <a:pt x="1016" y="16002"/>
                                        <a:pt x="762" y="15367"/>
                                      </a:cubicBezTo>
                                      <a:cubicBezTo>
                                        <a:pt x="508" y="14732"/>
                                        <a:pt x="381" y="13843"/>
                                        <a:pt x="254" y="12700"/>
                                      </a:cubicBezTo>
                                      <a:cubicBezTo>
                                        <a:pt x="0" y="11684"/>
                                        <a:pt x="0" y="10287"/>
                                        <a:pt x="0" y="8636"/>
                                      </a:cubicBezTo>
                                      <a:cubicBezTo>
                                        <a:pt x="0" y="6858"/>
                                        <a:pt x="0" y="5461"/>
                                        <a:pt x="254" y="4445"/>
                                      </a:cubicBezTo>
                                      <a:cubicBezTo>
                                        <a:pt x="381" y="3302"/>
                                        <a:pt x="508" y="2413"/>
                                        <a:pt x="762" y="1778"/>
                                      </a:cubicBezTo>
                                      <a:cubicBezTo>
                                        <a:pt x="1016" y="1143"/>
                                        <a:pt x="1270" y="635"/>
                                        <a:pt x="1651" y="381"/>
                                      </a:cubicBezTo>
                                      <a:cubicBezTo>
                                        <a:pt x="2032" y="127"/>
                                        <a:pt x="2413" y="0"/>
                                        <a:pt x="292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52" name="Shape 652"/>
                              <wps:cNvSpPr/>
                              <wps:spPr>
                                <a:xfrm>
                                  <a:off x="38100" y="767841"/>
                                  <a:ext cx="18034" cy="199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034" h="19939">
                                      <a:moveTo>
                                        <a:pt x="8890" y="0"/>
                                      </a:moveTo>
                                      <a:cubicBezTo>
                                        <a:pt x="12319" y="0"/>
                                        <a:pt x="14732" y="762"/>
                                        <a:pt x="16002" y="2159"/>
                                      </a:cubicBezTo>
                                      <a:cubicBezTo>
                                        <a:pt x="17399" y="3556"/>
                                        <a:pt x="18034" y="6223"/>
                                        <a:pt x="18034" y="10033"/>
                                      </a:cubicBezTo>
                                      <a:cubicBezTo>
                                        <a:pt x="18034" y="13970"/>
                                        <a:pt x="17399" y="16510"/>
                                        <a:pt x="16129" y="17907"/>
                                      </a:cubicBezTo>
                                      <a:cubicBezTo>
                                        <a:pt x="14859" y="19177"/>
                                        <a:pt x="12573" y="19939"/>
                                        <a:pt x="9144" y="19939"/>
                                      </a:cubicBezTo>
                                      <a:cubicBezTo>
                                        <a:pt x="5715" y="19939"/>
                                        <a:pt x="3302" y="19177"/>
                                        <a:pt x="2032" y="17780"/>
                                      </a:cubicBezTo>
                                      <a:cubicBezTo>
                                        <a:pt x="635" y="16383"/>
                                        <a:pt x="0" y="13843"/>
                                        <a:pt x="0" y="9906"/>
                                      </a:cubicBezTo>
                                      <a:cubicBezTo>
                                        <a:pt x="0" y="6096"/>
                                        <a:pt x="635" y="3429"/>
                                        <a:pt x="1905" y="2159"/>
                                      </a:cubicBezTo>
                                      <a:cubicBezTo>
                                        <a:pt x="3175" y="762"/>
                                        <a:pt x="5461" y="0"/>
                                        <a:pt x="889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53" name="Shape 653"/>
                              <wps:cNvSpPr/>
                              <wps:spPr>
                                <a:xfrm>
                                  <a:off x="63754" y="712215"/>
                                  <a:ext cx="19939" cy="3924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939" h="39243">
                                      <a:moveTo>
                                        <a:pt x="5715" y="0"/>
                                      </a:moveTo>
                                      <a:cubicBezTo>
                                        <a:pt x="6604" y="0"/>
                                        <a:pt x="7874" y="0"/>
                                        <a:pt x="9525" y="0"/>
                                      </a:cubicBezTo>
                                      <a:cubicBezTo>
                                        <a:pt x="11176" y="0"/>
                                        <a:pt x="12573" y="0"/>
                                        <a:pt x="13589" y="127"/>
                                      </a:cubicBezTo>
                                      <a:cubicBezTo>
                                        <a:pt x="14605" y="127"/>
                                        <a:pt x="15494" y="254"/>
                                        <a:pt x="16002" y="508"/>
                                      </a:cubicBezTo>
                                      <a:cubicBezTo>
                                        <a:pt x="16637" y="635"/>
                                        <a:pt x="17018" y="889"/>
                                        <a:pt x="17272" y="1270"/>
                                      </a:cubicBezTo>
                                      <a:cubicBezTo>
                                        <a:pt x="17526" y="1524"/>
                                        <a:pt x="17653" y="1905"/>
                                        <a:pt x="17653" y="2286"/>
                                      </a:cubicBezTo>
                                      <a:cubicBezTo>
                                        <a:pt x="17653" y="2667"/>
                                        <a:pt x="17526" y="3175"/>
                                        <a:pt x="17399" y="3556"/>
                                      </a:cubicBezTo>
                                      <a:cubicBezTo>
                                        <a:pt x="17272" y="4064"/>
                                        <a:pt x="17018" y="4572"/>
                                        <a:pt x="16891" y="5080"/>
                                      </a:cubicBezTo>
                                      <a:cubicBezTo>
                                        <a:pt x="16637" y="5715"/>
                                        <a:pt x="16510" y="6350"/>
                                        <a:pt x="16383" y="6985"/>
                                      </a:cubicBezTo>
                                      <a:cubicBezTo>
                                        <a:pt x="16256" y="7747"/>
                                        <a:pt x="16129" y="8382"/>
                                        <a:pt x="16129" y="9271"/>
                                      </a:cubicBezTo>
                                      <a:cubicBezTo>
                                        <a:pt x="16129" y="10160"/>
                                        <a:pt x="16383" y="11176"/>
                                        <a:pt x="16764" y="12192"/>
                                      </a:cubicBezTo>
                                      <a:cubicBezTo>
                                        <a:pt x="17145" y="13081"/>
                                        <a:pt x="17653" y="14097"/>
                                        <a:pt x="18542" y="15113"/>
                                      </a:cubicBezTo>
                                      <a:lnTo>
                                        <a:pt x="19939" y="16456"/>
                                      </a:lnTo>
                                      <a:lnTo>
                                        <a:pt x="19939" y="39243"/>
                                      </a:lnTo>
                                      <a:lnTo>
                                        <a:pt x="3810" y="39243"/>
                                      </a:lnTo>
                                      <a:cubicBezTo>
                                        <a:pt x="3429" y="39243"/>
                                        <a:pt x="3048" y="39116"/>
                                        <a:pt x="2667" y="38862"/>
                                      </a:cubicBezTo>
                                      <a:cubicBezTo>
                                        <a:pt x="2286" y="38608"/>
                                        <a:pt x="2032" y="38227"/>
                                        <a:pt x="1778" y="37592"/>
                                      </a:cubicBezTo>
                                      <a:cubicBezTo>
                                        <a:pt x="1651" y="36957"/>
                                        <a:pt x="1397" y="36195"/>
                                        <a:pt x="1270" y="35306"/>
                                      </a:cubicBezTo>
                                      <a:cubicBezTo>
                                        <a:pt x="1143" y="34417"/>
                                        <a:pt x="1143" y="33147"/>
                                        <a:pt x="1143" y="31750"/>
                                      </a:cubicBezTo>
                                      <a:cubicBezTo>
                                        <a:pt x="1143" y="30353"/>
                                        <a:pt x="1143" y="29083"/>
                                        <a:pt x="1270" y="28194"/>
                                      </a:cubicBezTo>
                                      <a:cubicBezTo>
                                        <a:pt x="1397" y="27178"/>
                                        <a:pt x="1651" y="26416"/>
                                        <a:pt x="1778" y="25908"/>
                                      </a:cubicBezTo>
                                      <a:cubicBezTo>
                                        <a:pt x="2032" y="25400"/>
                                        <a:pt x="2286" y="25019"/>
                                        <a:pt x="2667" y="24765"/>
                                      </a:cubicBezTo>
                                      <a:cubicBezTo>
                                        <a:pt x="3048" y="24638"/>
                                        <a:pt x="3429" y="24511"/>
                                        <a:pt x="3810" y="24511"/>
                                      </a:cubicBezTo>
                                      <a:lnTo>
                                        <a:pt x="11430" y="24511"/>
                                      </a:lnTo>
                                      <a:cubicBezTo>
                                        <a:pt x="9144" y="22860"/>
                                        <a:pt x="7366" y="21336"/>
                                        <a:pt x="5842" y="19939"/>
                                      </a:cubicBezTo>
                                      <a:cubicBezTo>
                                        <a:pt x="4318" y="18542"/>
                                        <a:pt x="3175" y="17145"/>
                                        <a:pt x="2286" y="15875"/>
                                      </a:cubicBezTo>
                                      <a:cubicBezTo>
                                        <a:pt x="1397" y="14605"/>
                                        <a:pt x="889" y="13335"/>
                                        <a:pt x="508" y="12065"/>
                                      </a:cubicBezTo>
                                      <a:cubicBezTo>
                                        <a:pt x="127" y="10795"/>
                                        <a:pt x="0" y="9525"/>
                                        <a:pt x="0" y="8255"/>
                                      </a:cubicBezTo>
                                      <a:cubicBezTo>
                                        <a:pt x="0" y="7620"/>
                                        <a:pt x="0" y="6985"/>
                                        <a:pt x="127" y="6350"/>
                                      </a:cubicBezTo>
                                      <a:cubicBezTo>
                                        <a:pt x="127" y="5588"/>
                                        <a:pt x="254" y="4953"/>
                                        <a:pt x="381" y="4191"/>
                                      </a:cubicBezTo>
                                      <a:cubicBezTo>
                                        <a:pt x="635" y="3429"/>
                                        <a:pt x="762" y="2794"/>
                                        <a:pt x="1016" y="2286"/>
                                      </a:cubicBezTo>
                                      <a:cubicBezTo>
                                        <a:pt x="1143" y="1778"/>
                                        <a:pt x="1397" y="1270"/>
                                        <a:pt x="1651" y="1143"/>
                                      </a:cubicBezTo>
                                      <a:cubicBezTo>
                                        <a:pt x="1905" y="889"/>
                                        <a:pt x="2032" y="635"/>
                                        <a:pt x="2413" y="508"/>
                                      </a:cubicBezTo>
                                      <a:cubicBezTo>
                                        <a:pt x="2667" y="381"/>
                                        <a:pt x="3048" y="254"/>
                                        <a:pt x="3556" y="254"/>
                                      </a:cubicBezTo>
                                      <a:cubicBezTo>
                                        <a:pt x="3937" y="127"/>
                                        <a:pt x="4699" y="127"/>
                                        <a:pt x="571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54" name="Shape 654"/>
                              <wps:cNvSpPr/>
                              <wps:spPr>
                                <a:xfrm>
                                  <a:off x="63754" y="661542"/>
                                  <a:ext cx="19939" cy="4279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939" h="42799">
                                      <a:moveTo>
                                        <a:pt x="10668" y="0"/>
                                      </a:moveTo>
                                      <a:cubicBezTo>
                                        <a:pt x="11938" y="0"/>
                                        <a:pt x="12827" y="0"/>
                                        <a:pt x="13716" y="127"/>
                                      </a:cubicBezTo>
                                      <a:cubicBezTo>
                                        <a:pt x="14478" y="127"/>
                                        <a:pt x="15113" y="254"/>
                                        <a:pt x="15494" y="381"/>
                                      </a:cubicBezTo>
                                      <a:cubicBezTo>
                                        <a:pt x="16002" y="635"/>
                                        <a:pt x="16256" y="762"/>
                                        <a:pt x="16383" y="1143"/>
                                      </a:cubicBezTo>
                                      <a:cubicBezTo>
                                        <a:pt x="16637" y="1397"/>
                                        <a:pt x="16637" y="1651"/>
                                        <a:pt x="16637" y="2032"/>
                                      </a:cubicBezTo>
                                      <a:cubicBezTo>
                                        <a:pt x="16637" y="2413"/>
                                        <a:pt x="16383" y="3048"/>
                                        <a:pt x="16002" y="3937"/>
                                      </a:cubicBezTo>
                                      <a:cubicBezTo>
                                        <a:pt x="15494" y="4826"/>
                                        <a:pt x="14986" y="5969"/>
                                        <a:pt x="14478" y="7239"/>
                                      </a:cubicBezTo>
                                      <a:cubicBezTo>
                                        <a:pt x="13843" y="8509"/>
                                        <a:pt x="13335" y="10033"/>
                                        <a:pt x="12827" y="11684"/>
                                      </a:cubicBezTo>
                                      <a:cubicBezTo>
                                        <a:pt x="12446" y="13462"/>
                                        <a:pt x="12192" y="15367"/>
                                        <a:pt x="12192" y="17526"/>
                                      </a:cubicBezTo>
                                      <a:cubicBezTo>
                                        <a:pt x="12192" y="19177"/>
                                        <a:pt x="12319" y="20447"/>
                                        <a:pt x="12573" y="21590"/>
                                      </a:cubicBezTo>
                                      <a:cubicBezTo>
                                        <a:pt x="12954" y="22733"/>
                                        <a:pt x="13462" y="23749"/>
                                        <a:pt x="13970" y="24384"/>
                                      </a:cubicBezTo>
                                      <a:cubicBezTo>
                                        <a:pt x="14605" y="25146"/>
                                        <a:pt x="15240" y="25654"/>
                                        <a:pt x="16129" y="26035"/>
                                      </a:cubicBezTo>
                                      <a:cubicBezTo>
                                        <a:pt x="16891" y="26416"/>
                                        <a:pt x="17780" y="26670"/>
                                        <a:pt x="18669" y="26670"/>
                                      </a:cubicBezTo>
                                      <a:lnTo>
                                        <a:pt x="19939" y="26171"/>
                                      </a:lnTo>
                                      <a:lnTo>
                                        <a:pt x="19939" y="42777"/>
                                      </a:lnTo>
                                      <a:lnTo>
                                        <a:pt x="19812" y="42799"/>
                                      </a:lnTo>
                                      <a:cubicBezTo>
                                        <a:pt x="16891" y="42799"/>
                                        <a:pt x="14097" y="42291"/>
                                        <a:pt x="11684" y="41148"/>
                                      </a:cubicBezTo>
                                      <a:cubicBezTo>
                                        <a:pt x="9271" y="40005"/>
                                        <a:pt x="7239" y="38354"/>
                                        <a:pt x="5461" y="36195"/>
                                      </a:cubicBezTo>
                                      <a:cubicBezTo>
                                        <a:pt x="3683" y="34036"/>
                                        <a:pt x="2413" y="31496"/>
                                        <a:pt x="1397" y="28321"/>
                                      </a:cubicBezTo>
                                      <a:cubicBezTo>
                                        <a:pt x="508" y="25273"/>
                                        <a:pt x="0" y="21844"/>
                                        <a:pt x="0" y="18034"/>
                                      </a:cubicBezTo>
                                      <a:cubicBezTo>
                                        <a:pt x="0" y="16129"/>
                                        <a:pt x="127" y="14224"/>
                                        <a:pt x="381" y="12446"/>
                                      </a:cubicBezTo>
                                      <a:cubicBezTo>
                                        <a:pt x="635" y="10668"/>
                                        <a:pt x="1016" y="9017"/>
                                        <a:pt x="1397" y="7493"/>
                                      </a:cubicBezTo>
                                      <a:cubicBezTo>
                                        <a:pt x="1778" y="6096"/>
                                        <a:pt x="2286" y="4826"/>
                                        <a:pt x="2794" y="3810"/>
                                      </a:cubicBezTo>
                                      <a:cubicBezTo>
                                        <a:pt x="3175" y="2794"/>
                                        <a:pt x="3683" y="2159"/>
                                        <a:pt x="3937" y="1651"/>
                                      </a:cubicBezTo>
                                      <a:cubicBezTo>
                                        <a:pt x="4318" y="1270"/>
                                        <a:pt x="4699" y="889"/>
                                        <a:pt x="4953" y="762"/>
                                      </a:cubicBezTo>
                                      <a:cubicBezTo>
                                        <a:pt x="5334" y="508"/>
                                        <a:pt x="5715" y="381"/>
                                        <a:pt x="6223" y="381"/>
                                      </a:cubicBezTo>
                                      <a:cubicBezTo>
                                        <a:pt x="6731" y="254"/>
                                        <a:pt x="7366" y="127"/>
                                        <a:pt x="8001" y="127"/>
                                      </a:cubicBezTo>
                                      <a:cubicBezTo>
                                        <a:pt x="8763" y="0"/>
                                        <a:pt x="9652" y="0"/>
                                        <a:pt x="1066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55" name="Shape 655"/>
                              <wps:cNvSpPr/>
                              <wps:spPr>
                                <a:xfrm>
                                  <a:off x="48768" y="608583"/>
                                  <a:ext cx="34925" cy="431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4925" h="43180">
                                      <a:moveTo>
                                        <a:pt x="23495" y="0"/>
                                      </a:moveTo>
                                      <a:cubicBezTo>
                                        <a:pt x="26035" y="0"/>
                                        <a:pt x="27813" y="254"/>
                                        <a:pt x="28829" y="635"/>
                                      </a:cubicBezTo>
                                      <a:cubicBezTo>
                                        <a:pt x="29972" y="1143"/>
                                        <a:pt x="30480" y="1778"/>
                                        <a:pt x="30480" y="2667"/>
                                      </a:cubicBezTo>
                                      <a:lnTo>
                                        <a:pt x="30480" y="16002"/>
                                      </a:lnTo>
                                      <a:lnTo>
                                        <a:pt x="34925" y="16002"/>
                                      </a:lnTo>
                                      <a:lnTo>
                                        <a:pt x="34925" y="33147"/>
                                      </a:lnTo>
                                      <a:lnTo>
                                        <a:pt x="30480" y="33147"/>
                                      </a:lnTo>
                                      <a:lnTo>
                                        <a:pt x="30480" y="40513"/>
                                      </a:lnTo>
                                      <a:cubicBezTo>
                                        <a:pt x="30480" y="41402"/>
                                        <a:pt x="29972" y="42037"/>
                                        <a:pt x="28829" y="42545"/>
                                      </a:cubicBezTo>
                                      <a:cubicBezTo>
                                        <a:pt x="27813" y="42926"/>
                                        <a:pt x="26035" y="43180"/>
                                        <a:pt x="23495" y="43180"/>
                                      </a:cubicBezTo>
                                      <a:cubicBezTo>
                                        <a:pt x="22225" y="43180"/>
                                        <a:pt x="21082" y="43180"/>
                                        <a:pt x="20193" y="43053"/>
                                      </a:cubicBezTo>
                                      <a:cubicBezTo>
                                        <a:pt x="19304" y="42926"/>
                                        <a:pt x="18542" y="42672"/>
                                        <a:pt x="18034" y="42545"/>
                                      </a:cubicBezTo>
                                      <a:cubicBezTo>
                                        <a:pt x="17526" y="42291"/>
                                        <a:pt x="17145" y="42037"/>
                                        <a:pt x="16891" y="41656"/>
                                      </a:cubicBezTo>
                                      <a:cubicBezTo>
                                        <a:pt x="16637" y="41275"/>
                                        <a:pt x="16510" y="40894"/>
                                        <a:pt x="16510" y="40386"/>
                                      </a:cubicBezTo>
                                      <a:lnTo>
                                        <a:pt x="16510" y="33147"/>
                                      </a:lnTo>
                                      <a:lnTo>
                                        <a:pt x="2921" y="33147"/>
                                      </a:lnTo>
                                      <a:cubicBezTo>
                                        <a:pt x="2413" y="33147"/>
                                        <a:pt x="2032" y="33020"/>
                                        <a:pt x="1651" y="32766"/>
                                      </a:cubicBezTo>
                                      <a:cubicBezTo>
                                        <a:pt x="1270" y="32512"/>
                                        <a:pt x="1016" y="32131"/>
                                        <a:pt x="762" y="31496"/>
                                      </a:cubicBezTo>
                                      <a:cubicBezTo>
                                        <a:pt x="508" y="30734"/>
                                        <a:pt x="254" y="29845"/>
                                        <a:pt x="254" y="28829"/>
                                      </a:cubicBezTo>
                                      <a:cubicBezTo>
                                        <a:pt x="127" y="27686"/>
                                        <a:pt x="0" y="26289"/>
                                        <a:pt x="0" y="24638"/>
                                      </a:cubicBezTo>
                                      <a:cubicBezTo>
                                        <a:pt x="0" y="22987"/>
                                        <a:pt x="127" y="21590"/>
                                        <a:pt x="254" y="20447"/>
                                      </a:cubicBezTo>
                                      <a:cubicBezTo>
                                        <a:pt x="254" y="19304"/>
                                        <a:pt x="508" y="18415"/>
                                        <a:pt x="762" y="17780"/>
                                      </a:cubicBezTo>
                                      <a:cubicBezTo>
                                        <a:pt x="1016" y="17145"/>
                                        <a:pt x="1270" y="16637"/>
                                        <a:pt x="1651" y="16383"/>
                                      </a:cubicBezTo>
                                      <a:cubicBezTo>
                                        <a:pt x="2032" y="16129"/>
                                        <a:pt x="2413" y="16002"/>
                                        <a:pt x="2921" y="16002"/>
                                      </a:cubicBezTo>
                                      <a:lnTo>
                                        <a:pt x="16510" y="16002"/>
                                      </a:lnTo>
                                      <a:lnTo>
                                        <a:pt x="16510" y="2667"/>
                                      </a:lnTo>
                                      <a:cubicBezTo>
                                        <a:pt x="16510" y="2286"/>
                                        <a:pt x="16637" y="1905"/>
                                        <a:pt x="16891" y="1524"/>
                                      </a:cubicBezTo>
                                      <a:cubicBezTo>
                                        <a:pt x="17145" y="1143"/>
                                        <a:pt x="17526" y="889"/>
                                        <a:pt x="18034" y="635"/>
                                      </a:cubicBezTo>
                                      <a:cubicBezTo>
                                        <a:pt x="18542" y="381"/>
                                        <a:pt x="19304" y="254"/>
                                        <a:pt x="20193" y="127"/>
                                      </a:cubicBezTo>
                                      <a:cubicBezTo>
                                        <a:pt x="21082" y="0"/>
                                        <a:pt x="22225" y="0"/>
                                        <a:pt x="2349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56" name="Shape 656"/>
                              <wps:cNvSpPr/>
                              <wps:spPr>
                                <a:xfrm>
                                  <a:off x="42418" y="512317"/>
                                  <a:ext cx="41275" cy="520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1275" h="52070">
                                      <a:moveTo>
                                        <a:pt x="7112" y="0"/>
                                      </a:moveTo>
                                      <a:cubicBezTo>
                                        <a:pt x="8382" y="0"/>
                                        <a:pt x="9525" y="0"/>
                                        <a:pt x="10414" y="127"/>
                                      </a:cubicBezTo>
                                      <a:cubicBezTo>
                                        <a:pt x="11303" y="254"/>
                                        <a:pt x="11938" y="381"/>
                                        <a:pt x="12573" y="635"/>
                                      </a:cubicBezTo>
                                      <a:cubicBezTo>
                                        <a:pt x="13081" y="889"/>
                                        <a:pt x="13462" y="1143"/>
                                        <a:pt x="13716" y="1524"/>
                                      </a:cubicBezTo>
                                      <a:cubicBezTo>
                                        <a:pt x="13970" y="1778"/>
                                        <a:pt x="14097" y="2159"/>
                                        <a:pt x="14097" y="2540"/>
                                      </a:cubicBezTo>
                                      <a:lnTo>
                                        <a:pt x="14097" y="34163"/>
                                      </a:lnTo>
                                      <a:lnTo>
                                        <a:pt x="35814" y="34163"/>
                                      </a:lnTo>
                                      <a:lnTo>
                                        <a:pt x="35814" y="7366"/>
                                      </a:lnTo>
                                      <a:cubicBezTo>
                                        <a:pt x="35814" y="6985"/>
                                        <a:pt x="35814" y="6604"/>
                                        <a:pt x="36068" y="6350"/>
                                      </a:cubicBezTo>
                                      <a:cubicBezTo>
                                        <a:pt x="36322" y="5969"/>
                                        <a:pt x="36830" y="5715"/>
                                        <a:pt x="37338" y="5461"/>
                                      </a:cubicBezTo>
                                      <a:cubicBezTo>
                                        <a:pt x="37846" y="5207"/>
                                        <a:pt x="38481" y="5080"/>
                                        <a:pt x="39370" y="4953"/>
                                      </a:cubicBezTo>
                                      <a:lnTo>
                                        <a:pt x="41275" y="4806"/>
                                      </a:lnTo>
                                      <a:lnTo>
                                        <a:pt x="41275" y="52070"/>
                                      </a:lnTo>
                                      <a:lnTo>
                                        <a:pt x="5715" y="52070"/>
                                      </a:lnTo>
                                      <a:cubicBezTo>
                                        <a:pt x="3683" y="52070"/>
                                        <a:pt x="2286" y="51562"/>
                                        <a:pt x="1397" y="50546"/>
                                      </a:cubicBezTo>
                                      <a:cubicBezTo>
                                        <a:pt x="508" y="49530"/>
                                        <a:pt x="0" y="48260"/>
                                        <a:pt x="0" y="46736"/>
                                      </a:cubicBezTo>
                                      <a:lnTo>
                                        <a:pt x="0" y="2540"/>
                                      </a:lnTo>
                                      <a:cubicBezTo>
                                        <a:pt x="0" y="2159"/>
                                        <a:pt x="127" y="1778"/>
                                        <a:pt x="381" y="1524"/>
                                      </a:cubicBezTo>
                                      <a:cubicBezTo>
                                        <a:pt x="635" y="1143"/>
                                        <a:pt x="1016" y="889"/>
                                        <a:pt x="1524" y="635"/>
                                      </a:cubicBezTo>
                                      <a:cubicBezTo>
                                        <a:pt x="2159" y="381"/>
                                        <a:pt x="2794" y="254"/>
                                        <a:pt x="3683" y="127"/>
                                      </a:cubicBezTo>
                                      <a:cubicBezTo>
                                        <a:pt x="4699" y="0"/>
                                        <a:pt x="5715" y="0"/>
                                        <a:pt x="711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57" name="Shape 657"/>
                              <wps:cNvSpPr/>
                              <wps:spPr>
                                <a:xfrm>
                                  <a:off x="64897" y="474220"/>
                                  <a:ext cx="18796" cy="278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796" h="27810">
                                      <a:moveTo>
                                        <a:pt x="18796" y="0"/>
                                      </a:moveTo>
                                      <a:lnTo>
                                        <a:pt x="18796" y="19153"/>
                                      </a:lnTo>
                                      <a:lnTo>
                                        <a:pt x="4318" y="27175"/>
                                      </a:lnTo>
                                      <a:cubicBezTo>
                                        <a:pt x="3429" y="27556"/>
                                        <a:pt x="2794" y="27810"/>
                                        <a:pt x="2159" y="27810"/>
                                      </a:cubicBezTo>
                                      <a:cubicBezTo>
                                        <a:pt x="1651" y="27810"/>
                                        <a:pt x="1143" y="27556"/>
                                        <a:pt x="889" y="26921"/>
                                      </a:cubicBezTo>
                                      <a:cubicBezTo>
                                        <a:pt x="508" y="26413"/>
                                        <a:pt x="381" y="25397"/>
                                        <a:pt x="254" y="24127"/>
                                      </a:cubicBezTo>
                                      <a:cubicBezTo>
                                        <a:pt x="0" y="22857"/>
                                        <a:pt x="0" y="21079"/>
                                        <a:pt x="0" y="18793"/>
                                      </a:cubicBezTo>
                                      <a:cubicBezTo>
                                        <a:pt x="0" y="16888"/>
                                        <a:pt x="0" y="15237"/>
                                        <a:pt x="127" y="13967"/>
                                      </a:cubicBezTo>
                                      <a:cubicBezTo>
                                        <a:pt x="127" y="12824"/>
                                        <a:pt x="254" y="11808"/>
                                        <a:pt x="381" y="11173"/>
                                      </a:cubicBezTo>
                                      <a:cubicBezTo>
                                        <a:pt x="508" y="10538"/>
                                        <a:pt x="762" y="10030"/>
                                        <a:pt x="1016" y="9649"/>
                                      </a:cubicBezTo>
                                      <a:cubicBezTo>
                                        <a:pt x="1397" y="9395"/>
                                        <a:pt x="1778" y="9014"/>
                                        <a:pt x="2159" y="8887"/>
                                      </a:cubicBezTo>
                                      <a:lnTo>
                                        <a:pt x="1879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58" name="Shape 658"/>
                              <wps:cNvSpPr/>
                              <wps:spPr>
                                <a:xfrm>
                                  <a:off x="64897" y="444626"/>
                                  <a:ext cx="18796" cy="255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796" h="25547">
                                      <a:moveTo>
                                        <a:pt x="2032" y="0"/>
                                      </a:moveTo>
                                      <a:cubicBezTo>
                                        <a:pt x="2667" y="0"/>
                                        <a:pt x="3429" y="254"/>
                                        <a:pt x="4318" y="762"/>
                                      </a:cubicBezTo>
                                      <a:lnTo>
                                        <a:pt x="18796" y="8732"/>
                                      </a:lnTo>
                                      <a:lnTo>
                                        <a:pt x="18796" y="25547"/>
                                      </a:lnTo>
                                      <a:lnTo>
                                        <a:pt x="2159" y="16764"/>
                                      </a:lnTo>
                                      <a:cubicBezTo>
                                        <a:pt x="1778" y="16637"/>
                                        <a:pt x="1524" y="16383"/>
                                        <a:pt x="1270" y="16129"/>
                                      </a:cubicBezTo>
                                      <a:cubicBezTo>
                                        <a:pt x="889" y="15875"/>
                                        <a:pt x="762" y="15367"/>
                                        <a:pt x="508" y="14859"/>
                                      </a:cubicBezTo>
                                      <a:cubicBezTo>
                                        <a:pt x="381" y="14224"/>
                                        <a:pt x="254" y="13462"/>
                                        <a:pt x="127" y="12319"/>
                                      </a:cubicBezTo>
                                      <a:cubicBezTo>
                                        <a:pt x="0" y="11303"/>
                                        <a:pt x="0" y="9906"/>
                                        <a:pt x="0" y="8128"/>
                                      </a:cubicBezTo>
                                      <a:cubicBezTo>
                                        <a:pt x="0" y="6223"/>
                                        <a:pt x="0" y="4572"/>
                                        <a:pt x="127" y="3302"/>
                                      </a:cubicBezTo>
                                      <a:cubicBezTo>
                                        <a:pt x="254" y="2159"/>
                                        <a:pt x="381" y="1270"/>
                                        <a:pt x="762" y="762"/>
                                      </a:cubicBezTo>
                                      <a:cubicBezTo>
                                        <a:pt x="1016" y="254"/>
                                        <a:pt x="1524" y="0"/>
                                        <a:pt x="203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59" name="Shape 659"/>
                              <wps:cNvSpPr/>
                              <wps:spPr>
                                <a:xfrm>
                                  <a:off x="63754" y="381457"/>
                                  <a:ext cx="19939" cy="5186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939" h="51866">
                                      <a:moveTo>
                                        <a:pt x="19939" y="0"/>
                                      </a:moveTo>
                                      <a:lnTo>
                                        <a:pt x="19939" y="16878"/>
                                      </a:lnTo>
                                      <a:lnTo>
                                        <a:pt x="19431" y="16941"/>
                                      </a:lnTo>
                                      <a:cubicBezTo>
                                        <a:pt x="18034" y="17322"/>
                                        <a:pt x="16764" y="17957"/>
                                        <a:pt x="15875" y="18846"/>
                                      </a:cubicBezTo>
                                      <a:cubicBezTo>
                                        <a:pt x="14859" y="19735"/>
                                        <a:pt x="14224" y="20878"/>
                                        <a:pt x="13716" y="22402"/>
                                      </a:cubicBezTo>
                                      <a:cubicBezTo>
                                        <a:pt x="13335" y="23799"/>
                                        <a:pt x="13081" y="25704"/>
                                        <a:pt x="13081" y="27863"/>
                                      </a:cubicBezTo>
                                      <a:cubicBezTo>
                                        <a:pt x="13081" y="30784"/>
                                        <a:pt x="13335" y="33324"/>
                                        <a:pt x="13970" y="35610"/>
                                      </a:cubicBezTo>
                                      <a:cubicBezTo>
                                        <a:pt x="14605" y="37769"/>
                                        <a:pt x="15367" y="39801"/>
                                        <a:pt x="16129" y="41579"/>
                                      </a:cubicBezTo>
                                      <a:cubicBezTo>
                                        <a:pt x="16891" y="43357"/>
                                        <a:pt x="17653" y="44754"/>
                                        <a:pt x="18288" y="45897"/>
                                      </a:cubicBezTo>
                                      <a:cubicBezTo>
                                        <a:pt x="18923" y="47040"/>
                                        <a:pt x="19177" y="48056"/>
                                        <a:pt x="19177" y="48691"/>
                                      </a:cubicBezTo>
                                      <a:cubicBezTo>
                                        <a:pt x="19177" y="49199"/>
                                        <a:pt x="19050" y="49707"/>
                                        <a:pt x="18669" y="50088"/>
                                      </a:cubicBezTo>
                                      <a:cubicBezTo>
                                        <a:pt x="18415" y="50469"/>
                                        <a:pt x="17907" y="50850"/>
                                        <a:pt x="17399" y="51104"/>
                                      </a:cubicBezTo>
                                      <a:cubicBezTo>
                                        <a:pt x="16764" y="51358"/>
                                        <a:pt x="16002" y="51485"/>
                                        <a:pt x="15113" y="51612"/>
                                      </a:cubicBezTo>
                                      <a:cubicBezTo>
                                        <a:pt x="14351" y="51739"/>
                                        <a:pt x="13335" y="51866"/>
                                        <a:pt x="12319" y="51866"/>
                                      </a:cubicBezTo>
                                      <a:cubicBezTo>
                                        <a:pt x="10922" y="51866"/>
                                        <a:pt x="9779" y="51739"/>
                                        <a:pt x="8890" y="51485"/>
                                      </a:cubicBezTo>
                                      <a:cubicBezTo>
                                        <a:pt x="8128" y="51231"/>
                                        <a:pt x="7366" y="50850"/>
                                        <a:pt x="6731" y="50215"/>
                                      </a:cubicBezTo>
                                      <a:cubicBezTo>
                                        <a:pt x="6096" y="49580"/>
                                        <a:pt x="5334" y="48437"/>
                                        <a:pt x="4572" y="46786"/>
                                      </a:cubicBezTo>
                                      <a:cubicBezTo>
                                        <a:pt x="3683" y="45262"/>
                                        <a:pt x="2921" y="43357"/>
                                        <a:pt x="2286" y="41198"/>
                                      </a:cubicBezTo>
                                      <a:cubicBezTo>
                                        <a:pt x="1651" y="39039"/>
                                        <a:pt x="1016" y="36753"/>
                                        <a:pt x="635" y="34213"/>
                                      </a:cubicBezTo>
                                      <a:cubicBezTo>
                                        <a:pt x="127" y="31673"/>
                                        <a:pt x="0" y="29006"/>
                                        <a:pt x="0" y="26339"/>
                                      </a:cubicBezTo>
                                      <a:cubicBezTo>
                                        <a:pt x="0" y="21513"/>
                                        <a:pt x="381" y="17449"/>
                                        <a:pt x="1397" y="14020"/>
                                      </a:cubicBezTo>
                                      <a:cubicBezTo>
                                        <a:pt x="2286" y="10718"/>
                                        <a:pt x="3810" y="7924"/>
                                        <a:pt x="5715" y="5638"/>
                                      </a:cubicBezTo>
                                      <a:cubicBezTo>
                                        <a:pt x="7620" y="3479"/>
                                        <a:pt x="10160" y="1955"/>
                                        <a:pt x="13208" y="939"/>
                                      </a:cubicBezTo>
                                      <a:lnTo>
                                        <a:pt x="1993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60" name="Shape 660"/>
                              <wps:cNvSpPr/>
                              <wps:spPr>
                                <a:xfrm>
                                  <a:off x="63754" y="267812"/>
                                  <a:ext cx="19939" cy="9642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939" h="96424">
                                      <a:moveTo>
                                        <a:pt x="19939" y="0"/>
                                      </a:moveTo>
                                      <a:lnTo>
                                        <a:pt x="19939" y="18356"/>
                                      </a:lnTo>
                                      <a:lnTo>
                                        <a:pt x="18796" y="18827"/>
                                      </a:lnTo>
                                      <a:cubicBezTo>
                                        <a:pt x="17526" y="19715"/>
                                        <a:pt x="16637" y="20732"/>
                                        <a:pt x="16002" y="21875"/>
                                      </a:cubicBezTo>
                                      <a:cubicBezTo>
                                        <a:pt x="15240" y="23145"/>
                                        <a:pt x="14986" y="24542"/>
                                        <a:pt x="14986" y="26193"/>
                                      </a:cubicBezTo>
                                      <a:cubicBezTo>
                                        <a:pt x="14986" y="28352"/>
                                        <a:pt x="15748" y="30384"/>
                                        <a:pt x="17399" y="32415"/>
                                      </a:cubicBezTo>
                                      <a:lnTo>
                                        <a:pt x="19939" y="34909"/>
                                      </a:lnTo>
                                      <a:lnTo>
                                        <a:pt x="19939" y="58361"/>
                                      </a:lnTo>
                                      <a:lnTo>
                                        <a:pt x="18796" y="58832"/>
                                      </a:lnTo>
                                      <a:cubicBezTo>
                                        <a:pt x="17526" y="59594"/>
                                        <a:pt x="16637" y="60609"/>
                                        <a:pt x="16002" y="61880"/>
                                      </a:cubicBezTo>
                                      <a:cubicBezTo>
                                        <a:pt x="15240" y="63023"/>
                                        <a:pt x="14986" y="64546"/>
                                        <a:pt x="14986" y="66198"/>
                                      </a:cubicBezTo>
                                      <a:cubicBezTo>
                                        <a:pt x="14986" y="68230"/>
                                        <a:pt x="15748" y="70389"/>
                                        <a:pt x="17399" y="72421"/>
                                      </a:cubicBezTo>
                                      <a:lnTo>
                                        <a:pt x="19939" y="74915"/>
                                      </a:lnTo>
                                      <a:lnTo>
                                        <a:pt x="19939" y="96424"/>
                                      </a:lnTo>
                                      <a:lnTo>
                                        <a:pt x="3810" y="96424"/>
                                      </a:lnTo>
                                      <a:cubicBezTo>
                                        <a:pt x="3429" y="96424"/>
                                        <a:pt x="3048" y="96424"/>
                                        <a:pt x="2667" y="96170"/>
                                      </a:cubicBezTo>
                                      <a:cubicBezTo>
                                        <a:pt x="2286" y="95915"/>
                                        <a:pt x="2032" y="95534"/>
                                        <a:pt x="1778" y="94900"/>
                                      </a:cubicBezTo>
                                      <a:cubicBezTo>
                                        <a:pt x="1651" y="94265"/>
                                        <a:pt x="1397" y="93503"/>
                                        <a:pt x="1270" y="92614"/>
                                      </a:cubicBezTo>
                                      <a:cubicBezTo>
                                        <a:pt x="1143" y="91725"/>
                                        <a:pt x="1143" y="90455"/>
                                        <a:pt x="1143" y="89058"/>
                                      </a:cubicBezTo>
                                      <a:cubicBezTo>
                                        <a:pt x="1143" y="87661"/>
                                        <a:pt x="1143" y="86390"/>
                                        <a:pt x="1270" y="85502"/>
                                      </a:cubicBezTo>
                                      <a:cubicBezTo>
                                        <a:pt x="1397" y="84486"/>
                                        <a:pt x="1651" y="83724"/>
                                        <a:pt x="1778" y="83215"/>
                                      </a:cubicBezTo>
                                      <a:cubicBezTo>
                                        <a:pt x="2032" y="82708"/>
                                        <a:pt x="2286" y="82327"/>
                                        <a:pt x="2667" y="82073"/>
                                      </a:cubicBezTo>
                                      <a:cubicBezTo>
                                        <a:pt x="3048" y="81946"/>
                                        <a:pt x="3429" y="81819"/>
                                        <a:pt x="3810" y="81819"/>
                                      </a:cubicBezTo>
                                      <a:lnTo>
                                        <a:pt x="10922" y="81819"/>
                                      </a:lnTo>
                                      <a:cubicBezTo>
                                        <a:pt x="7239" y="78390"/>
                                        <a:pt x="4572" y="75088"/>
                                        <a:pt x="2667" y="71659"/>
                                      </a:cubicBezTo>
                                      <a:cubicBezTo>
                                        <a:pt x="889" y="68357"/>
                                        <a:pt x="0" y="64801"/>
                                        <a:pt x="0" y="61118"/>
                                      </a:cubicBezTo>
                                      <a:cubicBezTo>
                                        <a:pt x="0" y="58705"/>
                                        <a:pt x="254" y="56419"/>
                                        <a:pt x="762" y="54387"/>
                                      </a:cubicBezTo>
                                      <a:cubicBezTo>
                                        <a:pt x="1270" y="52355"/>
                                        <a:pt x="2032" y="50577"/>
                                        <a:pt x="3048" y="49053"/>
                                      </a:cubicBezTo>
                                      <a:cubicBezTo>
                                        <a:pt x="3937" y="47402"/>
                                        <a:pt x="5207" y="46132"/>
                                        <a:pt x="6604" y="44989"/>
                                      </a:cubicBezTo>
                                      <a:cubicBezTo>
                                        <a:pt x="7874" y="43846"/>
                                        <a:pt x="9398" y="42830"/>
                                        <a:pt x="11176" y="42068"/>
                                      </a:cubicBezTo>
                                      <a:cubicBezTo>
                                        <a:pt x="9144" y="40290"/>
                                        <a:pt x="7493" y="38384"/>
                                        <a:pt x="6096" y="36734"/>
                                      </a:cubicBezTo>
                                      <a:cubicBezTo>
                                        <a:pt x="4699" y="34956"/>
                                        <a:pt x="3556" y="33178"/>
                                        <a:pt x="2667" y="31527"/>
                                      </a:cubicBezTo>
                                      <a:cubicBezTo>
                                        <a:pt x="1778" y="29749"/>
                                        <a:pt x="1016" y="28098"/>
                                        <a:pt x="635" y="26320"/>
                                      </a:cubicBezTo>
                                      <a:cubicBezTo>
                                        <a:pt x="127" y="24669"/>
                                        <a:pt x="0" y="22890"/>
                                        <a:pt x="0" y="21113"/>
                                      </a:cubicBezTo>
                                      <a:cubicBezTo>
                                        <a:pt x="0" y="17049"/>
                                        <a:pt x="635" y="13620"/>
                                        <a:pt x="2032" y="10826"/>
                                      </a:cubicBezTo>
                                      <a:cubicBezTo>
                                        <a:pt x="3429" y="8032"/>
                                        <a:pt x="5207" y="5873"/>
                                        <a:pt x="7620" y="4095"/>
                                      </a:cubicBezTo>
                                      <a:cubicBezTo>
                                        <a:pt x="9906" y="2444"/>
                                        <a:pt x="12700" y="1174"/>
                                        <a:pt x="15875" y="412"/>
                                      </a:cubicBezTo>
                                      <a:lnTo>
                                        <a:pt x="1993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61" name="Shape 661"/>
                              <wps:cNvSpPr/>
                              <wps:spPr>
                                <a:xfrm>
                                  <a:off x="64897" y="234314"/>
                                  <a:ext cx="18796" cy="171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796" h="17145">
                                      <a:moveTo>
                                        <a:pt x="2921" y="0"/>
                                      </a:moveTo>
                                      <a:lnTo>
                                        <a:pt x="18796" y="0"/>
                                      </a:lnTo>
                                      <a:lnTo>
                                        <a:pt x="18796" y="17145"/>
                                      </a:lnTo>
                                      <a:lnTo>
                                        <a:pt x="2921" y="17145"/>
                                      </a:lnTo>
                                      <a:cubicBezTo>
                                        <a:pt x="2413" y="17145"/>
                                        <a:pt x="2032" y="17018"/>
                                        <a:pt x="1651" y="16764"/>
                                      </a:cubicBezTo>
                                      <a:cubicBezTo>
                                        <a:pt x="1270" y="16510"/>
                                        <a:pt x="1016" y="16002"/>
                                        <a:pt x="762" y="15367"/>
                                      </a:cubicBezTo>
                                      <a:cubicBezTo>
                                        <a:pt x="508" y="14732"/>
                                        <a:pt x="381" y="13843"/>
                                        <a:pt x="254" y="12700"/>
                                      </a:cubicBezTo>
                                      <a:cubicBezTo>
                                        <a:pt x="0" y="11684"/>
                                        <a:pt x="0" y="10287"/>
                                        <a:pt x="0" y="8636"/>
                                      </a:cubicBezTo>
                                      <a:cubicBezTo>
                                        <a:pt x="0" y="6858"/>
                                        <a:pt x="0" y="5461"/>
                                        <a:pt x="254" y="4445"/>
                                      </a:cubicBezTo>
                                      <a:cubicBezTo>
                                        <a:pt x="381" y="3302"/>
                                        <a:pt x="508" y="2413"/>
                                        <a:pt x="762" y="1778"/>
                                      </a:cubicBezTo>
                                      <a:cubicBezTo>
                                        <a:pt x="1016" y="1143"/>
                                        <a:pt x="1270" y="635"/>
                                        <a:pt x="1651" y="381"/>
                                      </a:cubicBezTo>
                                      <a:cubicBezTo>
                                        <a:pt x="2032" y="127"/>
                                        <a:pt x="2413" y="0"/>
                                        <a:pt x="292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62" name="Shape 662"/>
                              <wps:cNvSpPr/>
                              <wps:spPr>
                                <a:xfrm>
                                  <a:off x="38100" y="232917"/>
                                  <a:ext cx="18034" cy="199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034" h="19939">
                                      <a:moveTo>
                                        <a:pt x="8890" y="0"/>
                                      </a:moveTo>
                                      <a:cubicBezTo>
                                        <a:pt x="12319" y="0"/>
                                        <a:pt x="14732" y="762"/>
                                        <a:pt x="16002" y="2159"/>
                                      </a:cubicBezTo>
                                      <a:cubicBezTo>
                                        <a:pt x="17399" y="3556"/>
                                        <a:pt x="18034" y="6223"/>
                                        <a:pt x="18034" y="10033"/>
                                      </a:cubicBezTo>
                                      <a:cubicBezTo>
                                        <a:pt x="18034" y="13970"/>
                                        <a:pt x="17399" y="16510"/>
                                        <a:pt x="16129" y="17907"/>
                                      </a:cubicBezTo>
                                      <a:cubicBezTo>
                                        <a:pt x="14859" y="19177"/>
                                        <a:pt x="12573" y="19939"/>
                                        <a:pt x="9144" y="19939"/>
                                      </a:cubicBezTo>
                                      <a:cubicBezTo>
                                        <a:pt x="5715" y="19939"/>
                                        <a:pt x="3302" y="19177"/>
                                        <a:pt x="2032" y="17780"/>
                                      </a:cubicBezTo>
                                      <a:cubicBezTo>
                                        <a:pt x="635" y="16383"/>
                                        <a:pt x="0" y="13843"/>
                                        <a:pt x="0" y="9906"/>
                                      </a:cubicBezTo>
                                      <a:cubicBezTo>
                                        <a:pt x="0" y="6096"/>
                                        <a:pt x="635" y="3429"/>
                                        <a:pt x="1905" y="2159"/>
                                      </a:cubicBezTo>
                                      <a:cubicBezTo>
                                        <a:pt x="3175" y="762"/>
                                        <a:pt x="5461" y="0"/>
                                        <a:pt x="889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63" name="Shape 663"/>
                              <wps:cNvSpPr/>
                              <wps:spPr>
                                <a:xfrm>
                                  <a:off x="63754" y="158847"/>
                                  <a:ext cx="19939" cy="576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939" h="57688">
                                      <a:moveTo>
                                        <a:pt x="19939" y="0"/>
                                      </a:moveTo>
                                      <a:lnTo>
                                        <a:pt x="19939" y="18482"/>
                                      </a:lnTo>
                                      <a:lnTo>
                                        <a:pt x="18796" y="18953"/>
                                      </a:lnTo>
                                      <a:cubicBezTo>
                                        <a:pt x="17526" y="19842"/>
                                        <a:pt x="16637" y="20858"/>
                                        <a:pt x="16002" y="22255"/>
                                      </a:cubicBezTo>
                                      <a:cubicBezTo>
                                        <a:pt x="15240" y="23525"/>
                                        <a:pt x="14986" y="25049"/>
                                        <a:pt x="14986" y="26700"/>
                                      </a:cubicBezTo>
                                      <a:cubicBezTo>
                                        <a:pt x="14986" y="28986"/>
                                        <a:pt x="15748" y="31145"/>
                                        <a:pt x="17399" y="33431"/>
                                      </a:cubicBezTo>
                                      <a:lnTo>
                                        <a:pt x="19939" y="35971"/>
                                      </a:lnTo>
                                      <a:lnTo>
                                        <a:pt x="19939" y="57688"/>
                                      </a:lnTo>
                                      <a:lnTo>
                                        <a:pt x="3810" y="57688"/>
                                      </a:lnTo>
                                      <a:cubicBezTo>
                                        <a:pt x="3429" y="57688"/>
                                        <a:pt x="3048" y="57561"/>
                                        <a:pt x="2667" y="57307"/>
                                      </a:cubicBezTo>
                                      <a:cubicBezTo>
                                        <a:pt x="2286" y="57053"/>
                                        <a:pt x="2032" y="56672"/>
                                        <a:pt x="1778" y="56037"/>
                                      </a:cubicBezTo>
                                      <a:cubicBezTo>
                                        <a:pt x="1651" y="55402"/>
                                        <a:pt x="1397" y="54640"/>
                                        <a:pt x="1270" y="53751"/>
                                      </a:cubicBezTo>
                                      <a:cubicBezTo>
                                        <a:pt x="1143" y="52862"/>
                                        <a:pt x="1143" y="51592"/>
                                        <a:pt x="1143" y="50195"/>
                                      </a:cubicBezTo>
                                      <a:cubicBezTo>
                                        <a:pt x="1143" y="48798"/>
                                        <a:pt x="1143" y="47528"/>
                                        <a:pt x="1270" y="46639"/>
                                      </a:cubicBezTo>
                                      <a:cubicBezTo>
                                        <a:pt x="1397" y="45623"/>
                                        <a:pt x="1651" y="44861"/>
                                        <a:pt x="1778" y="44353"/>
                                      </a:cubicBezTo>
                                      <a:cubicBezTo>
                                        <a:pt x="2032" y="43845"/>
                                        <a:pt x="2286" y="43464"/>
                                        <a:pt x="2667" y="43210"/>
                                      </a:cubicBezTo>
                                      <a:cubicBezTo>
                                        <a:pt x="3048" y="43083"/>
                                        <a:pt x="3429" y="42956"/>
                                        <a:pt x="3810" y="42956"/>
                                      </a:cubicBezTo>
                                      <a:lnTo>
                                        <a:pt x="10922" y="42956"/>
                                      </a:lnTo>
                                      <a:cubicBezTo>
                                        <a:pt x="7239" y="39527"/>
                                        <a:pt x="4572" y="36098"/>
                                        <a:pt x="2667" y="32542"/>
                                      </a:cubicBezTo>
                                      <a:cubicBezTo>
                                        <a:pt x="889" y="29113"/>
                                        <a:pt x="0" y="25430"/>
                                        <a:pt x="0" y="21620"/>
                                      </a:cubicBezTo>
                                      <a:cubicBezTo>
                                        <a:pt x="0" y="17556"/>
                                        <a:pt x="635" y="14000"/>
                                        <a:pt x="2032" y="11206"/>
                                      </a:cubicBezTo>
                                      <a:cubicBezTo>
                                        <a:pt x="3429" y="8285"/>
                                        <a:pt x="5207" y="5999"/>
                                        <a:pt x="7620" y="4221"/>
                                      </a:cubicBezTo>
                                      <a:cubicBezTo>
                                        <a:pt x="9906" y="2443"/>
                                        <a:pt x="12700" y="1173"/>
                                        <a:pt x="15875" y="411"/>
                                      </a:cubicBezTo>
                                      <a:lnTo>
                                        <a:pt x="1993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64" name="Shape 664"/>
                              <wps:cNvSpPr/>
                              <wps:spPr>
                                <a:xfrm>
                                  <a:off x="63754" y="86728"/>
                                  <a:ext cx="19939" cy="562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939" h="56245">
                                      <a:moveTo>
                                        <a:pt x="19939" y="0"/>
                                      </a:moveTo>
                                      <a:lnTo>
                                        <a:pt x="19939" y="17359"/>
                                      </a:lnTo>
                                      <a:lnTo>
                                        <a:pt x="16256" y="18300"/>
                                      </a:lnTo>
                                      <a:cubicBezTo>
                                        <a:pt x="13589" y="20332"/>
                                        <a:pt x="12192" y="23507"/>
                                        <a:pt x="12192" y="27825"/>
                                      </a:cubicBezTo>
                                      <a:cubicBezTo>
                                        <a:pt x="12192" y="30111"/>
                                        <a:pt x="12573" y="32016"/>
                                        <a:pt x="13335" y="33667"/>
                                      </a:cubicBezTo>
                                      <a:cubicBezTo>
                                        <a:pt x="14224" y="35191"/>
                                        <a:pt x="15367" y="36588"/>
                                        <a:pt x="16764" y="37604"/>
                                      </a:cubicBezTo>
                                      <a:lnTo>
                                        <a:pt x="19939" y="39276"/>
                                      </a:lnTo>
                                      <a:lnTo>
                                        <a:pt x="19939" y="56245"/>
                                      </a:lnTo>
                                      <a:lnTo>
                                        <a:pt x="9271" y="50304"/>
                                      </a:lnTo>
                                      <a:cubicBezTo>
                                        <a:pt x="6223" y="47637"/>
                                        <a:pt x="3937" y="44335"/>
                                        <a:pt x="2413" y="40525"/>
                                      </a:cubicBezTo>
                                      <a:cubicBezTo>
                                        <a:pt x="762" y="36715"/>
                                        <a:pt x="0" y="32270"/>
                                        <a:pt x="0" y="27444"/>
                                      </a:cubicBezTo>
                                      <a:cubicBezTo>
                                        <a:pt x="0" y="22364"/>
                                        <a:pt x="762" y="18046"/>
                                        <a:pt x="2286" y="14363"/>
                                      </a:cubicBezTo>
                                      <a:cubicBezTo>
                                        <a:pt x="3683" y="10680"/>
                                        <a:pt x="5842" y="7759"/>
                                        <a:pt x="8509" y="5473"/>
                                      </a:cubicBezTo>
                                      <a:cubicBezTo>
                                        <a:pt x="11176" y="3060"/>
                                        <a:pt x="14351" y="1409"/>
                                        <a:pt x="18034" y="266"/>
                                      </a:cubicBezTo>
                                      <a:lnTo>
                                        <a:pt x="1993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65" name="Shape 665"/>
                              <wps:cNvSpPr/>
                              <wps:spPr>
                                <a:xfrm>
                                  <a:off x="63754" y="32511"/>
                                  <a:ext cx="19939" cy="3924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939" h="39243">
                                      <a:moveTo>
                                        <a:pt x="5715" y="0"/>
                                      </a:moveTo>
                                      <a:cubicBezTo>
                                        <a:pt x="6604" y="0"/>
                                        <a:pt x="7874" y="0"/>
                                        <a:pt x="9525" y="0"/>
                                      </a:cubicBezTo>
                                      <a:cubicBezTo>
                                        <a:pt x="11176" y="0"/>
                                        <a:pt x="12573" y="0"/>
                                        <a:pt x="13589" y="127"/>
                                      </a:cubicBezTo>
                                      <a:cubicBezTo>
                                        <a:pt x="14605" y="127"/>
                                        <a:pt x="15494" y="254"/>
                                        <a:pt x="16002" y="508"/>
                                      </a:cubicBezTo>
                                      <a:cubicBezTo>
                                        <a:pt x="16637" y="635"/>
                                        <a:pt x="17018" y="889"/>
                                        <a:pt x="17272" y="1270"/>
                                      </a:cubicBezTo>
                                      <a:cubicBezTo>
                                        <a:pt x="17526" y="1524"/>
                                        <a:pt x="17653" y="1905"/>
                                        <a:pt x="17653" y="2286"/>
                                      </a:cubicBezTo>
                                      <a:cubicBezTo>
                                        <a:pt x="17653" y="2667"/>
                                        <a:pt x="17526" y="3175"/>
                                        <a:pt x="17399" y="3556"/>
                                      </a:cubicBezTo>
                                      <a:cubicBezTo>
                                        <a:pt x="17272" y="4064"/>
                                        <a:pt x="17018" y="4572"/>
                                        <a:pt x="16891" y="5080"/>
                                      </a:cubicBezTo>
                                      <a:cubicBezTo>
                                        <a:pt x="16637" y="5715"/>
                                        <a:pt x="16510" y="6350"/>
                                        <a:pt x="16383" y="6985"/>
                                      </a:cubicBezTo>
                                      <a:cubicBezTo>
                                        <a:pt x="16256" y="7747"/>
                                        <a:pt x="16129" y="8382"/>
                                        <a:pt x="16129" y="9271"/>
                                      </a:cubicBezTo>
                                      <a:cubicBezTo>
                                        <a:pt x="16129" y="10160"/>
                                        <a:pt x="16383" y="11176"/>
                                        <a:pt x="16764" y="12192"/>
                                      </a:cubicBezTo>
                                      <a:cubicBezTo>
                                        <a:pt x="17145" y="13081"/>
                                        <a:pt x="17653" y="14097"/>
                                        <a:pt x="18542" y="15113"/>
                                      </a:cubicBezTo>
                                      <a:lnTo>
                                        <a:pt x="19939" y="16456"/>
                                      </a:lnTo>
                                      <a:lnTo>
                                        <a:pt x="19939" y="39243"/>
                                      </a:lnTo>
                                      <a:lnTo>
                                        <a:pt x="3810" y="39243"/>
                                      </a:lnTo>
                                      <a:cubicBezTo>
                                        <a:pt x="3429" y="39243"/>
                                        <a:pt x="3048" y="39116"/>
                                        <a:pt x="2667" y="38862"/>
                                      </a:cubicBezTo>
                                      <a:cubicBezTo>
                                        <a:pt x="2286" y="38608"/>
                                        <a:pt x="2032" y="38227"/>
                                        <a:pt x="1778" y="37592"/>
                                      </a:cubicBezTo>
                                      <a:cubicBezTo>
                                        <a:pt x="1651" y="36957"/>
                                        <a:pt x="1397" y="36195"/>
                                        <a:pt x="1270" y="35306"/>
                                      </a:cubicBezTo>
                                      <a:cubicBezTo>
                                        <a:pt x="1143" y="34417"/>
                                        <a:pt x="1143" y="33147"/>
                                        <a:pt x="1143" y="31750"/>
                                      </a:cubicBezTo>
                                      <a:cubicBezTo>
                                        <a:pt x="1143" y="30353"/>
                                        <a:pt x="1143" y="29083"/>
                                        <a:pt x="1270" y="28194"/>
                                      </a:cubicBezTo>
                                      <a:cubicBezTo>
                                        <a:pt x="1397" y="27178"/>
                                        <a:pt x="1651" y="26416"/>
                                        <a:pt x="1778" y="25908"/>
                                      </a:cubicBezTo>
                                      <a:cubicBezTo>
                                        <a:pt x="2032" y="25400"/>
                                        <a:pt x="2286" y="25019"/>
                                        <a:pt x="2667" y="24765"/>
                                      </a:cubicBezTo>
                                      <a:cubicBezTo>
                                        <a:pt x="3048" y="24511"/>
                                        <a:pt x="3429" y="24511"/>
                                        <a:pt x="3810" y="24511"/>
                                      </a:cubicBezTo>
                                      <a:lnTo>
                                        <a:pt x="11430" y="24511"/>
                                      </a:lnTo>
                                      <a:cubicBezTo>
                                        <a:pt x="9144" y="22860"/>
                                        <a:pt x="7366" y="21336"/>
                                        <a:pt x="5842" y="19939"/>
                                      </a:cubicBezTo>
                                      <a:cubicBezTo>
                                        <a:pt x="4318" y="18542"/>
                                        <a:pt x="3175" y="17145"/>
                                        <a:pt x="2286" y="15875"/>
                                      </a:cubicBezTo>
                                      <a:cubicBezTo>
                                        <a:pt x="1397" y="14605"/>
                                        <a:pt x="889" y="13335"/>
                                        <a:pt x="508" y="12065"/>
                                      </a:cubicBezTo>
                                      <a:cubicBezTo>
                                        <a:pt x="127" y="10795"/>
                                        <a:pt x="0" y="9525"/>
                                        <a:pt x="0" y="8255"/>
                                      </a:cubicBezTo>
                                      <a:cubicBezTo>
                                        <a:pt x="0" y="7620"/>
                                        <a:pt x="0" y="6985"/>
                                        <a:pt x="127" y="6350"/>
                                      </a:cubicBezTo>
                                      <a:cubicBezTo>
                                        <a:pt x="127" y="5588"/>
                                        <a:pt x="254" y="4953"/>
                                        <a:pt x="381" y="4191"/>
                                      </a:cubicBezTo>
                                      <a:cubicBezTo>
                                        <a:pt x="635" y="3429"/>
                                        <a:pt x="762" y="2794"/>
                                        <a:pt x="1016" y="2286"/>
                                      </a:cubicBezTo>
                                      <a:cubicBezTo>
                                        <a:pt x="1143" y="1778"/>
                                        <a:pt x="1397" y="1270"/>
                                        <a:pt x="1651" y="1143"/>
                                      </a:cubicBezTo>
                                      <a:cubicBezTo>
                                        <a:pt x="1905" y="889"/>
                                        <a:pt x="2032" y="635"/>
                                        <a:pt x="2413" y="508"/>
                                      </a:cubicBezTo>
                                      <a:cubicBezTo>
                                        <a:pt x="2667" y="381"/>
                                        <a:pt x="3048" y="254"/>
                                        <a:pt x="3556" y="254"/>
                                      </a:cubicBezTo>
                                      <a:cubicBezTo>
                                        <a:pt x="3937" y="127"/>
                                        <a:pt x="4699" y="127"/>
                                        <a:pt x="571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66" name="Shape 666"/>
                              <wps:cNvSpPr/>
                              <wps:spPr>
                                <a:xfrm>
                                  <a:off x="83693" y="801496"/>
                                  <a:ext cx="27876" cy="4787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876" h="47879">
                                      <a:moveTo>
                                        <a:pt x="4445" y="0"/>
                                      </a:moveTo>
                                      <a:cubicBezTo>
                                        <a:pt x="5715" y="0"/>
                                        <a:pt x="6858" y="127"/>
                                        <a:pt x="7874" y="127"/>
                                      </a:cubicBezTo>
                                      <a:cubicBezTo>
                                        <a:pt x="8763" y="254"/>
                                        <a:pt x="9525" y="508"/>
                                        <a:pt x="10033" y="762"/>
                                      </a:cubicBezTo>
                                      <a:cubicBezTo>
                                        <a:pt x="10668" y="1016"/>
                                        <a:pt x="11049" y="1270"/>
                                        <a:pt x="11303" y="1524"/>
                                      </a:cubicBezTo>
                                      <a:cubicBezTo>
                                        <a:pt x="11557" y="1905"/>
                                        <a:pt x="11684" y="2286"/>
                                        <a:pt x="11684" y="2667"/>
                                      </a:cubicBezTo>
                                      <a:lnTo>
                                        <a:pt x="11684" y="29845"/>
                                      </a:lnTo>
                                      <a:lnTo>
                                        <a:pt x="27876" y="29845"/>
                                      </a:lnTo>
                                      <a:lnTo>
                                        <a:pt x="27876" y="47879"/>
                                      </a:lnTo>
                                      <a:lnTo>
                                        <a:pt x="0" y="47879"/>
                                      </a:lnTo>
                                      <a:lnTo>
                                        <a:pt x="0" y="409"/>
                                      </a:lnTo>
                                      <a:lnTo>
                                        <a:pt x="1016" y="127"/>
                                      </a:lnTo>
                                      <a:cubicBezTo>
                                        <a:pt x="1905" y="127"/>
                                        <a:pt x="3048" y="0"/>
                                        <a:pt x="444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722" name="Shape 11722"/>
                              <wps:cNvSpPr/>
                              <wps:spPr>
                                <a:xfrm>
                                  <a:off x="83693" y="769238"/>
                                  <a:ext cx="27876" cy="1727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876" h="17272">
                                      <a:moveTo>
                                        <a:pt x="0" y="0"/>
                                      </a:moveTo>
                                      <a:lnTo>
                                        <a:pt x="27876" y="0"/>
                                      </a:lnTo>
                                      <a:lnTo>
                                        <a:pt x="27876" y="17272"/>
                                      </a:lnTo>
                                      <a:lnTo>
                                        <a:pt x="0" y="1727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68" name="Shape 668"/>
                              <wps:cNvSpPr/>
                              <wps:spPr>
                                <a:xfrm>
                                  <a:off x="83693" y="728671"/>
                                  <a:ext cx="27876" cy="2278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876" h="22787">
                                      <a:moveTo>
                                        <a:pt x="0" y="0"/>
                                      </a:moveTo>
                                      <a:lnTo>
                                        <a:pt x="1905" y="1832"/>
                                      </a:lnTo>
                                      <a:cubicBezTo>
                                        <a:pt x="3302" y="2975"/>
                                        <a:pt x="4953" y="4245"/>
                                        <a:pt x="6985" y="5515"/>
                                      </a:cubicBezTo>
                                      <a:lnTo>
                                        <a:pt x="27876" y="5515"/>
                                      </a:lnTo>
                                      <a:lnTo>
                                        <a:pt x="27876" y="22787"/>
                                      </a:lnTo>
                                      <a:lnTo>
                                        <a:pt x="0" y="2278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69" name="Shape 669"/>
                              <wps:cNvSpPr/>
                              <wps:spPr>
                                <a:xfrm>
                                  <a:off x="83693" y="658113"/>
                                  <a:ext cx="27876" cy="4620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876" h="46206">
                                      <a:moveTo>
                                        <a:pt x="27686" y="0"/>
                                      </a:moveTo>
                                      <a:lnTo>
                                        <a:pt x="27876" y="39"/>
                                      </a:lnTo>
                                      <a:lnTo>
                                        <a:pt x="27876" y="17211"/>
                                      </a:lnTo>
                                      <a:lnTo>
                                        <a:pt x="25654" y="18034"/>
                                      </a:lnTo>
                                      <a:cubicBezTo>
                                        <a:pt x="24638" y="18923"/>
                                        <a:pt x="23749" y="19939"/>
                                        <a:pt x="22987" y="21336"/>
                                      </a:cubicBezTo>
                                      <a:cubicBezTo>
                                        <a:pt x="22352" y="22733"/>
                                        <a:pt x="21590" y="24384"/>
                                        <a:pt x="20955" y="26162"/>
                                      </a:cubicBezTo>
                                      <a:cubicBezTo>
                                        <a:pt x="20320" y="27813"/>
                                        <a:pt x="19685" y="29718"/>
                                        <a:pt x="18796" y="31496"/>
                                      </a:cubicBezTo>
                                      <a:cubicBezTo>
                                        <a:pt x="18034" y="33401"/>
                                        <a:pt x="17145" y="35179"/>
                                        <a:pt x="16129" y="36957"/>
                                      </a:cubicBezTo>
                                      <a:cubicBezTo>
                                        <a:pt x="15113" y="38735"/>
                                        <a:pt x="13970" y="40259"/>
                                        <a:pt x="12446" y="41656"/>
                                      </a:cubicBezTo>
                                      <a:cubicBezTo>
                                        <a:pt x="11049" y="43053"/>
                                        <a:pt x="9271" y="44196"/>
                                        <a:pt x="7239" y="44958"/>
                                      </a:cubicBezTo>
                                      <a:lnTo>
                                        <a:pt x="0" y="46206"/>
                                      </a:lnTo>
                                      <a:lnTo>
                                        <a:pt x="0" y="29600"/>
                                      </a:lnTo>
                                      <a:lnTo>
                                        <a:pt x="2286" y="28702"/>
                                      </a:lnTo>
                                      <a:cubicBezTo>
                                        <a:pt x="3302" y="27940"/>
                                        <a:pt x="4064" y="26797"/>
                                        <a:pt x="4826" y="25273"/>
                                      </a:cubicBezTo>
                                      <a:cubicBezTo>
                                        <a:pt x="5588" y="23876"/>
                                        <a:pt x="6223" y="22352"/>
                                        <a:pt x="6858" y="20447"/>
                                      </a:cubicBezTo>
                                      <a:cubicBezTo>
                                        <a:pt x="7493" y="18669"/>
                                        <a:pt x="8255" y="16891"/>
                                        <a:pt x="9017" y="14986"/>
                                      </a:cubicBezTo>
                                      <a:cubicBezTo>
                                        <a:pt x="9652" y="13208"/>
                                        <a:pt x="10541" y="11303"/>
                                        <a:pt x="11557" y="9525"/>
                                      </a:cubicBezTo>
                                      <a:cubicBezTo>
                                        <a:pt x="12573" y="7747"/>
                                        <a:pt x="13843" y="6096"/>
                                        <a:pt x="15240" y="4699"/>
                                      </a:cubicBezTo>
                                      <a:cubicBezTo>
                                        <a:pt x="16764" y="3302"/>
                                        <a:pt x="18542" y="2159"/>
                                        <a:pt x="20574" y="1270"/>
                                      </a:cubicBezTo>
                                      <a:cubicBezTo>
                                        <a:pt x="22606" y="381"/>
                                        <a:pt x="25019" y="0"/>
                                        <a:pt x="2768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70" name="Shape 670"/>
                              <wps:cNvSpPr/>
                              <wps:spPr>
                                <a:xfrm>
                                  <a:off x="83693" y="623849"/>
                                  <a:ext cx="27876" cy="1788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876" h="17881">
                                      <a:moveTo>
                                        <a:pt x="27876" y="0"/>
                                      </a:moveTo>
                                      <a:lnTo>
                                        <a:pt x="27876" y="17755"/>
                                      </a:lnTo>
                                      <a:lnTo>
                                        <a:pt x="26797" y="17881"/>
                                      </a:lnTo>
                                      <a:lnTo>
                                        <a:pt x="0" y="17881"/>
                                      </a:lnTo>
                                      <a:lnTo>
                                        <a:pt x="0" y="736"/>
                                      </a:lnTo>
                                      <a:lnTo>
                                        <a:pt x="24257" y="736"/>
                                      </a:lnTo>
                                      <a:lnTo>
                                        <a:pt x="2787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71" name="Shape 671"/>
                              <wps:cNvSpPr/>
                              <wps:spPr>
                                <a:xfrm>
                                  <a:off x="83693" y="517016"/>
                                  <a:ext cx="27876" cy="4737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876" h="47371">
                                      <a:moveTo>
                                        <a:pt x="1397" y="0"/>
                                      </a:moveTo>
                                      <a:cubicBezTo>
                                        <a:pt x="2667" y="0"/>
                                        <a:pt x="3810" y="127"/>
                                        <a:pt x="4699" y="254"/>
                                      </a:cubicBezTo>
                                      <a:cubicBezTo>
                                        <a:pt x="5588" y="381"/>
                                        <a:pt x="6223" y="508"/>
                                        <a:pt x="6731" y="762"/>
                                      </a:cubicBezTo>
                                      <a:cubicBezTo>
                                        <a:pt x="7239" y="1016"/>
                                        <a:pt x="7620" y="1270"/>
                                        <a:pt x="7874" y="1651"/>
                                      </a:cubicBezTo>
                                      <a:cubicBezTo>
                                        <a:pt x="8128" y="1905"/>
                                        <a:pt x="8255" y="2286"/>
                                        <a:pt x="8255" y="2667"/>
                                      </a:cubicBezTo>
                                      <a:lnTo>
                                        <a:pt x="8255" y="29464"/>
                                      </a:lnTo>
                                      <a:lnTo>
                                        <a:pt x="27876" y="29464"/>
                                      </a:lnTo>
                                      <a:lnTo>
                                        <a:pt x="27876" y="47371"/>
                                      </a:lnTo>
                                      <a:lnTo>
                                        <a:pt x="0" y="47371"/>
                                      </a:lnTo>
                                      <a:lnTo>
                                        <a:pt x="0" y="107"/>
                                      </a:lnTo>
                                      <a:lnTo>
                                        <a:pt x="139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72" name="Shape 672"/>
                              <wps:cNvSpPr/>
                              <wps:spPr>
                                <a:xfrm>
                                  <a:off x="83693" y="452594"/>
                                  <a:ext cx="27876" cy="4112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876" h="41127">
                                      <a:moveTo>
                                        <a:pt x="27876" y="0"/>
                                      </a:moveTo>
                                      <a:lnTo>
                                        <a:pt x="27876" y="19282"/>
                                      </a:lnTo>
                                      <a:lnTo>
                                        <a:pt x="23622" y="21496"/>
                                      </a:lnTo>
                                      <a:lnTo>
                                        <a:pt x="27876" y="23710"/>
                                      </a:lnTo>
                                      <a:lnTo>
                                        <a:pt x="27876" y="41127"/>
                                      </a:lnTo>
                                      <a:lnTo>
                                        <a:pt x="13716" y="33180"/>
                                      </a:lnTo>
                                      <a:lnTo>
                                        <a:pt x="0" y="40780"/>
                                      </a:lnTo>
                                      <a:lnTo>
                                        <a:pt x="0" y="21626"/>
                                      </a:lnTo>
                                      <a:lnTo>
                                        <a:pt x="3810" y="19591"/>
                                      </a:lnTo>
                                      <a:lnTo>
                                        <a:pt x="0" y="17580"/>
                                      </a:lnTo>
                                      <a:lnTo>
                                        <a:pt x="0" y="764"/>
                                      </a:lnTo>
                                      <a:lnTo>
                                        <a:pt x="13208" y="8034"/>
                                      </a:lnTo>
                                      <a:lnTo>
                                        <a:pt x="2787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73" name="Shape 673"/>
                              <wps:cNvSpPr/>
                              <wps:spPr>
                                <a:xfrm>
                                  <a:off x="83693" y="380872"/>
                                  <a:ext cx="27876" cy="5548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876" h="55489">
                                      <a:moveTo>
                                        <a:pt x="4191" y="0"/>
                                      </a:moveTo>
                                      <a:lnTo>
                                        <a:pt x="27876" y="0"/>
                                      </a:lnTo>
                                      <a:lnTo>
                                        <a:pt x="27876" y="16891"/>
                                      </a:lnTo>
                                      <a:lnTo>
                                        <a:pt x="19050" y="16891"/>
                                      </a:lnTo>
                                      <a:lnTo>
                                        <a:pt x="19050" y="23495"/>
                                      </a:lnTo>
                                      <a:cubicBezTo>
                                        <a:pt x="19050" y="26289"/>
                                        <a:pt x="19304" y="28575"/>
                                        <a:pt x="19685" y="30607"/>
                                      </a:cubicBezTo>
                                      <a:cubicBezTo>
                                        <a:pt x="20066" y="32512"/>
                                        <a:pt x="20701" y="34163"/>
                                        <a:pt x="21463" y="35433"/>
                                      </a:cubicBezTo>
                                      <a:cubicBezTo>
                                        <a:pt x="22352" y="36576"/>
                                        <a:pt x="23368" y="37465"/>
                                        <a:pt x="24511" y="38100"/>
                                      </a:cubicBezTo>
                                      <a:lnTo>
                                        <a:pt x="27876" y="38860"/>
                                      </a:lnTo>
                                      <a:lnTo>
                                        <a:pt x="27876" y="55489"/>
                                      </a:lnTo>
                                      <a:lnTo>
                                        <a:pt x="19812" y="53721"/>
                                      </a:lnTo>
                                      <a:cubicBezTo>
                                        <a:pt x="17145" y="52324"/>
                                        <a:pt x="14986" y="50165"/>
                                        <a:pt x="13208" y="47498"/>
                                      </a:cubicBezTo>
                                      <a:cubicBezTo>
                                        <a:pt x="11557" y="44704"/>
                                        <a:pt x="10287" y="41275"/>
                                        <a:pt x="9525" y="37211"/>
                                      </a:cubicBezTo>
                                      <a:cubicBezTo>
                                        <a:pt x="8636" y="33020"/>
                                        <a:pt x="8255" y="28321"/>
                                        <a:pt x="8255" y="22860"/>
                                      </a:cubicBezTo>
                                      <a:lnTo>
                                        <a:pt x="8255" y="16891"/>
                                      </a:lnTo>
                                      <a:lnTo>
                                        <a:pt x="4572" y="16891"/>
                                      </a:lnTo>
                                      <a:lnTo>
                                        <a:pt x="0" y="17463"/>
                                      </a:lnTo>
                                      <a:lnTo>
                                        <a:pt x="0" y="585"/>
                                      </a:lnTo>
                                      <a:lnTo>
                                        <a:pt x="419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74" name="Shape 674"/>
                              <wps:cNvSpPr/>
                              <wps:spPr>
                                <a:xfrm>
                                  <a:off x="83693" y="342726"/>
                                  <a:ext cx="27876" cy="2150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876" h="21509">
                                      <a:moveTo>
                                        <a:pt x="0" y="0"/>
                                      </a:moveTo>
                                      <a:lnTo>
                                        <a:pt x="4445" y="4364"/>
                                      </a:lnTo>
                                      <a:lnTo>
                                        <a:pt x="27876" y="4364"/>
                                      </a:lnTo>
                                      <a:lnTo>
                                        <a:pt x="27876" y="21509"/>
                                      </a:lnTo>
                                      <a:lnTo>
                                        <a:pt x="0" y="2150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75" name="Shape 675"/>
                              <wps:cNvSpPr/>
                              <wps:spPr>
                                <a:xfrm>
                                  <a:off x="83693" y="302721"/>
                                  <a:ext cx="27876" cy="2345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876" h="23451">
                                      <a:moveTo>
                                        <a:pt x="0" y="0"/>
                                      </a:moveTo>
                                      <a:lnTo>
                                        <a:pt x="4445" y="4364"/>
                                      </a:lnTo>
                                      <a:lnTo>
                                        <a:pt x="27876" y="4364"/>
                                      </a:lnTo>
                                      <a:lnTo>
                                        <a:pt x="27876" y="21636"/>
                                      </a:lnTo>
                                      <a:lnTo>
                                        <a:pt x="8763" y="21636"/>
                                      </a:lnTo>
                                      <a:cubicBezTo>
                                        <a:pt x="6731" y="21636"/>
                                        <a:pt x="4826" y="21763"/>
                                        <a:pt x="3175" y="22144"/>
                                      </a:cubicBezTo>
                                      <a:lnTo>
                                        <a:pt x="0" y="2345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76" name="Shape 676"/>
                              <wps:cNvSpPr/>
                              <wps:spPr>
                                <a:xfrm>
                                  <a:off x="83693" y="267207"/>
                                  <a:ext cx="27876" cy="189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876" h="18960">
                                      <a:moveTo>
                                        <a:pt x="5969" y="0"/>
                                      </a:moveTo>
                                      <a:lnTo>
                                        <a:pt x="27876" y="0"/>
                                      </a:lnTo>
                                      <a:lnTo>
                                        <a:pt x="27876" y="17145"/>
                                      </a:lnTo>
                                      <a:lnTo>
                                        <a:pt x="8763" y="17145"/>
                                      </a:lnTo>
                                      <a:cubicBezTo>
                                        <a:pt x="6731" y="17145"/>
                                        <a:pt x="4826" y="17272"/>
                                        <a:pt x="3175" y="17653"/>
                                      </a:cubicBezTo>
                                      <a:lnTo>
                                        <a:pt x="0" y="18960"/>
                                      </a:lnTo>
                                      <a:lnTo>
                                        <a:pt x="0" y="604"/>
                                      </a:lnTo>
                                      <a:lnTo>
                                        <a:pt x="596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723" name="Shape 11723"/>
                              <wps:cNvSpPr/>
                              <wps:spPr>
                                <a:xfrm>
                                  <a:off x="83693" y="234314"/>
                                  <a:ext cx="27876" cy="171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876" h="17145">
                                      <a:moveTo>
                                        <a:pt x="0" y="0"/>
                                      </a:moveTo>
                                      <a:lnTo>
                                        <a:pt x="27876" y="0"/>
                                      </a:lnTo>
                                      <a:lnTo>
                                        <a:pt x="27876" y="17145"/>
                                      </a:lnTo>
                                      <a:lnTo>
                                        <a:pt x="0" y="1714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78" name="Shape 678"/>
                              <wps:cNvSpPr/>
                              <wps:spPr>
                                <a:xfrm>
                                  <a:off x="83693" y="194817"/>
                                  <a:ext cx="27876" cy="2171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876" h="21717">
                                      <a:moveTo>
                                        <a:pt x="0" y="0"/>
                                      </a:moveTo>
                                      <a:lnTo>
                                        <a:pt x="4445" y="4445"/>
                                      </a:lnTo>
                                      <a:lnTo>
                                        <a:pt x="27876" y="4445"/>
                                      </a:lnTo>
                                      <a:lnTo>
                                        <a:pt x="27876" y="21717"/>
                                      </a:lnTo>
                                      <a:lnTo>
                                        <a:pt x="0" y="2171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79" name="Shape 679"/>
                              <wps:cNvSpPr/>
                              <wps:spPr>
                                <a:xfrm>
                                  <a:off x="83693" y="158114"/>
                                  <a:ext cx="27876" cy="1921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876" h="19214">
                                      <a:moveTo>
                                        <a:pt x="7239" y="0"/>
                                      </a:moveTo>
                                      <a:lnTo>
                                        <a:pt x="27876" y="0"/>
                                      </a:lnTo>
                                      <a:lnTo>
                                        <a:pt x="27876" y="17272"/>
                                      </a:lnTo>
                                      <a:lnTo>
                                        <a:pt x="10160" y="17272"/>
                                      </a:lnTo>
                                      <a:cubicBezTo>
                                        <a:pt x="7239" y="17272"/>
                                        <a:pt x="4826" y="17399"/>
                                        <a:pt x="3175" y="17907"/>
                                      </a:cubicBezTo>
                                      <a:lnTo>
                                        <a:pt x="0" y="19214"/>
                                      </a:lnTo>
                                      <a:lnTo>
                                        <a:pt x="0" y="732"/>
                                      </a:lnTo>
                                      <a:lnTo>
                                        <a:pt x="723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80" name="Shape 680"/>
                              <wps:cNvSpPr/>
                              <wps:spPr>
                                <a:xfrm>
                                  <a:off x="83693" y="85343"/>
                                  <a:ext cx="27876" cy="6007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876" h="60071">
                                      <a:moveTo>
                                        <a:pt x="9906" y="0"/>
                                      </a:moveTo>
                                      <a:lnTo>
                                        <a:pt x="12700" y="0"/>
                                      </a:lnTo>
                                      <a:cubicBezTo>
                                        <a:pt x="14732" y="0"/>
                                        <a:pt x="16383" y="508"/>
                                        <a:pt x="17399" y="1397"/>
                                      </a:cubicBezTo>
                                      <a:cubicBezTo>
                                        <a:pt x="18288" y="2413"/>
                                        <a:pt x="18796" y="3683"/>
                                        <a:pt x="18796" y="5334"/>
                                      </a:cubicBezTo>
                                      <a:lnTo>
                                        <a:pt x="18796" y="42545"/>
                                      </a:lnTo>
                                      <a:cubicBezTo>
                                        <a:pt x="21463" y="42545"/>
                                        <a:pt x="23749" y="42164"/>
                                        <a:pt x="25908" y="41529"/>
                                      </a:cubicBezTo>
                                      <a:lnTo>
                                        <a:pt x="27876" y="40476"/>
                                      </a:lnTo>
                                      <a:lnTo>
                                        <a:pt x="27876" y="58341"/>
                                      </a:lnTo>
                                      <a:lnTo>
                                        <a:pt x="15113" y="60071"/>
                                      </a:lnTo>
                                      <a:cubicBezTo>
                                        <a:pt x="9779" y="60071"/>
                                        <a:pt x="4826" y="59309"/>
                                        <a:pt x="508" y="57912"/>
                                      </a:cubicBezTo>
                                      <a:lnTo>
                                        <a:pt x="0" y="57629"/>
                                      </a:lnTo>
                                      <a:lnTo>
                                        <a:pt x="0" y="40660"/>
                                      </a:lnTo>
                                      <a:lnTo>
                                        <a:pt x="1651" y="41529"/>
                                      </a:lnTo>
                                      <a:cubicBezTo>
                                        <a:pt x="3556" y="42037"/>
                                        <a:pt x="5588" y="42418"/>
                                        <a:pt x="7747" y="42545"/>
                                      </a:cubicBezTo>
                                      <a:lnTo>
                                        <a:pt x="7747" y="16764"/>
                                      </a:lnTo>
                                      <a:lnTo>
                                        <a:pt x="0" y="18744"/>
                                      </a:lnTo>
                                      <a:lnTo>
                                        <a:pt x="0" y="1385"/>
                                      </a:lnTo>
                                      <a:lnTo>
                                        <a:pt x="990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81" name="Shape 681"/>
                              <wps:cNvSpPr/>
                              <wps:spPr>
                                <a:xfrm>
                                  <a:off x="83693" y="48968"/>
                                  <a:ext cx="27876" cy="2278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876" h="22787">
                                      <a:moveTo>
                                        <a:pt x="0" y="0"/>
                                      </a:moveTo>
                                      <a:lnTo>
                                        <a:pt x="1905" y="1832"/>
                                      </a:lnTo>
                                      <a:cubicBezTo>
                                        <a:pt x="3302" y="2975"/>
                                        <a:pt x="4953" y="4245"/>
                                        <a:pt x="6985" y="5515"/>
                                      </a:cubicBezTo>
                                      <a:lnTo>
                                        <a:pt x="27876" y="5515"/>
                                      </a:lnTo>
                                      <a:lnTo>
                                        <a:pt x="27876" y="22787"/>
                                      </a:lnTo>
                                      <a:lnTo>
                                        <a:pt x="0" y="2278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82" name="Shape 682"/>
                              <wps:cNvSpPr/>
                              <wps:spPr>
                                <a:xfrm>
                                  <a:off x="111570" y="831341"/>
                                  <a:ext cx="19876" cy="1803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876" h="18034">
                                      <a:moveTo>
                                        <a:pt x="0" y="0"/>
                                      </a:moveTo>
                                      <a:lnTo>
                                        <a:pt x="16828" y="0"/>
                                      </a:lnTo>
                                      <a:cubicBezTo>
                                        <a:pt x="17336" y="0"/>
                                        <a:pt x="17843" y="127"/>
                                        <a:pt x="18098" y="381"/>
                                      </a:cubicBezTo>
                                      <a:cubicBezTo>
                                        <a:pt x="18479" y="635"/>
                                        <a:pt x="18860" y="1143"/>
                                        <a:pt x="19114" y="1905"/>
                                      </a:cubicBezTo>
                                      <a:cubicBezTo>
                                        <a:pt x="19367" y="2540"/>
                                        <a:pt x="19495" y="3556"/>
                                        <a:pt x="19622" y="4699"/>
                                      </a:cubicBezTo>
                                      <a:cubicBezTo>
                                        <a:pt x="19748" y="5842"/>
                                        <a:pt x="19876" y="7239"/>
                                        <a:pt x="19876" y="9017"/>
                                      </a:cubicBezTo>
                                      <a:cubicBezTo>
                                        <a:pt x="19876" y="10795"/>
                                        <a:pt x="19748" y="12192"/>
                                        <a:pt x="19622" y="13335"/>
                                      </a:cubicBezTo>
                                      <a:cubicBezTo>
                                        <a:pt x="19495" y="14605"/>
                                        <a:pt x="19367" y="15494"/>
                                        <a:pt x="19114" y="16129"/>
                                      </a:cubicBezTo>
                                      <a:cubicBezTo>
                                        <a:pt x="18860" y="16891"/>
                                        <a:pt x="18479" y="17399"/>
                                        <a:pt x="18098" y="17653"/>
                                      </a:cubicBezTo>
                                      <a:cubicBezTo>
                                        <a:pt x="17843" y="17907"/>
                                        <a:pt x="17336" y="18034"/>
                                        <a:pt x="16828" y="18034"/>
                                      </a:cubicBezTo>
                                      <a:lnTo>
                                        <a:pt x="0" y="1803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83" name="Shape 683"/>
                              <wps:cNvSpPr/>
                              <wps:spPr>
                                <a:xfrm>
                                  <a:off x="111570" y="769238"/>
                                  <a:ext cx="19876" cy="1727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876" h="17272">
                                      <a:moveTo>
                                        <a:pt x="0" y="0"/>
                                      </a:moveTo>
                                      <a:lnTo>
                                        <a:pt x="17082" y="0"/>
                                      </a:lnTo>
                                      <a:cubicBezTo>
                                        <a:pt x="17590" y="0"/>
                                        <a:pt x="17971" y="127"/>
                                        <a:pt x="18352" y="381"/>
                                      </a:cubicBezTo>
                                      <a:cubicBezTo>
                                        <a:pt x="18605" y="635"/>
                                        <a:pt x="18986" y="1143"/>
                                        <a:pt x="19241" y="1778"/>
                                      </a:cubicBezTo>
                                      <a:cubicBezTo>
                                        <a:pt x="19367" y="2413"/>
                                        <a:pt x="19622" y="3302"/>
                                        <a:pt x="19748" y="4445"/>
                                      </a:cubicBezTo>
                                      <a:cubicBezTo>
                                        <a:pt x="19748" y="5461"/>
                                        <a:pt x="19876" y="6858"/>
                                        <a:pt x="19876" y="8636"/>
                                      </a:cubicBezTo>
                                      <a:cubicBezTo>
                                        <a:pt x="19876" y="10287"/>
                                        <a:pt x="19748" y="11684"/>
                                        <a:pt x="19748" y="12700"/>
                                      </a:cubicBezTo>
                                      <a:cubicBezTo>
                                        <a:pt x="19622" y="13843"/>
                                        <a:pt x="19367" y="14732"/>
                                        <a:pt x="19241" y="15367"/>
                                      </a:cubicBezTo>
                                      <a:cubicBezTo>
                                        <a:pt x="18986" y="16002"/>
                                        <a:pt x="18605" y="16510"/>
                                        <a:pt x="18352" y="16764"/>
                                      </a:cubicBezTo>
                                      <a:cubicBezTo>
                                        <a:pt x="17971" y="17018"/>
                                        <a:pt x="17590" y="17272"/>
                                        <a:pt x="17082" y="17272"/>
                                      </a:cubicBezTo>
                                      <a:lnTo>
                                        <a:pt x="0" y="1727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84" name="Shape 684"/>
                              <wps:cNvSpPr/>
                              <wps:spPr>
                                <a:xfrm>
                                  <a:off x="111570" y="734186"/>
                                  <a:ext cx="19876" cy="1727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876" h="17272">
                                      <a:moveTo>
                                        <a:pt x="0" y="0"/>
                                      </a:moveTo>
                                      <a:lnTo>
                                        <a:pt x="17082" y="0"/>
                                      </a:lnTo>
                                      <a:cubicBezTo>
                                        <a:pt x="17590" y="0"/>
                                        <a:pt x="17971" y="127"/>
                                        <a:pt x="18352" y="381"/>
                                      </a:cubicBezTo>
                                      <a:cubicBezTo>
                                        <a:pt x="18605" y="635"/>
                                        <a:pt x="18986" y="1143"/>
                                        <a:pt x="19241" y="1778"/>
                                      </a:cubicBezTo>
                                      <a:cubicBezTo>
                                        <a:pt x="19367" y="2413"/>
                                        <a:pt x="19622" y="3302"/>
                                        <a:pt x="19748" y="4445"/>
                                      </a:cubicBezTo>
                                      <a:cubicBezTo>
                                        <a:pt x="19748" y="5461"/>
                                        <a:pt x="19876" y="6858"/>
                                        <a:pt x="19876" y="8636"/>
                                      </a:cubicBezTo>
                                      <a:cubicBezTo>
                                        <a:pt x="19876" y="10287"/>
                                        <a:pt x="19748" y="11684"/>
                                        <a:pt x="19748" y="12700"/>
                                      </a:cubicBezTo>
                                      <a:cubicBezTo>
                                        <a:pt x="19622" y="13843"/>
                                        <a:pt x="19367" y="14732"/>
                                        <a:pt x="19241" y="15367"/>
                                      </a:cubicBezTo>
                                      <a:cubicBezTo>
                                        <a:pt x="18986" y="16002"/>
                                        <a:pt x="18605" y="16510"/>
                                        <a:pt x="18352" y="16764"/>
                                      </a:cubicBezTo>
                                      <a:cubicBezTo>
                                        <a:pt x="17971" y="17018"/>
                                        <a:pt x="17590" y="17272"/>
                                        <a:pt x="17082" y="17272"/>
                                      </a:cubicBezTo>
                                      <a:lnTo>
                                        <a:pt x="0" y="1727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85" name="Shape 685"/>
                              <wps:cNvSpPr/>
                              <wps:spPr>
                                <a:xfrm>
                                  <a:off x="111570" y="658152"/>
                                  <a:ext cx="21018" cy="46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018" h="46570">
                                      <a:moveTo>
                                        <a:pt x="0" y="0"/>
                                      </a:moveTo>
                                      <a:lnTo>
                                        <a:pt x="9080" y="1866"/>
                                      </a:lnTo>
                                      <a:cubicBezTo>
                                        <a:pt x="11748" y="3263"/>
                                        <a:pt x="13907" y="5041"/>
                                        <a:pt x="15685" y="7454"/>
                                      </a:cubicBezTo>
                                      <a:cubicBezTo>
                                        <a:pt x="17463" y="9740"/>
                                        <a:pt x="18860" y="12661"/>
                                        <a:pt x="19748" y="15836"/>
                                      </a:cubicBezTo>
                                      <a:cubicBezTo>
                                        <a:pt x="20638" y="19138"/>
                                        <a:pt x="21018" y="22567"/>
                                        <a:pt x="21018" y="26377"/>
                                      </a:cubicBezTo>
                                      <a:cubicBezTo>
                                        <a:pt x="21018" y="28663"/>
                                        <a:pt x="20892" y="30822"/>
                                        <a:pt x="20511" y="32981"/>
                                      </a:cubicBezTo>
                                      <a:cubicBezTo>
                                        <a:pt x="20129" y="35013"/>
                                        <a:pt x="19748" y="36918"/>
                                        <a:pt x="19241" y="38442"/>
                                      </a:cubicBezTo>
                                      <a:cubicBezTo>
                                        <a:pt x="18733" y="40093"/>
                                        <a:pt x="18098" y="41490"/>
                                        <a:pt x="17590" y="42633"/>
                                      </a:cubicBezTo>
                                      <a:cubicBezTo>
                                        <a:pt x="17082" y="43649"/>
                                        <a:pt x="16573" y="44538"/>
                                        <a:pt x="16066" y="45046"/>
                                      </a:cubicBezTo>
                                      <a:cubicBezTo>
                                        <a:pt x="15558" y="45554"/>
                                        <a:pt x="14796" y="45935"/>
                                        <a:pt x="13779" y="46189"/>
                                      </a:cubicBezTo>
                                      <a:cubicBezTo>
                                        <a:pt x="12764" y="46443"/>
                                        <a:pt x="11240" y="46570"/>
                                        <a:pt x="9208" y="46570"/>
                                      </a:cubicBezTo>
                                      <a:cubicBezTo>
                                        <a:pt x="7938" y="46570"/>
                                        <a:pt x="6922" y="46570"/>
                                        <a:pt x="6033" y="46443"/>
                                      </a:cubicBezTo>
                                      <a:cubicBezTo>
                                        <a:pt x="5271" y="46316"/>
                                        <a:pt x="4636" y="46189"/>
                                        <a:pt x="4128" y="46062"/>
                                      </a:cubicBezTo>
                                      <a:cubicBezTo>
                                        <a:pt x="3620" y="45808"/>
                                        <a:pt x="3366" y="45681"/>
                                        <a:pt x="3239" y="45300"/>
                                      </a:cubicBezTo>
                                      <a:cubicBezTo>
                                        <a:pt x="2985" y="45046"/>
                                        <a:pt x="2985" y="44792"/>
                                        <a:pt x="2985" y="44284"/>
                                      </a:cubicBezTo>
                                      <a:cubicBezTo>
                                        <a:pt x="2985" y="43776"/>
                                        <a:pt x="3239" y="43014"/>
                                        <a:pt x="3747" y="42125"/>
                                      </a:cubicBezTo>
                                      <a:cubicBezTo>
                                        <a:pt x="4382" y="41109"/>
                                        <a:pt x="5017" y="39839"/>
                                        <a:pt x="5652" y="38442"/>
                                      </a:cubicBezTo>
                                      <a:cubicBezTo>
                                        <a:pt x="6414" y="36918"/>
                                        <a:pt x="7048" y="35267"/>
                                        <a:pt x="7557" y="33362"/>
                                      </a:cubicBezTo>
                                      <a:cubicBezTo>
                                        <a:pt x="8192" y="31330"/>
                                        <a:pt x="8446" y="29171"/>
                                        <a:pt x="8446" y="26758"/>
                                      </a:cubicBezTo>
                                      <a:cubicBezTo>
                                        <a:pt x="8446" y="25234"/>
                                        <a:pt x="8318" y="23837"/>
                                        <a:pt x="8065" y="22567"/>
                                      </a:cubicBezTo>
                                      <a:cubicBezTo>
                                        <a:pt x="7684" y="21424"/>
                                        <a:pt x="7303" y="20281"/>
                                        <a:pt x="6667" y="19392"/>
                                      </a:cubicBezTo>
                                      <a:cubicBezTo>
                                        <a:pt x="6033" y="18503"/>
                                        <a:pt x="5271" y="17868"/>
                                        <a:pt x="4382" y="17360"/>
                                      </a:cubicBezTo>
                                      <a:cubicBezTo>
                                        <a:pt x="3492" y="16979"/>
                                        <a:pt x="2477" y="16725"/>
                                        <a:pt x="1207" y="16725"/>
                                      </a:cubicBezTo>
                                      <a:lnTo>
                                        <a:pt x="0" y="1717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86" name="Shape 686"/>
                              <wps:cNvSpPr/>
                              <wps:spPr>
                                <a:xfrm>
                                  <a:off x="111570" y="608583"/>
                                  <a:ext cx="20765" cy="3302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765" h="33021">
                                      <a:moveTo>
                                        <a:pt x="11113" y="0"/>
                                      </a:moveTo>
                                      <a:cubicBezTo>
                                        <a:pt x="13145" y="0"/>
                                        <a:pt x="14668" y="127"/>
                                        <a:pt x="15685" y="381"/>
                                      </a:cubicBezTo>
                                      <a:cubicBezTo>
                                        <a:pt x="16828" y="635"/>
                                        <a:pt x="17590" y="889"/>
                                        <a:pt x="17971" y="1397"/>
                                      </a:cubicBezTo>
                                      <a:cubicBezTo>
                                        <a:pt x="18352" y="1778"/>
                                        <a:pt x="18860" y="2413"/>
                                        <a:pt x="19114" y="3175"/>
                                      </a:cubicBezTo>
                                      <a:cubicBezTo>
                                        <a:pt x="19495" y="3937"/>
                                        <a:pt x="19748" y="4953"/>
                                        <a:pt x="20003" y="5969"/>
                                      </a:cubicBezTo>
                                      <a:cubicBezTo>
                                        <a:pt x="20257" y="6985"/>
                                        <a:pt x="20511" y="8255"/>
                                        <a:pt x="20638" y="9525"/>
                                      </a:cubicBezTo>
                                      <a:cubicBezTo>
                                        <a:pt x="20765" y="10668"/>
                                        <a:pt x="20765" y="11938"/>
                                        <a:pt x="20765" y="13208"/>
                                      </a:cubicBezTo>
                                      <a:cubicBezTo>
                                        <a:pt x="20765" y="16637"/>
                                        <a:pt x="20384" y="19685"/>
                                        <a:pt x="19495" y="22225"/>
                                      </a:cubicBezTo>
                                      <a:cubicBezTo>
                                        <a:pt x="18605" y="24638"/>
                                        <a:pt x="17336" y="26797"/>
                                        <a:pt x="15558" y="28448"/>
                                      </a:cubicBezTo>
                                      <a:cubicBezTo>
                                        <a:pt x="13653" y="30099"/>
                                        <a:pt x="11493" y="31242"/>
                                        <a:pt x="8699" y="32004"/>
                                      </a:cubicBezTo>
                                      <a:lnTo>
                                        <a:pt x="0" y="33021"/>
                                      </a:lnTo>
                                      <a:lnTo>
                                        <a:pt x="0" y="15266"/>
                                      </a:lnTo>
                                      <a:lnTo>
                                        <a:pt x="3873" y="14478"/>
                                      </a:lnTo>
                                      <a:cubicBezTo>
                                        <a:pt x="5524" y="13335"/>
                                        <a:pt x="6414" y="11557"/>
                                        <a:pt x="6414" y="8763"/>
                                      </a:cubicBezTo>
                                      <a:cubicBezTo>
                                        <a:pt x="6414" y="7874"/>
                                        <a:pt x="6286" y="7112"/>
                                        <a:pt x="6160" y="6350"/>
                                      </a:cubicBezTo>
                                      <a:cubicBezTo>
                                        <a:pt x="6033" y="5588"/>
                                        <a:pt x="5779" y="4953"/>
                                        <a:pt x="5652" y="4445"/>
                                      </a:cubicBezTo>
                                      <a:cubicBezTo>
                                        <a:pt x="5398" y="3810"/>
                                        <a:pt x="5143" y="3302"/>
                                        <a:pt x="5017" y="2921"/>
                                      </a:cubicBezTo>
                                      <a:cubicBezTo>
                                        <a:pt x="4890" y="2540"/>
                                        <a:pt x="4763" y="2159"/>
                                        <a:pt x="4763" y="1905"/>
                                      </a:cubicBezTo>
                                      <a:cubicBezTo>
                                        <a:pt x="4763" y="1651"/>
                                        <a:pt x="4890" y="1397"/>
                                        <a:pt x="5017" y="1143"/>
                                      </a:cubicBezTo>
                                      <a:cubicBezTo>
                                        <a:pt x="5143" y="889"/>
                                        <a:pt x="5524" y="635"/>
                                        <a:pt x="6033" y="508"/>
                                      </a:cubicBezTo>
                                      <a:cubicBezTo>
                                        <a:pt x="6541" y="381"/>
                                        <a:pt x="7176" y="254"/>
                                        <a:pt x="7938" y="127"/>
                                      </a:cubicBezTo>
                                      <a:cubicBezTo>
                                        <a:pt x="8827" y="0"/>
                                        <a:pt x="9842" y="0"/>
                                        <a:pt x="11113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87" name="Shape 687"/>
                              <wps:cNvSpPr/>
                              <wps:spPr>
                                <a:xfrm>
                                  <a:off x="111570" y="511936"/>
                                  <a:ext cx="19495" cy="5245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495" h="52451">
                                      <a:moveTo>
                                        <a:pt x="12383" y="0"/>
                                      </a:moveTo>
                                      <a:cubicBezTo>
                                        <a:pt x="13779" y="0"/>
                                        <a:pt x="14796" y="0"/>
                                        <a:pt x="15685" y="127"/>
                                      </a:cubicBezTo>
                                      <a:cubicBezTo>
                                        <a:pt x="16573" y="254"/>
                                        <a:pt x="17336" y="508"/>
                                        <a:pt x="17843" y="635"/>
                                      </a:cubicBezTo>
                                      <a:cubicBezTo>
                                        <a:pt x="18479" y="889"/>
                                        <a:pt x="18860" y="1143"/>
                                        <a:pt x="19114" y="1524"/>
                                      </a:cubicBezTo>
                                      <a:cubicBezTo>
                                        <a:pt x="19367" y="1905"/>
                                        <a:pt x="19495" y="2286"/>
                                        <a:pt x="19495" y="2667"/>
                                      </a:cubicBezTo>
                                      <a:lnTo>
                                        <a:pt x="19495" y="47117"/>
                                      </a:lnTo>
                                      <a:cubicBezTo>
                                        <a:pt x="19495" y="48641"/>
                                        <a:pt x="18986" y="49911"/>
                                        <a:pt x="18098" y="50927"/>
                                      </a:cubicBezTo>
                                      <a:cubicBezTo>
                                        <a:pt x="17209" y="51943"/>
                                        <a:pt x="15811" y="52451"/>
                                        <a:pt x="13779" y="52451"/>
                                      </a:cubicBezTo>
                                      <a:lnTo>
                                        <a:pt x="0" y="52451"/>
                                      </a:lnTo>
                                      <a:lnTo>
                                        <a:pt x="0" y="34544"/>
                                      </a:lnTo>
                                      <a:lnTo>
                                        <a:pt x="5398" y="34544"/>
                                      </a:lnTo>
                                      <a:lnTo>
                                        <a:pt x="5398" y="2667"/>
                                      </a:lnTo>
                                      <a:cubicBezTo>
                                        <a:pt x="5398" y="2286"/>
                                        <a:pt x="5524" y="1905"/>
                                        <a:pt x="5779" y="1524"/>
                                      </a:cubicBezTo>
                                      <a:cubicBezTo>
                                        <a:pt x="6033" y="1143"/>
                                        <a:pt x="6414" y="889"/>
                                        <a:pt x="6922" y="635"/>
                                      </a:cubicBezTo>
                                      <a:cubicBezTo>
                                        <a:pt x="7429" y="508"/>
                                        <a:pt x="8192" y="254"/>
                                        <a:pt x="9080" y="127"/>
                                      </a:cubicBezTo>
                                      <a:cubicBezTo>
                                        <a:pt x="9970" y="0"/>
                                        <a:pt x="11113" y="0"/>
                                        <a:pt x="12383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88" name="Shape 688"/>
                              <wps:cNvSpPr/>
                              <wps:spPr>
                                <a:xfrm>
                                  <a:off x="111570" y="476304"/>
                                  <a:ext cx="19876" cy="2699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876" h="26996">
                                      <a:moveTo>
                                        <a:pt x="0" y="0"/>
                                      </a:moveTo>
                                      <a:lnTo>
                                        <a:pt x="17463" y="9089"/>
                                      </a:lnTo>
                                      <a:cubicBezTo>
                                        <a:pt x="17971" y="9216"/>
                                        <a:pt x="18352" y="9470"/>
                                        <a:pt x="18605" y="9851"/>
                                      </a:cubicBezTo>
                                      <a:cubicBezTo>
                                        <a:pt x="18860" y="10105"/>
                                        <a:pt x="19114" y="10613"/>
                                        <a:pt x="19367" y="11248"/>
                                      </a:cubicBezTo>
                                      <a:cubicBezTo>
                                        <a:pt x="19495" y="12010"/>
                                        <a:pt x="19748" y="12899"/>
                                        <a:pt x="19748" y="14042"/>
                                      </a:cubicBezTo>
                                      <a:cubicBezTo>
                                        <a:pt x="19876" y="15312"/>
                                        <a:pt x="19876" y="16836"/>
                                        <a:pt x="19876" y="18741"/>
                                      </a:cubicBezTo>
                                      <a:cubicBezTo>
                                        <a:pt x="19876" y="20773"/>
                                        <a:pt x="19748" y="22297"/>
                                        <a:pt x="19748" y="23567"/>
                                      </a:cubicBezTo>
                                      <a:cubicBezTo>
                                        <a:pt x="19622" y="24710"/>
                                        <a:pt x="19367" y="25599"/>
                                        <a:pt x="18986" y="26107"/>
                                      </a:cubicBezTo>
                                      <a:cubicBezTo>
                                        <a:pt x="18733" y="26615"/>
                                        <a:pt x="18352" y="26996"/>
                                        <a:pt x="17843" y="26996"/>
                                      </a:cubicBezTo>
                                      <a:cubicBezTo>
                                        <a:pt x="17336" y="26996"/>
                                        <a:pt x="16701" y="26869"/>
                                        <a:pt x="15939" y="26361"/>
                                      </a:cubicBezTo>
                                      <a:lnTo>
                                        <a:pt x="0" y="1741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89" name="Shape 689"/>
                              <wps:cNvSpPr/>
                              <wps:spPr>
                                <a:xfrm>
                                  <a:off x="111570" y="443356"/>
                                  <a:ext cx="19876" cy="285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876" h="28520">
                                      <a:moveTo>
                                        <a:pt x="17843" y="0"/>
                                      </a:moveTo>
                                      <a:cubicBezTo>
                                        <a:pt x="18352" y="0"/>
                                        <a:pt x="18733" y="254"/>
                                        <a:pt x="18986" y="1016"/>
                                      </a:cubicBezTo>
                                      <a:cubicBezTo>
                                        <a:pt x="19367" y="1651"/>
                                        <a:pt x="19622" y="2540"/>
                                        <a:pt x="19748" y="3937"/>
                                      </a:cubicBezTo>
                                      <a:cubicBezTo>
                                        <a:pt x="19748" y="5207"/>
                                        <a:pt x="19876" y="6985"/>
                                        <a:pt x="19876" y="9144"/>
                                      </a:cubicBezTo>
                                      <a:cubicBezTo>
                                        <a:pt x="19876" y="11176"/>
                                        <a:pt x="19876" y="12827"/>
                                        <a:pt x="19748" y="14097"/>
                                      </a:cubicBezTo>
                                      <a:cubicBezTo>
                                        <a:pt x="19748" y="15367"/>
                                        <a:pt x="19495" y="16383"/>
                                        <a:pt x="19367" y="17018"/>
                                      </a:cubicBezTo>
                                      <a:cubicBezTo>
                                        <a:pt x="19114" y="17780"/>
                                        <a:pt x="18860" y="18288"/>
                                        <a:pt x="18605" y="18669"/>
                                      </a:cubicBezTo>
                                      <a:cubicBezTo>
                                        <a:pt x="18352" y="19050"/>
                                        <a:pt x="17971" y="19304"/>
                                        <a:pt x="17463" y="19431"/>
                                      </a:cubicBezTo>
                                      <a:lnTo>
                                        <a:pt x="0" y="28520"/>
                                      </a:lnTo>
                                      <a:lnTo>
                                        <a:pt x="0" y="9238"/>
                                      </a:lnTo>
                                      <a:lnTo>
                                        <a:pt x="15939" y="508"/>
                                      </a:lnTo>
                                      <a:cubicBezTo>
                                        <a:pt x="16701" y="127"/>
                                        <a:pt x="17336" y="0"/>
                                        <a:pt x="17843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90" name="Shape 690"/>
                              <wps:cNvSpPr/>
                              <wps:spPr>
                                <a:xfrm>
                                  <a:off x="111570" y="380872"/>
                                  <a:ext cx="21018" cy="5575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018" h="55753">
                                      <a:moveTo>
                                        <a:pt x="0" y="0"/>
                                      </a:moveTo>
                                      <a:lnTo>
                                        <a:pt x="17336" y="0"/>
                                      </a:lnTo>
                                      <a:cubicBezTo>
                                        <a:pt x="17971" y="0"/>
                                        <a:pt x="18479" y="254"/>
                                        <a:pt x="18860" y="635"/>
                                      </a:cubicBezTo>
                                      <a:cubicBezTo>
                                        <a:pt x="19241" y="1143"/>
                                        <a:pt x="19495" y="1778"/>
                                        <a:pt x="19622" y="2794"/>
                                      </a:cubicBezTo>
                                      <a:cubicBezTo>
                                        <a:pt x="19748" y="3810"/>
                                        <a:pt x="19876" y="5207"/>
                                        <a:pt x="19876" y="7112"/>
                                      </a:cubicBezTo>
                                      <a:cubicBezTo>
                                        <a:pt x="19876" y="9271"/>
                                        <a:pt x="19748" y="10668"/>
                                        <a:pt x="19622" y="11684"/>
                                      </a:cubicBezTo>
                                      <a:cubicBezTo>
                                        <a:pt x="19495" y="12573"/>
                                        <a:pt x="19241" y="13208"/>
                                        <a:pt x="18860" y="13589"/>
                                      </a:cubicBezTo>
                                      <a:cubicBezTo>
                                        <a:pt x="18479" y="13970"/>
                                        <a:pt x="17971" y="14224"/>
                                        <a:pt x="17336" y="14224"/>
                                      </a:cubicBezTo>
                                      <a:lnTo>
                                        <a:pt x="12510" y="14224"/>
                                      </a:lnTo>
                                      <a:cubicBezTo>
                                        <a:pt x="15177" y="16764"/>
                                        <a:pt x="17209" y="19558"/>
                                        <a:pt x="18733" y="22860"/>
                                      </a:cubicBezTo>
                                      <a:cubicBezTo>
                                        <a:pt x="20257" y="26035"/>
                                        <a:pt x="21018" y="29591"/>
                                        <a:pt x="21018" y="33528"/>
                                      </a:cubicBezTo>
                                      <a:cubicBezTo>
                                        <a:pt x="21018" y="36703"/>
                                        <a:pt x="20638" y="39751"/>
                                        <a:pt x="19748" y="42418"/>
                                      </a:cubicBezTo>
                                      <a:cubicBezTo>
                                        <a:pt x="18860" y="45212"/>
                                        <a:pt x="17717" y="47498"/>
                                        <a:pt x="15939" y="49530"/>
                                      </a:cubicBezTo>
                                      <a:cubicBezTo>
                                        <a:pt x="14288" y="51435"/>
                                        <a:pt x="12255" y="53086"/>
                                        <a:pt x="9842" y="54102"/>
                                      </a:cubicBezTo>
                                      <a:cubicBezTo>
                                        <a:pt x="7303" y="55245"/>
                                        <a:pt x="4509" y="55753"/>
                                        <a:pt x="1207" y="55753"/>
                                      </a:cubicBezTo>
                                      <a:lnTo>
                                        <a:pt x="0" y="55489"/>
                                      </a:lnTo>
                                      <a:lnTo>
                                        <a:pt x="0" y="38860"/>
                                      </a:lnTo>
                                      <a:lnTo>
                                        <a:pt x="572" y="38989"/>
                                      </a:lnTo>
                                      <a:cubicBezTo>
                                        <a:pt x="3239" y="38989"/>
                                        <a:pt x="5143" y="38100"/>
                                        <a:pt x="6667" y="36449"/>
                                      </a:cubicBezTo>
                                      <a:cubicBezTo>
                                        <a:pt x="8065" y="34925"/>
                                        <a:pt x="8827" y="32639"/>
                                        <a:pt x="8827" y="29718"/>
                                      </a:cubicBezTo>
                                      <a:cubicBezTo>
                                        <a:pt x="8827" y="27305"/>
                                        <a:pt x="8192" y="25146"/>
                                        <a:pt x="7048" y="23114"/>
                                      </a:cubicBezTo>
                                      <a:cubicBezTo>
                                        <a:pt x="5779" y="21082"/>
                                        <a:pt x="4001" y="18923"/>
                                        <a:pt x="1588" y="16891"/>
                                      </a:cubicBezTo>
                                      <a:lnTo>
                                        <a:pt x="0" y="1689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91" name="Shape 691"/>
                              <wps:cNvSpPr/>
                              <wps:spPr>
                                <a:xfrm>
                                  <a:off x="111570" y="347090"/>
                                  <a:ext cx="19876" cy="171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876" h="17145">
                                      <a:moveTo>
                                        <a:pt x="0" y="0"/>
                                      </a:moveTo>
                                      <a:lnTo>
                                        <a:pt x="17082" y="0"/>
                                      </a:lnTo>
                                      <a:cubicBezTo>
                                        <a:pt x="17590" y="0"/>
                                        <a:pt x="17971" y="127"/>
                                        <a:pt x="18352" y="381"/>
                                      </a:cubicBezTo>
                                      <a:cubicBezTo>
                                        <a:pt x="18605" y="635"/>
                                        <a:pt x="18986" y="1143"/>
                                        <a:pt x="19241" y="1778"/>
                                      </a:cubicBezTo>
                                      <a:cubicBezTo>
                                        <a:pt x="19367" y="2413"/>
                                        <a:pt x="19622" y="3302"/>
                                        <a:pt x="19748" y="4445"/>
                                      </a:cubicBezTo>
                                      <a:cubicBezTo>
                                        <a:pt x="19748" y="5461"/>
                                        <a:pt x="19876" y="6858"/>
                                        <a:pt x="19876" y="8636"/>
                                      </a:cubicBezTo>
                                      <a:cubicBezTo>
                                        <a:pt x="19876" y="10287"/>
                                        <a:pt x="19748" y="11684"/>
                                        <a:pt x="19748" y="12700"/>
                                      </a:cubicBezTo>
                                      <a:cubicBezTo>
                                        <a:pt x="19622" y="13843"/>
                                        <a:pt x="19367" y="14732"/>
                                        <a:pt x="19241" y="15367"/>
                                      </a:cubicBezTo>
                                      <a:cubicBezTo>
                                        <a:pt x="18986" y="16002"/>
                                        <a:pt x="18605" y="16510"/>
                                        <a:pt x="18352" y="16764"/>
                                      </a:cubicBezTo>
                                      <a:cubicBezTo>
                                        <a:pt x="17971" y="17018"/>
                                        <a:pt x="17590" y="17145"/>
                                        <a:pt x="17082" y="17145"/>
                                      </a:cubicBezTo>
                                      <a:lnTo>
                                        <a:pt x="0" y="1714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92" name="Shape 692"/>
                              <wps:cNvSpPr/>
                              <wps:spPr>
                                <a:xfrm>
                                  <a:off x="111570" y="307085"/>
                                  <a:ext cx="19876" cy="1727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876" h="17272">
                                      <a:moveTo>
                                        <a:pt x="0" y="0"/>
                                      </a:moveTo>
                                      <a:lnTo>
                                        <a:pt x="17082" y="0"/>
                                      </a:lnTo>
                                      <a:cubicBezTo>
                                        <a:pt x="17590" y="0"/>
                                        <a:pt x="17971" y="127"/>
                                        <a:pt x="18352" y="508"/>
                                      </a:cubicBezTo>
                                      <a:cubicBezTo>
                                        <a:pt x="18605" y="762"/>
                                        <a:pt x="18986" y="1143"/>
                                        <a:pt x="19241" y="1905"/>
                                      </a:cubicBezTo>
                                      <a:cubicBezTo>
                                        <a:pt x="19367" y="2540"/>
                                        <a:pt x="19622" y="3429"/>
                                        <a:pt x="19748" y="4445"/>
                                      </a:cubicBezTo>
                                      <a:cubicBezTo>
                                        <a:pt x="19748" y="5588"/>
                                        <a:pt x="19876" y="6985"/>
                                        <a:pt x="19876" y="8636"/>
                                      </a:cubicBezTo>
                                      <a:cubicBezTo>
                                        <a:pt x="19876" y="10287"/>
                                        <a:pt x="19748" y="11684"/>
                                        <a:pt x="19748" y="12827"/>
                                      </a:cubicBezTo>
                                      <a:cubicBezTo>
                                        <a:pt x="19622" y="13843"/>
                                        <a:pt x="19367" y="14732"/>
                                        <a:pt x="19241" y="15367"/>
                                      </a:cubicBezTo>
                                      <a:cubicBezTo>
                                        <a:pt x="18986" y="16129"/>
                                        <a:pt x="18605" y="16510"/>
                                        <a:pt x="18352" y="16764"/>
                                      </a:cubicBezTo>
                                      <a:cubicBezTo>
                                        <a:pt x="17971" y="17145"/>
                                        <a:pt x="17590" y="17272"/>
                                        <a:pt x="17082" y="17272"/>
                                      </a:cubicBezTo>
                                      <a:lnTo>
                                        <a:pt x="0" y="1727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93" name="Shape 693"/>
                              <wps:cNvSpPr/>
                              <wps:spPr>
                                <a:xfrm>
                                  <a:off x="111570" y="267207"/>
                                  <a:ext cx="19876" cy="171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876" h="17145">
                                      <a:moveTo>
                                        <a:pt x="0" y="0"/>
                                      </a:moveTo>
                                      <a:lnTo>
                                        <a:pt x="17082" y="0"/>
                                      </a:lnTo>
                                      <a:cubicBezTo>
                                        <a:pt x="17590" y="0"/>
                                        <a:pt x="17971" y="127"/>
                                        <a:pt x="18352" y="381"/>
                                      </a:cubicBezTo>
                                      <a:cubicBezTo>
                                        <a:pt x="18605" y="635"/>
                                        <a:pt x="18986" y="1143"/>
                                        <a:pt x="19241" y="1778"/>
                                      </a:cubicBezTo>
                                      <a:cubicBezTo>
                                        <a:pt x="19367" y="2413"/>
                                        <a:pt x="19622" y="3175"/>
                                        <a:pt x="19748" y="4318"/>
                                      </a:cubicBezTo>
                                      <a:cubicBezTo>
                                        <a:pt x="19748" y="5461"/>
                                        <a:pt x="19876" y="6858"/>
                                        <a:pt x="19876" y="8509"/>
                                      </a:cubicBezTo>
                                      <a:cubicBezTo>
                                        <a:pt x="19876" y="10287"/>
                                        <a:pt x="19748" y="11684"/>
                                        <a:pt x="19748" y="12700"/>
                                      </a:cubicBezTo>
                                      <a:cubicBezTo>
                                        <a:pt x="19622" y="13843"/>
                                        <a:pt x="19367" y="14732"/>
                                        <a:pt x="19241" y="15367"/>
                                      </a:cubicBezTo>
                                      <a:cubicBezTo>
                                        <a:pt x="18986" y="16002"/>
                                        <a:pt x="18605" y="16510"/>
                                        <a:pt x="18352" y="16764"/>
                                      </a:cubicBezTo>
                                      <a:cubicBezTo>
                                        <a:pt x="17971" y="17018"/>
                                        <a:pt x="17590" y="17145"/>
                                        <a:pt x="17082" y="17145"/>
                                      </a:cubicBezTo>
                                      <a:lnTo>
                                        <a:pt x="0" y="1714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94" name="Shape 694"/>
                              <wps:cNvSpPr/>
                              <wps:spPr>
                                <a:xfrm>
                                  <a:off x="111570" y="234314"/>
                                  <a:ext cx="19876" cy="171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876" h="17145">
                                      <a:moveTo>
                                        <a:pt x="0" y="0"/>
                                      </a:moveTo>
                                      <a:lnTo>
                                        <a:pt x="17082" y="0"/>
                                      </a:lnTo>
                                      <a:cubicBezTo>
                                        <a:pt x="17590" y="0"/>
                                        <a:pt x="17971" y="127"/>
                                        <a:pt x="18352" y="381"/>
                                      </a:cubicBezTo>
                                      <a:cubicBezTo>
                                        <a:pt x="18605" y="635"/>
                                        <a:pt x="18986" y="1143"/>
                                        <a:pt x="19241" y="1778"/>
                                      </a:cubicBezTo>
                                      <a:cubicBezTo>
                                        <a:pt x="19367" y="2413"/>
                                        <a:pt x="19622" y="3302"/>
                                        <a:pt x="19748" y="4445"/>
                                      </a:cubicBezTo>
                                      <a:cubicBezTo>
                                        <a:pt x="19748" y="5461"/>
                                        <a:pt x="19876" y="6858"/>
                                        <a:pt x="19876" y="8636"/>
                                      </a:cubicBezTo>
                                      <a:cubicBezTo>
                                        <a:pt x="19876" y="10287"/>
                                        <a:pt x="19748" y="11684"/>
                                        <a:pt x="19748" y="12700"/>
                                      </a:cubicBezTo>
                                      <a:cubicBezTo>
                                        <a:pt x="19622" y="13843"/>
                                        <a:pt x="19367" y="14732"/>
                                        <a:pt x="19241" y="15367"/>
                                      </a:cubicBezTo>
                                      <a:cubicBezTo>
                                        <a:pt x="18986" y="16002"/>
                                        <a:pt x="18605" y="16510"/>
                                        <a:pt x="18352" y="16764"/>
                                      </a:cubicBezTo>
                                      <a:cubicBezTo>
                                        <a:pt x="17971" y="17018"/>
                                        <a:pt x="17590" y="17145"/>
                                        <a:pt x="17082" y="17145"/>
                                      </a:cubicBezTo>
                                      <a:lnTo>
                                        <a:pt x="0" y="1714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95" name="Shape 695"/>
                              <wps:cNvSpPr/>
                              <wps:spPr>
                                <a:xfrm>
                                  <a:off x="111570" y="199262"/>
                                  <a:ext cx="19876" cy="1727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876" h="17272">
                                      <a:moveTo>
                                        <a:pt x="0" y="0"/>
                                      </a:moveTo>
                                      <a:lnTo>
                                        <a:pt x="17082" y="0"/>
                                      </a:lnTo>
                                      <a:cubicBezTo>
                                        <a:pt x="17590" y="0"/>
                                        <a:pt x="17971" y="127"/>
                                        <a:pt x="18352" y="381"/>
                                      </a:cubicBezTo>
                                      <a:cubicBezTo>
                                        <a:pt x="18605" y="635"/>
                                        <a:pt x="18986" y="1143"/>
                                        <a:pt x="19241" y="1778"/>
                                      </a:cubicBezTo>
                                      <a:cubicBezTo>
                                        <a:pt x="19367" y="2413"/>
                                        <a:pt x="19622" y="3302"/>
                                        <a:pt x="19748" y="4445"/>
                                      </a:cubicBezTo>
                                      <a:cubicBezTo>
                                        <a:pt x="19748" y="5461"/>
                                        <a:pt x="19876" y="6858"/>
                                        <a:pt x="19876" y="8636"/>
                                      </a:cubicBezTo>
                                      <a:cubicBezTo>
                                        <a:pt x="19876" y="10287"/>
                                        <a:pt x="19748" y="11684"/>
                                        <a:pt x="19748" y="12700"/>
                                      </a:cubicBezTo>
                                      <a:cubicBezTo>
                                        <a:pt x="19622" y="13843"/>
                                        <a:pt x="19367" y="14732"/>
                                        <a:pt x="19241" y="15367"/>
                                      </a:cubicBezTo>
                                      <a:cubicBezTo>
                                        <a:pt x="18986" y="16002"/>
                                        <a:pt x="18605" y="16510"/>
                                        <a:pt x="18352" y="16764"/>
                                      </a:cubicBezTo>
                                      <a:cubicBezTo>
                                        <a:pt x="17971" y="17018"/>
                                        <a:pt x="17590" y="17272"/>
                                        <a:pt x="17082" y="17272"/>
                                      </a:cubicBezTo>
                                      <a:lnTo>
                                        <a:pt x="0" y="1727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96" name="Shape 696"/>
                              <wps:cNvSpPr/>
                              <wps:spPr>
                                <a:xfrm>
                                  <a:off x="111570" y="158114"/>
                                  <a:ext cx="19876" cy="1727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876" h="17272">
                                      <a:moveTo>
                                        <a:pt x="0" y="0"/>
                                      </a:moveTo>
                                      <a:lnTo>
                                        <a:pt x="17082" y="0"/>
                                      </a:lnTo>
                                      <a:cubicBezTo>
                                        <a:pt x="17590" y="0"/>
                                        <a:pt x="17971" y="127"/>
                                        <a:pt x="18352" y="381"/>
                                      </a:cubicBezTo>
                                      <a:cubicBezTo>
                                        <a:pt x="18605" y="762"/>
                                        <a:pt x="18986" y="1143"/>
                                        <a:pt x="19241" y="1778"/>
                                      </a:cubicBezTo>
                                      <a:cubicBezTo>
                                        <a:pt x="19367" y="2413"/>
                                        <a:pt x="19622" y="3302"/>
                                        <a:pt x="19748" y="4445"/>
                                      </a:cubicBezTo>
                                      <a:cubicBezTo>
                                        <a:pt x="19748" y="5588"/>
                                        <a:pt x="19876" y="6985"/>
                                        <a:pt x="19876" y="8636"/>
                                      </a:cubicBezTo>
                                      <a:cubicBezTo>
                                        <a:pt x="19876" y="10287"/>
                                        <a:pt x="19748" y="11684"/>
                                        <a:pt x="19748" y="12827"/>
                                      </a:cubicBezTo>
                                      <a:cubicBezTo>
                                        <a:pt x="19622" y="13970"/>
                                        <a:pt x="19367" y="14732"/>
                                        <a:pt x="19241" y="15494"/>
                                      </a:cubicBezTo>
                                      <a:cubicBezTo>
                                        <a:pt x="18986" y="16129"/>
                                        <a:pt x="18605" y="16510"/>
                                        <a:pt x="18352" y="16764"/>
                                      </a:cubicBezTo>
                                      <a:cubicBezTo>
                                        <a:pt x="17971" y="17018"/>
                                        <a:pt x="17590" y="17272"/>
                                        <a:pt x="17082" y="17272"/>
                                      </a:cubicBezTo>
                                      <a:lnTo>
                                        <a:pt x="0" y="1727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97" name="Shape 697"/>
                              <wps:cNvSpPr/>
                              <wps:spPr>
                                <a:xfrm>
                                  <a:off x="111570" y="88264"/>
                                  <a:ext cx="21018" cy="5541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018" h="55419">
                                      <a:moveTo>
                                        <a:pt x="9589" y="0"/>
                                      </a:moveTo>
                                      <a:cubicBezTo>
                                        <a:pt x="10478" y="0"/>
                                        <a:pt x="11367" y="0"/>
                                        <a:pt x="12129" y="0"/>
                                      </a:cubicBezTo>
                                      <a:cubicBezTo>
                                        <a:pt x="12764" y="127"/>
                                        <a:pt x="13398" y="127"/>
                                        <a:pt x="13907" y="254"/>
                                      </a:cubicBezTo>
                                      <a:cubicBezTo>
                                        <a:pt x="14415" y="381"/>
                                        <a:pt x="14796" y="508"/>
                                        <a:pt x="15177" y="635"/>
                                      </a:cubicBezTo>
                                      <a:cubicBezTo>
                                        <a:pt x="15558" y="889"/>
                                        <a:pt x="15811" y="1143"/>
                                        <a:pt x="16192" y="1397"/>
                                      </a:cubicBezTo>
                                      <a:cubicBezTo>
                                        <a:pt x="16447" y="1651"/>
                                        <a:pt x="16954" y="2540"/>
                                        <a:pt x="17463" y="3810"/>
                                      </a:cubicBezTo>
                                      <a:cubicBezTo>
                                        <a:pt x="17971" y="5207"/>
                                        <a:pt x="18605" y="6858"/>
                                        <a:pt x="19114" y="8890"/>
                                      </a:cubicBezTo>
                                      <a:cubicBezTo>
                                        <a:pt x="19622" y="10922"/>
                                        <a:pt x="20003" y="13335"/>
                                        <a:pt x="20384" y="16002"/>
                                      </a:cubicBezTo>
                                      <a:cubicBezTo>
                                        <a:pt x="20892" y="18542"/>
                                        <a:pt x="21018" y="21463"/>
                                        <a:pt x="21018" y="24384"/>
                                      </a:cubicBezTo>
                                      <a:cubicBezTo>
                                        <a:pt x="21018" y="29845"/>
                                        <a:pt x="20384" y="34671"/>
                                        <a:pt x="18986" y="38735"/>
                                      </a:cubicBezTo>
                                      <a:cubicBezTo>
                                        <a:pt x="17590" y="42799"/>
                                        <a:pt x="15558" y="46228"/>
                                        <a:pt x="12764" y="48895"/>
                                      </a:cubicBezTo>
                                      <a:cubicBezTo>
                                        <a:pt x="9970" y="51689"/>
                                        <a:pt x="6414" y="53721"/>
                                        <a:pt x="2223" y="55118"/>
                                      </a:cubicBezTo>
                                      <a:lnTo>
                                        <a:pt x="0" y="55419"/>
                                      </a:lnTo>
                                      <a:lnTo>
                                        <a:pt x="0" y="37555"/>
                                      </a:lnTo>
                                      <a:lnTo>
                                        <a:pt x="3492" y="35687"/>
                                      </a:lnTo>
                                      <a:cubicBezTo>
                                        <a:pt x="4890" y="34290"/>
                                        <a:pt x="6033" y="32639"/>
                                        <a:pt x="6795" y="30480"/>
                                      </a:cubicBezTo>
                                      <a:cubicBezTo>
                                        <a:pt x="7684" y="28321"/>
                                        <a:pt x="8065" y="25781"/>
                                        <a:pt x="8065" y="22860"/>
                                      </a:cubicBezTo>
                                      <a:cubicBezTo>
                                        <a:pt x="8065" y="19812"/>
                                        <a:pt x="7811" y="17145"/>
                                        <a:pt x="7429" y="14859"/>
                                      </a:cubicBezTo>
                                      <a:cubicBezTo>
                                        <a:pt x="6922" y="12700"/>
                                        <a:pt x="6414" y="10668"/>
                                        <a:pt x="5905" y="9017"/>
                                      </a:cubicBezTo>
                                      <a:cubicBezTo>
                                        <a:pt x="5398" y="7366"/>
                                        <a:pt x="4890" y="5969"/>
                                        <a:pt x="4509" y="4826"/>
                                      </a:cubicBezTo>
                                      <a:cubicBezTo>
                                        <a:pt x="4001" y="3810"/>
                                        <a:pt x="3873" y="2921"/>
                                        <a:pt x="3873" y="2159"/>
                                      </a:cubicBezTo>
                                      <a:cubicBezTo>
                                        <a:pt x="3873" y="1778"/>
                                        <a:pt x="3873" y="1397"/>
                                        <a:pt x="4128" y="1143"/>
                                      </a:cubicBezTo>
                                      <a:cubicBezTo>
                                        <a:pt x="4254" y="889"/>
                                        <a:pt x="4509" y="635"/>
                                        <a:pt x="4890" y="508"/>
                                      </a:cubicBezTo>
                                      <a:cubicBezTo>
                                        <a:pt x="5398" y="254"/>
                                        <a:pt x="5905" y="127"/>
                                        <a:pt x="6667" y="127"/>
                                      </a:cubicBezTo>
                                      <a:cubicBezTo>
                                        <a:pt x="7429" y="0"/>
                                        <a:pt x="8446" y="0"/>
                                        <a:pt x="9589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98" name="Shape 698"/>
                              <wps:cNvSpPr/>
                              <wps:spPr>
                                <a:xfrm>
                                  <a:off x="111570" y="54482"/>
                                  <a:ext cx="19876" cy="1727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876" h="17272">
                                      <a:moveTo>
                                        <a:pt x="0" y="0"/>
                                      </a:moveTo>
                                      <a:lnTo>
                                        <a:pt x="17082" y="0"/>
                                      </a:lnTo>
                                      <a:cubicBezTo>
                                        <a:pt x="17590" y="0"/>
                                        <a:pt x="17971" y="127"/>
                                        <a:pt x="18352" y="381"/>
                                      </a:cubicBezTo>
                                      <a:cubicBezTo>
                                        <a:pt x="18605" y="635"/>
                                        <a:pt x="18986" y="1143"/>
                                        <a:pt x="19241" y="1778"/>
                                      </a:cubicBezTo>
                                      <a:cubicBezTo>
                                        <a:pt x="19367" y="2413"/>
                                        <a:pt x="19622" y="3302"/>
                                        <a:pt x="19748" y="4445"/>
                                      </a:cubicBezTo>
                                      <a:cubicBezTo>
                                        <a:pt x="19748" y="5461"/>
                                        <a:pt x="19876" y="6858"/>
                                        <a:pt x="19876" y="8636"/>
                                      </a:cubicBezTo>
                                      <a:cubicBezTo>
                                        <a:pt x="19876" y="10287"/>
                                        <a:pt x="19748" y="11684"/>
                                        <a:pt x="19748" y="12700"/>
                                      </a:cubicBezTo>
                                      <a:cubicBezTo>
                                        <a:pt x="19622" y="13843"/>
                                        <a:pt x="19367" y="14732"/>
                                        <a:pt x="19241" y="15367"/>
                                      </a:cubicBezTo>
                                      <a:cubicBezTo>
                                        <a:pt x="18986" y="16002"/>
                                        <a:pt x="18605" y="16510"/>
                                        <a:pt x="18352" y="16764"/>
                                      </a:cubicBezTo>
                                      <a:cubicBezTo>
                                        <a:pt x="17971" y="17018"/>
                                        <a:pt x="17590" y="17272"/>
                                        <a:pt x="17082" y="17272"/>
                                      </a:cubicBezTo>
                                      <a:lnTo>
                                        <a:pt x="0" y="1727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702" name="Picture 702"/>
                                <pic:cNvPicPr/>
                              </pic:nvPicPr>
                              <pic:blipFill>
                                <a:blip r:embed="rId18"/>
                                <a:stretch>
                                  <a:fillRect/>
                                </a:stretch>
                              </pic:blipFill>
                              <pic:spPr>
                                <a:xfrm rot="-5399997">
                                  <a:off x="26670" y="522604"/>
                                  <a:ext cx="483108" cy="1905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704" name="Shape 704"/>
                              <wps:cNvSpPr/>
                              <wps:spPr>
                                <a:xfrm>
                                  <a:off x="215392" y="746632"/>
                                  <a:ext cx="69152" cy="10312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9152" h="103124">
                                      <a:moveTo>
                                        <a:pt x="7239" y="0"/>
                                      </a:moveTo>
                                      <a:lnTo>
                                        <a:pt x="69152" y="0"/>
                                      </a:lnTo>
                                      <a:lnTo>
                                        <a:pt x="69152" y="17018"/>
                                      </a:lnTo>
                                      <a:lnTo>
                                        <a:pt x="14097" y="17018"/>
                                      </a:lnTo>
                                      <a:lnTo>
                                        <a:pt x="14097" y="17145"/>
                                      </a:lnTo>
                                      <a:lnTo>
                                        <a:pt x="69152" y="36759"/>
                                      </a:lnTo>
                                      <a:lnTo>
                                        <a:pt x="69152" y="67045"/>
                                      </a:lnTo>
                                      <a:lnTo>
                                        <a:pt x="14097" y="85979"/>
                                      </a:lnTo>
                                      <a:lnTo>
                                        <a:pt x="14097" y="86106"/>
                                      </a:lnTo>
                                      <a:lnTo>
                                        <a:pt x="69152" y="86106"/>
                                      </a:lnTo>
                                      <a:lnTo>
                                        <a:pt x="69152" y="103124"/>
                                      </a:lnTo>
                                      <a:lnTo>
                                        <a:pt x="7239" y="103124"/>
                                      </a:lnTo>
                                      <a:cubicBezTo>
                                        <a:pt x="4953" y="103124"/>
                                        <a:pt x="3175" y="102616"/>
                                        <a:pt x="1905" y="101346"/>
                                      </a:cubicBezTo>
                                      <a:cubicBezTo>
                                        <a:pt x="635" y="100076"/>
                                        <a:pt x="0" y="98425"/>
                                        <a:pt x="0" y="96393"/>
                                      </a:cubicBezTo>
                                      <a:lnTo>
                                        <a:pt x="0" y="84582"/>
                                      </a:lnTo>
                                      <a:cubicBezTo>
                                        <a:pt x="0" y="82550"/>
                                        <a:pt x="254" y="80772"/>
                                        <a:pt x="508" y="79248"/>
                                      </a:cubicBezTo>
                                      <a:cubicBezTo>
                                        <a:pt x="889" y="77724"/>
                                        <a:pt x="1524" y="76454"/>
                                        <a:pt x="2286" y="75311"/>
                                      </a:cubicBezTo>
                                      <a:cubicBezTo>
                                        <a:pt x="3048" y="74168"/>
                                        <a:pt x="4064" y="73279"/>
                                        <a:pt x="5461" y="72644"/>
                                      </a:cubicBezTo>
                                      <a:cubicBezTo>
                                        <a:pt x="6731" y="71882"/>
                                        <a:pt x="8382" y="71247"/>
                                        <a:pt x="10287" y="70612"/>
                                      </a:cubicBezTo>
                                      <a:lnTo>
                                        <a:pt x="62992" y="51435"/>
                                      </a:lnTo>
                                      <a:lnTo>
                                        <a:pt x="62992" y="51181"/>
                                      </a:lnTo>
                                      <a:lnTo>
                                        <a:pt x="10414" y="31369"/>
                                      </a:lnTo>
                                      <a:cubicBezTo>
                                        <a:pt x="8509" y="30734"/>
                                        <a:pt x="6858" y="30099"/>
                                        <a:pt x="5461" y="29464"/>
                                      </a:cubicBezTo>
                                      <a:cubicBezTo>
                                        <a:pt x="4191" y="28702"/>
                                        <a:pt x="3175" y="27940"/>
                                        <a:pt x="2286" y="26924"/>
                                      </a:cubicBezTo>
                                      <a:cubicBezTo>
                                        <a:pt x="1524" y="26035"/>
                                        <a:pt x="889" y="24892"/>
                                        <a:pt x="508" y="23622"/>
                                      </a:cubicBezTo>
                                      <a:cubicBezTo>
                                        <a:pt x="254" y="22352"/>
                                        <a:pt x="0" y="20828"/>
                                        <a:pt x="0" y="19177"/>
                                      </a:cubicBezTo>
                                      <a:lnTo>
                                        <a:pt x="0" y="7112"/>
                                      </a:lnTo>
                                      <a:cubicBezTo>
                                        <a:pt x="0" y="5842"/>
                                        <a:pt x="254" y="4826"/>
                                        <a:pt x="508" y="3937"/>
                                      </a:cubicBezTo>
                                      <a:cubicBezTo>
                                        <a:pt x="889" y="3048"/>
                                        <a:pt x="1270" y="2286"/>
                                        <a:pt x="1905" y="1651"/>
                                      </a:cubicBezTo>
                                      <a:cubicBezTo>
                                        <a:pt x="2540" y="1143"/>
                                        <a:pt x="3302" y="635"/>
                                        <a:pt x="4191" y="381"/>
                                      </a:cubicBezTo>
                                      <a:cubicBezTo>
                                        <a:pt x="5080" y="127"/>
                                        <a:pt x="6096" y="0"/>
                                        <a:pt x="7239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05" name="Shape 705"/>
                              <wps:cNvSpPr/>
                              <wps:spPr>
                                <a:xfrm>
                                  <a:off x="236728" y="676909"/>
                                  <a:ext cx="47816" cy="5548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816" h="55489">
                                      <a:moveTo>
                                        <a:pt x="24130" y="0"/>
                                      </a:moveTo>
                                      <a:lnTo>
                                        <a:pt x="47816" y="0"/>
                                      </a:lnTo>
                                      <a:lnTo>
                                        <a:pt x="47816" y="16891"/>
                                      </a:lnTo>
                                      <a:lnTo>
                                        <a:pt x="38989" y="16891"/>
                                      </a:lnTo>
                                      <a:lnTo>
                                        <a:pt x="38989" y="23495"/>
                                      </a:lnTo>
                                      <a:cubicBezTo>
                                        <a:pt x="38989" y="26289"/>
                                        <a:pt x="39243" y="28575"/>
                                        <a:pt x="39624" y="30607"/>
                                      </a:cubicBezTo>
                                      <a:cubicBezTo>
                                        <a:pt x="40005" y="32512"/>
                                        <a:pt x="40640" y="34163"/>
                                        <a:pt x="41529" y="35433"/>
                                      </a:cubicBezTo>
                                      <a:cubicBezTo>
                                        <a:pt x="42291" y="36576"/>
                                        <a:pt x="43307" y="37465"/>
                                        <a:pt x="44450" y="38100"/>
                                      </a:cubicBezTo>
                                      <a:lnTo>
                                        <a:pt x="47816" y="38836"/>
                                      </a:lnTo>
                                      <a:lnTo>
                                        <a:pt x="47816" y="55489"/>
                                      </a:lnTo>
                                      <a:lnTo>
                                        <a:pt x="39751" y="53721"/>
                                      </a:lnTo>
                                      <a:cubicBezTo>
                                        <a:pt x="37084" y="52324"/>
                                        <a:pt x="34925" y="50165"/>
                                        <a:pt x="33274" y="47498"/>
                                      </a:cubicBezTo>
                                      <a:cubicBezTo>
                                        <a:pt x="31496" y="44704"/>
                                        <a:pt x="30226" y="41275"/>
                                        <a:pt x="29464" y="37211"/>
                                      </a:cubicBezTo>
                                      <a:cubicBezTo>
                                        <a:pt x="28575" y="33020"/>
                                        <a:pt x="28194" y="28321"/>
                                        <a:pt x="28194" y="22860"/>
                                      </a:cubicBezTo>
                                      <a:lnTo>
                                        <a:pt x="28194" y="16891"/>
                                      </a:lnTo>
                                      <a:lnTo>
                                        <a:pt x="24511" y="16891"/>
                                      </a:lnTo>
                                      <a:cubicBezTo>
                                        <a:pt x="22606" y="16891"/>
                                        <a:pt x="20955" y="17145"/>
                                        <a:pt x="19431" y="17526"/>
                                      </a:cubicBezTo>
                                      <a:cubicBezTo>
                                        <a:pt x="18034" y="17907"/>
                                        <a:pt x="16891" y="18542"/>
                                        <a:pt x="15875" y="19431"/>
                                      </a:cubicBezTo>
                                      <a:cubicBezTo>
                                        <a:pt x="14859" y="20320"/>
                                        <a:pt x="14224" y="21463"/>
                                        <a:pt x="13716" y="22987"/>
                                      </a:cubicBezTo>
                                      <a:cubicBezTo>
                                        <a:pt x="13335" y="24384"/>
                                        <a:pt x="13081" y="26289"/>
                                        <a:pt x="13081" y="28448"/>
                                      </a:cubicBezTo>
                                      <a:cubicBezTo>
                                        <a:pt x="13081" y="31369"/>
                                        <a:pt x="13335" y="33909"/>
                                        <a:pt x="13970" y="36195"/>
                                      </a:cubicBezTo>
                                      <a:cubicBezTo>
                                        <a:pt x="14605" y="38481"/>
                                        <a:pt x="15367" y="40386"/>
                                        <a:pt x="16129" y="42164"/>
                                      </a:cubicBezTo>
                                      <a:cubicBezTo>
                                        <a:pt x="16891" y="43942"/>
                                        <a:pt x="17653" y="45339"/>
                                        <a:pt x="18288" y="46482"/>
                                      </a:cubicBezTo>
                                      <a:cubicBezTo>
                                        <a:pt x="18923" y="47625"/>
                                        <a:pt x="19177" y="48641"/>
                                        <a:pt x="19177" y="49403"/>
                                      </a:cubicBezTo>
                                      <a:cubicBezTo>
                                        <a:pt x="19177" y="49784"/>
                                        <a:pt x="19050" y="50292"/>
                                        <a:pt x="18796" y="50673"/>
                                      </a:cubicBezTo>
                                      <a:cubicBezTo>
                                        <a:pt x="18415" y="51054"/>
                                        <a:pt x="18034" y="51435"/>
                                        <a:pt x="17399" y="51689"/>
                                      </a:cubicBezTo>
                                      <a:cubicBezTo>
                                        <a:pt x="16764" y="51943"/>
                                        <a:pt x="16002" y="52070"/>
                                        <a:pt x="15240" y="52197"/>
                                      </a:cubicBezTo>
                                      <a:cubicBezTo>
                                        <a:pt x="14351" y="52324"/>
                                        <a:pt x="13335" y="52451"/>
                                        <a:pt x="12319" y="52451"/>
                                      </a:cubicBezTo>
                                      <a:cubicBezTo>
                                        <a:pt x="10922" y="52451"/>
                                        <a:pt x="9779" y="52324"/>
                                        <a:pt x="9017" y="52070"/>
                                      </a:cubicBezTo>
                                      <a:cubicBezTo>
                                        <a:pt x="8128" y="51816"/>
                                        <a:pt x="7366" y="51435"/>
                                        <a:pt x="6731" y="50800"/>
                                      </a:cubicBezTo>
                                      <a:cubicBezTo>
                                        <a:pt x="6096" y="50165"/>
                                        <a:pt x="5334" y="49022"/>
                                        <a:pt x="4572" y="47371"/>
                                      </a:cubicBezTo>
                                      <a:cubicBezTo>
                                        <a:pt x="3810" y="45847"/>
                                        <a:pt x="3048" y="43942"/>
                                        <a:pt x="2286" y="41783"/>
                                      </a:cubicBezTo>
                                      <a:cubicBezTo>
                                        <a:pt x="1651" y="39624"/>
                                        <a:pt x="1016" y="37338"/>
                                        <a:pt x="635" y="34798"/>
                                      </a:cubicBezTo>
                                      <a:cubicBezTo>
                                        <a:pt x="254" y="32258"/>
                                        <a:pt x="0" y="29591"/>
                                        <a:pt x="0" y="26924"/>
                                      </a:cubicBezTo>
                                      <a:cubicBezTo>
                                        <a:pt x="0" y="22225"/>
                                        <a:pt x="508" y="18034"/>
                                        <a:pt x="1397" y="14732"/>
                                      </a:cubicBezTo>
                                      <a:cubicBezTo>
                                        <a:pt x="2286" y="11303"/>
                                        <a:pt x="3810" y="8509"/>
                                        <a:pt x="5715" y="6223"/>
                                      </a:cubicBezTo>
                                      <a:cubicBezTo>
                                        <a:pt x="7620" y="4064"/>
                                        <a:pt x="10160" y="2540"/>
                                        <a:pt x="13208" y="1524"/>
                                      </a:cubicBezTo>
                                      <a:cubicBezTo>
                                        <a:pt x="16256" y="508"/>
                                        <a:pt x="19939" y="0"/>
                                        <a:pt x="2413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06" name="Shape 706"/>
                              <wps:cNvSpPr/>
                              <wps:spPr>
                                <a:xfrm>
                                  <a:off x="236728" y="621156"/>
                                  <a:ext cx="47816" cy="3924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816" h="39243">
                                      <a:moveTo>
                                        <a:pt x="5715" y="0"/>
                                      </a:moveTo>
                                      <a:cubicBezTo>
                                        <a:pt x="6604" y="0"/>
                                        <a:pt x="7874" y="0"/>
                                        <a:pt x="9525" y="0"/>
                                      </a:cubicBezTo>
                                      <a:cubicBezTo>
                                        <a:pt x="11176" y="0"/>
                                        <a:pt x="12573" y="0"/>
                                        <a:pt x="13589" y="127"/>
                                      </a:cubicBezTo>
                                      <a:cubicBezTo>
                                        <a:pt x="14605" y="127"/>
                                        <a:pt x="15494" y="381"/>
                                        <a:pt x="16129" y="508"/>
                                      </a:cubicBezTo>
                                      <a:cubicBezTo>
                                        <a:pt x="16637" y="635"/>
                                        <a:pt x="17145" y="889"/>
                                        <a:pt x="17272" y="1270"/>
                                      </a:cubicBezTo>
                                      <a:cubicBezTo>
                                        <a:pt x="17526" y="1524"/>
                                        <a:pt x="17653" y="1905"/>
                                        <a:pt x="17653" y="2413"/>
                                      </a:cubicBezTo>
                                      <a:cubicBezTo>
                                        <a:pt x="17653" y="2667"/>
                                        <a:pt x="17526" y="3175"/>
                                        <a:pt x="17399" y="3556"/>
                                      </a:cubicBezTo>
                                      <a:cubicBezTo>
                                        <a:pt x="17272" y="4064"/>
                                        <a:pt x="17145" y="4572"/>
                                        <a:pt x="16891" y="5080"/>
                                      </a:cubicBezTo>
                                      <a:cubicBezTo>
                                        <a:pt x="16764" y="5715"/>
                                        <a:pt x="16510" y="6350"/>
                                        <a:pt x="16383" y="6985"/>
                                      </a:cubicBezTo>
                                      <a:cubicBezTo>
                                        <a:pt x="16256" y="7747"/>
                                        <a:pt x="16129" y="8509"/>
                                        <a:pt x="16129" y="9271"/>
                                      </a:cubicBezTo>
                                      <a:cubicBezTo>
                                        <a:pt x="16129" y="10287"/>
                                        <a:pt x="16383" y="11176"/>
                                        <a:pt x="16764" y="12192"/>
                                      </a:cubicBezTo>
                                      <a:cubicBezTo>
                                        <a:pt x="17145" y="13081"/>
                                        <a:pt x="17780" y="14097"/>
                                        <a:pt x="18542" y="15113"/>
                                      </a:cubicBezTo>
                                      <a:cubicBezTo>
                                        <a:pt x="19431" y="16129"/>
                                        <a:pt x="20447" y="17272"/>
                                        <a:pt x="21844" y="18288"/>
                                      </a:cubicBezTo>
                                      <a:cubicBezTo>
                                        <a:pt x="23241" y="19431"/>
                                        <a:pt x="24892" y="20701"/>
                                        <a:pt x="26924" y="21971"/>
                                      </a:cubicBezTo>
                                      <a:lnTo>
                                        <a:pt x="47816" y="21971"/>
                                      </a:lnTo>
                                      <a:lnTo>
                                        <a:pt x="47816" y="39243"/>
                                      </a:lnTo>
                                      <a:lnTo>
                                        <a:pt x="3937" y="39243"/>
                                      </a:lnTo>
                                      <a:cubicBezTo>
                                        <a:pt x="3429" y="39243"/>
                                        <a:pt x="3048" y="39116"/>
                                        <a:pt x="2667" y="38862"/>
                                      </a:cubicBezTo>
                                      <a:cubicBezTo>
                                        <a:pt x="2413" y="38608"/>
                                        <a:pt x="2032" y="38227"/>
                                        <a:pt x="1905" y="37592"/>
                                      </a:cubicBezTo>
                                      <a:cubicBezTo>
                                        <a:pt x="1651" y="36957"/>
                                        <a:pt x="1397" y="36195"/>
                                        <a:pt x="1270" y="35306"/>
                                      </a:cubicBezTo>
                                      <a:cubicBezTo>
                                        <a:pt x="1270" y="34417"/>
                                        <a:pt x="1143" y="33147"/>
                                        <a:pt x="1143" y="31750"/>
                                      </a:cubicBezTo>
                                      <a:cubicBezTo>
                                        <a:pt x="1143" y="30353"/>
                                        <a:pt x="1270" y="29083"/>
                                        <a:pt x="1270" y="28194"/>
                                      </a:cubicBezTo>
                                      <a:cubicBezTo>
                                        <a:pt x="1397" y="27178"/>
                                        <a:pt x="1651" y="26416"/>
                                        <a:pt x="1905" y="25908"/>
                                      </a:cubicBezTo>
                                      <a:cubicBezTo>
                                        <a:pt x="2032" y="25400"/>
                                        <a:pt x="2413" y="25019"/>
                                        <a:pt x="2667" y="24765"/>
                                      </a:cubicBezTo>
                                      <a:cubicBezTo>
                                        <a:pt x="3048" y="24638"/>
                                        <a:pt x="3429" y="24511"/>
                                        <a:pt x="3937" y="24511"/>
                                      </a:cubicBezTo>
                                      <a:lnTo>
                                        <a:pt x="11557" y="24511"/>
                                      </a:lnTo>
                                      <a:cubicBezTo>
                                        <a:pt x="9271" y="22860"/>
                                        <a:pt x="7366" y="21336"/>
                                        <a:pt x="5842" y="19939"/>
                                      </a:cubicBezTo>
                                      <a:cubicBezTo>
                                        <a:pt x="4318" y="18542"/>
                                        <a:pt x="3175" y="17145"/>
                                        <a:pt x="2286" y="15875"/>
                                      </a:cubicBezTo>
                                      <a:cubicBezTo>
                                        <a:pt x="1397" y="14605"/>
                                        <a:pt x="889" y="13335"/>
                                        <a:pt x="508" y="12065"/>
                                      </a:cubicBezTo>
                                      <a:cubicBezTo>
                                        <a:pt x="127" y="10795"/>
                                        <a:pt x="0" y="9525"/>
                                        <a:pt x="0" y="8255"/>
                                      </a:cubicBezTo>
                                      <a:cubicBezTo>
                                        <a:pt x="0" y="7620"/>
                                        <a:pt x="0" y="6985"/>
                                        <a:pt x="127" y="6350"/>
                                      </a:cubicBezTo>
                                      <a:cubicBezTo>
                                        <a:pt x="127" y="5588"/>
                                        <a:pt x="254" y="4953"/>
                                        <a:pt x="381" y="4191"/>
                                      </a:cubicBezTo>
                                      <a:cubicBezTo>
                                        <a:pt x="635" y="3429"/>
                                        <a:pt x="762" y="2794"/>
                                        <a:pt x="1016" y="2286"/>
                                      </a:cubicBezTo>
                                      <a:cubicBezTo>
                                        <a:pt x="1143" y="1778"/>
                                        <a:pt x="1397" y="1397"/>
                                        <a:pt x="1651" y="1143"/>
                                      </a:cubicBezTo>
                                      <a:cubicBezTo>
                                        <a:pt x="1905" y="889"/>
                                        <a:pt x="2159" y="635"/>
                                        <a:pt x="2413" y="508"/>
                                      </a:cubicBezTo>
                                      <a:cubicBezTo>
                                        <a:pt x="2667" y="381"/>
                                        <a:pt x="3048" y="381"/>
                                        <a:pt x="3556" y="254"/>
                                      </a:cubicBezTo>
                                      <a:cubicBezTo>
                                        <a:pt x="3937" y="127"/>
                                        <a:pt x="4699" y="127"/>
                                        <a:pt x="571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07" name="Shape 707"/>
                              <wps:cNvSpPr/>
                              <wps:spPr>
                                <a:xfrm>
                                  <a:off x="208661" y="555624"/>
                                  <a:ext cx="75883" cy="5448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5883" h="54483">
                                      <a:moveTo>
                                        <a:pt x="32004" y="0"/>
                                      </a:moveTo>
                                      <a:cubicBezTo>
                                        <a:pt x="32766" y="0"/>
                                        <a:pt x="33401" y="127"/>
                                        <a:pt x="34163" y="508"/>
                                      </a:cubicBezTo>
                                      <a:cubicBezTo>
                                        <a:pt x="35052" y="889"/>
                                        <a:pt x="35814" y="1397"/>
                                        <a:pt x="36703" y="2032"/>
                                      </a:cubicBezTo>
                                      <a:lnTo>
                                        <a:pt x="56896" y="19939"/>
                                      </a:lnTo>
                                      <a:lnTo>
                                        <a:pt x="75883" y="7658"/>
                                      </a:lnTo>
                                      <a:lnTo>
                                        <a:pt x="75883" y="27613"/>
                                      </a:lnTo>
                                      <a:lnTo>
                                        <a:pt x="60706" y="37211"/>
                                      </a:lnTo>
                                      <a:lnTo>
                                        <a:pt x="75883" y="37211"/>
                                      </a:lnTo>
                                      <a:lnTo>
                                        <a:pt x="75883" y="54483"/>
                                      </a:lnTo>
                                      <a:lnTo>
                                        <a:pt x="3048" y="54483"/>
                                      </a:lnTo>
                                      <a:cubicBezTo>
                                        <a:pt x="2540" y="54483"/>
                                        <a:pt x="2159" y="54229"/>
                                        <a:pt x="1778" y="53975"/>
                                      </a:cubicBezTo>
                                      <a:cubicBezTo>
                                        <a:pt x="1397" y="53721"/>
                                        <a:pt x="1143" y="53213"/>
                                        <a:pt x="889" y="52578"/>
                                      </a:cubicBezTo>
                                      <a:cubicBezTo>
                                        <a:pt x="635" y="51943"/>
                                        <a:pt x="381" y="51054"/>
                                        <a:pt x="254" y="50038"/>
                                      </a:cubicBezTo>
                                      <a:cubicBezTo>
                                        <a:pt x="127" y="48895"/>
                                        <a:pt x="0" y="47498"/>
                                        <a:pt x="0" y="45847"/>
                                      </a:cubicBezTo>
                                      <a:cubicBezTo>
                                        <a:pt x="0" y="44069"/>
                                        <a:pt x="127" y="42672"/>
                                        <a:pt x="254" y="41656"/>
                                      </a:cubicBezTo>
                                      <a:cubicBezTo>
                                        <a:pt x="381" y="40513"/>
                                        <a:pt x="635" y="39624"/>
                                        <a:pt x="889" y="38989"/>
                                      </a:cubicBezTo>
                                      <a:cubicBezTo>
                                        <a:pt x="1143" y="38354"/>
                                        <a:pt x="1397" y="37846"/>
                                        <a:pt x="1778" y="37592"/>
                                      </a:cubicBezTo>
                                      <a:cubicBezTo>
                                        <a:pt x="2159" y="37338"/>
                                        <a:pt x="2540" y="37211"/>
                                        <a:pt x="3048" y="37211"/>
                                      </a:cubicBezTo>
                                      <a:lnTo>
                                        <a:pt x="56642" y="37211"/>
                                      </a:lnTo>
                                      <a:lnTo>
                                        <a:pt x="32258" y="19050"/>
                                      </a:lnTo>
                                      <a:cubicBezTo>
                                        <a:pt x="31750" y="18796"/>
                                        <a:pt x="31242" y="18288"/>
                                        <a:pt x="30861" y="17907"/>
                                      </a:cubicBezTo>
                                      <a:cubicBezTo>
                                        <a:pt x="30480" y="17399"/>
                                        <a:pt x="30099" y="16764"/>
                                        <a:pt x="29972" y="16002"/>
                                      </a:cubicBezTo>
                                      <a:cubicBezTo>
                                        <a:pt x="29718" y="15240"/>
                                        <a:pt x="29464" y="14351"/>
                                        <a:pt x="29337" y="13208"/>
                                      </a:cubicBezTo>
                                      <a:cubicBezTo>
                                        <a:pt x="29337" y="12192"/>
                                        <a:pt x="29210" y="10668"/>
                                        <a:pt x="29210" y="9017"/>
                                      </a:cubicBezTo>
                                      <a:cubicBezTo>
                                        <a:pt x="29210" y="7239"/>
                                        <a:pt x="29337" y="5842"/>
                                        <a:pt x="29337" y="4699"/>
                                      </a:cubicBezTo>
                                      <a:cubicBezTo>
                                        <a:pt x="29464" y="3556"/>
                                        <a:pt x="29718" y="2540"/>
                                        <a:pt x="29972" y="1905"/>
                                      </a:cubicBezTo>
                                      <a:cubicBezTo>
                                        <a:pt x="30099" y="1143"/>
                                        <a:pt x="30480" y="635"/>
                                        <a:pt x="30734" y="381"/>
                                      </a:cubicBezTo>
                                      <a:cubicBezTo>
                                        <a:pt x="31115" y="127"/>
                                        <a:pt x="31496" y="0"/>
                                        <a:pt x="3200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08" name="Shape 708"/>
                              <wps:cNvSpPr/>
                              <wps:spPr>
                                <a:xfrm>
                                  <a:off x="236728" y="499998"/>
                                  <a:ext cx="47816" cy="4622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816" h="46228">
                                      <a:moveTo>
                                        <a:pt x="47752" y="0"/>
                                      </a:moveTo>
                                      <a:lnTo>
                                        <a:pt x="47816" y="13"/>
                                      </a:lnTo>
                                      <a:lnTo>
                                        <a:pt x="47816" y="17211"/>
                                      </a:lnTo>
                                      <a:lnTo>
                                        <a:pt x="45593" y="18034"/>
                                      </a:lnTo>
                                      <a:cubicBezTo>
                                        <a:pt x="44577" y="18923"/>
                                        <a:pt x="43688" y="20066"/>
                                        <a:pt x="42926" y="21336"/>
                                      </a:cubicBezTo>
                                      <a:cubicBezTo>
                                        <a:pt x="42291" y="22733"/>
                                        <a:pt x="41529" y="24384"/>
                                        <a:pt x="40894" y="26162"/>
                                      </a:cubicBezTo>
                                      <a:cubicBezTo>
                                        <a:pt x="40259" y="27940"/>
                                        <a:pt x="39624" y="29718"/>
                                        <a:pt x="38862" y="31496"/>
                                      </a:cubicBezTo>
                                      <a:cubicBezTo>
                                        <a:pt x="37973" y="33401"/>
                                        <a:pt x="37084" y="35179"/>
                                        <a:pt x="36195" y="36957"/>
                                      </a:cubicBezTo>
                                      <a:cubicBezTo>
                                        <a:pt x="35179" y="38735"/>
                                        <a:pt x="33909" y="40259"/>
                                        <a:pt x="32385" y="41656"/>
                                      </a:cubicBezTo>
                                      <a:cubicBezTo>
                                        <a:pt x="30988" y="43053"/>
                                        <a:pt x="29210" y="44196"/>
                                        <a:pt x="27178" y="44958"/>
                                      </a:cubicBezTo>
                                      <a:cubicBezTo>
                                        <a:pt x="25146" y="45847"/>
                                        <a:pt x="22606" y="46228"/>
                                        <a:pt x="19812" y="46228"/>
                                      </a:cubicBezTo>
                                      <a:cubicBezTo>
                                        <a:pt x="16891" y="46228"/>
                                        <a:pt x="14224" y="45720"/>
                                        <a:pt x="11684" y="44577"/>
                                      </a:cubicBezTo>
                                      <a:cubicBezTo>
                                        <a:pt x="9271" y="43434"/>
                                        <a:pt x="7239" y="41783"/>
                                        <a:pt x="5461" y="39624"/>
                                      </a:cubicBezTo>
                                      <a:cubicBezTo>
                                        <a:pt x="3683" y="37465"/>
                                        <a:pt x="2413" y="34925"/>
                                        <a:pt x="1397" y="31750"/>
                                      </a:cubicBezTo>
                                      <a:cubicBezTo>
                                        <a:pt x="508" y="28702"/>
                                        <a:pt x="0" y="25273"/>
                                        <a:pt x="0" y="21463"/>
                                      </a:cubicBezTo>
                                      <a:cubicBezTo>
                                        <a:pt x="0" y="19558"/>
                                        <a:pt x="127" y="17653"/>
                                        <a:pt x="381" y="15875"/>
                                      </a:cubicBezTo>
                                      <a:cubicBezTo>
                                        <a:pt x="635" y="14097"/>
                                        <a:pt x="1016" y="12446"/>
                                        <a:pt x="1397" y="10922"/>
                                      </a:cubicBezTo>
                                      <a:cubicBezTo>
                                        <a:pt x="1905" y="9525"/>
                                        <a:pt x="2286" y="8255"/>
                                        <a:pt x="2794" y="7239"/>
                                      </a:cubicBezTo>
                                      <a:cubicBezTo>
                                        <a:pt x="3302" y="6223"/>
                                        <a:pt x="3683" y="5588"/>
                                        <a:pt x="3937" y="5080"/>
                                      </a:cubicBezTo>
                                      <a:cubicBezTo>
                                        <a:pt x="4318" y="4699"/>
                                        <a:pt x="4699" y="4318"/>
                                        <a:pt x="5080" y="4191"/>
                                      </a:cubicBezTo>
                                      <a:cubicBezTo>
                                        <a:pt x="5334" y="3937"/>
                                        <a:pt x="5715" y="3810"/>
                                        <a:pt x="6223" y="3810"/>
                                      </a:cubicBezTo>
                                      <a:cubicBezTo>
                                        <a:pt x="6731" y="3683"/>
                                        <a:pt x="7366" y="3556"/>
                                        <a:pt x="8001" y="3556"/>
                                      </a:cubicBezTo>
                                      <a:cubicBezTo>
                                        <a:pt x="8763" y="3429"/>
                                        <a:pt x="9652" y="3429"/>
                                        <a:pt x="10668" y="3429"/>
                                      </a:cubicBezTo>
                                      <a:cubicBezTo>
                                        <a:pt x="11938" y="3429"/>
                                        <a:pt x="12954" y="3429"/>
                                        <a:pt x="13716" y="3556"/>
                                      </a:cubicBezTo>
                                      <a:cubicBezTo>
                                        <a:pt x="14478" y="3556"/>
                                        <a:pt x="15113" y="3683"/>
                                        <a:pt x="15494" y="3810"/>
                                      </a:cubicBezTo>
                                      <a:cubicBezTo>
                                        <a:pt x="16002" y="4064"/>
                                        <a:pt x="16256" y="4191"/>
                                        <a:pt x="16510" y="4572"/>
                                      </a:cubicBezTo>
                                      <a:cubicBezTo>
                                        <a:pt x="16637" y="4826"/>
                                        <a:pt x="16637" y="5080"/>
                                        <a:pt x="16637" y="5461"/>
                                      </a:cubicBezTo>
                                      <a:cubicBezTo>
                                        <a:pt x="16637" y="5842"/>
                                        <a:pt x="16510" y="6477"/>
                                        <a:pt x="16002" y="7366"/>
                                      </a:cubicBezTo>
                                      <a:cubicBezTo>
                                        <a:pt x="15494" y="8255"/>
                                        <a:pt x="14986" y="9398"/>
                                        <a:pt x="14478" y="10668"/>
                                      </a:cubicBezTo>
                                      <a:cubicBezTo>
                                        <a:pt x="13843" y="11938"/>
                                        <a:pt x="13335" y="13462"/>
                                        <a:pt x="12954" y="15113"/>
                                      </a:cubicBezTo>
                                      <a:cubicBezTo>
                                        <a:pt x="12446" y="16891"/>
                                        <a:pt x="12192" y="18796"/>
                                        <a:pt x="12192" y="21082"/>
                                      </a:cubicBezTo>
                                      <a:cubicBezTo>
                                        <a:pt x="12192" y="22606"/>
                                        <a:pt x="12319" y="23876"/>
                                        <a:pt x="12700" y="25019"/>
                                      </a:cubicBezTo>
                                      <a:cubicBezTo>
                                        <a:pt x="12954" y="26162"/>
                                        <a:pt x="13462" y="27178"/>
                                        <a:pt x="13970" y="27813"/>
                                      </a:cubicBezTo>
                                      <a:cubicBezTo>
                                        <a:pt x="14605" y="28575"/>
                                        <a:pt x="15367" y="29083"/>
                                        <a:pt x="16129" y="29464"/>
                                      </a:cubicBezTo>
                                      <a:cubicBezTo>
                                        <a:pt x="16891" y="29845"/>
                                        <a:pt x="17780" y="30099"/>
                                        <a:pt x="18669" y="30099"/>
                                      </a:cubicBezTo>
                                      <a:cubicBezTo>
                                        <a:pt x="20066" y="30099"/>
                                        <a:pt x="21336" y="29591"/>
                                        <a:pt x="22225" y="28702"/>
                                      </a:cubicBezTo>
                                      <a:cubicBezTo>
                                        <a:pt x="23241" y="27940"/>
                                        <a:pt x="24003" y="26797"/>
                                        <a:pt x="24765" y="25273"/>
                                      </a:cubicBezTo>
                                      <a:cubicBezTo>
                                        <a:pt x="25527" y="23876"/>
                                        <a:pt x="26162" y="22352"/>
                                        <a:pt x="26797" y="20447"/>
                                      </a:cubicBezTo>
                                      <a:cubicBezTo>
                                        <a:pt x="27432" y="18669"/>
                                        <a:pt x="28194" y="16891"/>
                                        <a:pt x="28956" y="14986"/>
                                      </a:cubicBezTo>
                                      <a:cubicBezTo>
                                        <a:pt x="29718" y="13208"/>
                                        <a:pt x="30607" y="11303"/>
                                        <a:pt x="31496" y="9525"/>
                                      </a:cubicBezTo>
                                      <a:cubicBezTo>
                                        <a:pt x="32512" y="7747"/>
                                        <a:pt x="33782" y="6096"/>
                                        <a:pt x="35306" y="4699"/>
                                      </a:cubicBezTo>
                                      <a:cubicBezTo>
                                        <a:pt x="36703" y="3302"/>
                                        <a:pt x="38481" y="2159"/>
                                        <a:pt x="40513" y="1270"/>
                                      </a:cubicBezTo>
                                      <a:cubicBezTo>
                                        <a:pt x="42545" y="381"/>
                                        <a:pt x="44958" y="0"/>
                                        <a:pt x="4775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09" name="Shape 709"/>
                              <wps:cNvSpPr/>
                              <wps:spPr>
                                <a:xfrm>
                                  <a:off x="284544" y="832738"/>
                                  <a:ext cx="19875" cy="1701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875" h="17018">
                                      <a:moveTo>
                                        <a:pt x="0" y="0"/>
                                      </a:moveTo>
                                      <a:lnTo>
                                        <a:pt x="16954" y="0"/>
                                      </a:lnTo>
                                      <a:cubicBezTo>
                                        <a:pt x="17462" y="0"/>
                                        <a:pt x="17843" y="127"/>
                                        <a:pt x="18224" y="381"/>
                                      </a:cubicBezTo>
                                      <a:cubicBezTo>
                                        <a:pt x="18605" y="635"/>
                                        <a:pt x="18859" y="1143"/>
                                        <a:pt x="19113" y="1778"/>
                                      </a:cubicBezTo>
                                      <a:cubicBezTo>
                                        <a:pt x="19367" y="2540"/>
                                        <a:pt x="19494" y="3429"/>
                                        <a:pt x="19621" y="4445"/>
                                      </a:cubicBezTo>
                                      <a:cubicBezTo>
                                        <a:pt x="19875" y="5461"/>
                                        <a:pt x="19875" y="6858"/>
                                        <a:pt x="19875" y="8636"/>
                                      </a:cubicBezTo>
                                      <a:cubicBezTo>
                                        <a:pt x="19875" y="10287"/>
                                        <a:pt x="19875" y="11557"/>
                                        <a:pt x="19621" y="12700"/>
                                      </a:cubicBezTo>
                                      <a:cubicBezTo>
                                        <a:pt x="19494" y="13843"/>
                                        <a:pt x="19367" y="14732"/>
                                        <a:pt x="19113" y="15367"/>
                                      </a:cubicBezTo>
                                      <a:cubicBezTo>
                                        <a:pt x="18859" y="16002"/>
                                        <a:pt x="18605" y="16510"/>
                                        <a:pt x="18224" y="16764"/>
                                      </a:cubicBezTo>
                                      <a:cubicBezTo>
                                        <a:pt x="17843" y="16891"/>
                                        <a:pt x="17462" y="17018"/>
                                        <a:pt x="16954" y="17018"/>
                                      </a:cubicBezTo>
                                      <a:lnTo>
                                        <a:pt x="0" y="1701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10" name="Shape 710"/>
                              <wps:cNvSpPr/>
                              <wps:spPr>
                                <a:xfrm>
                                  <a:off x="284544" y="783391"/>
                                  <a:ext cx="19875" cy="3028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875" h="30286">
                                      <a:moveTo>
                                        <a:pt x="0" y="0"/>
                                      </a:moveTo>
                                      <a:lnTo>
                                        <a:pt x="16954" y="6040"/>
                                      </a:lnTo>
                                      <a:cubicBezTo>
                                        <a:pt x="17589" y="6167"/>
                                        <a:pt x="17970" y="6548"/>
                                        <a:pt x="18351" y="6929"/>
                                      </a:cubicBezTo>
                                      <a:cubicBezTo>
                                        <a:pt x="18859" y="7310"/>
                                        <a:pt x="19113" y="7945"/>
                                        <a:pt x="19367" y="8580"/>
                                      </a:cubicBezTo>
                                      <a:cubicBezTo>
                                        <a:pt x="19621" y="9342"/>
                                        <a:pt x="19748" y="10231"/>
                                        <a:pt x="19748" y="11374"/>
                                      </a:cubicBezTo>
                                      <a:cubicBezTo>
                                        <a:pt x="19875" y="12390"/>
                                        <a:pt x="19875" y="13787"/>
                                        <a:pt x="19875" y="15311"/>
                                      </a:cubicBezTo>
                                      <a:cubicBezTo>
                                        <a:pt x="19875" y="16835"/>
                                        <a:pt x="19875" y="18105"/>
                                        <a:pt x="19748" y="19248"/>
                                      </a:cubicBezTo>
                                      <a:cubicBezTo>
                                        <a:pt x="19621" y="20391"/>
                                        <a:pt x="19367" y="21280"/>
                                        <a:pt x="19113" y="21915"/>
                                      </a:cubicBezTo>
                                      <a:cubicBezTo>
                                        <a:pt x="18859" y="22677"/>
                                        <a:pt x="18605" y="23185"/>
                                        <a:pt x="18224" y="23693"/>
                                      </a:cubicBezTo>
                                      <a:cubicBezTo>
                                        <a:pt x="17843" y="24074"/>
                                        <a:pt x="17462" y="24328"/>
                                        <a:pt x="16954" y="24455"/>
                                      </a:cubicBezTo>
                                      <a:lnTo>
                                        <a:pt x="0" y="3028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11" name="Shape 711"/>
                              <wps:cNvSpPr/>
                              <wps:spPr>
                                <a:xfrm>
                                  <a:off x="284544" y="746632"/>
                                  <a:ext cx="19875" cy="1701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875" h="17018">
                                      <a:moveTo>
                                        <a:pt x="0" y="0"/>
                                      </a:moveTo>
                                      <a:lnTo>
                                        <a:pt x="16954" y="0"/>
                                      </a:lnTo>
                                      <a:cubicBezTo>
                                        <a:pt x="17462" y="0"/>
                                        <a:pt x="17843" y="127"/>
                                        <a:pt x="18224" y="381"/>
                                      </a:cubicBezTo>
                                      <a:cubicBezTo>
                                        <a:pt x="18605" y="635"/>
                                        <a:pt x="18859" y="1016"/>
                                        <a:pt x="19113" y="1651"/>
                                      </a:cubicBezTo>
                                      <a:cubicBezTo>
                                        <a:pt x="19367" y="2413"/>
                                        <a:pt x="19494" y="3175"/>
                                        <a:pt x="19621" y="4318"/>
                                      </a:cubicBezTo>
                                      <a:cubicBezTo>
                                        <a:pt x="19875" y="5461"/>
                                        <a:pt x="19875" y="6858"/>
                                        <a:pt x="19875" y="8509"/>
                                      </a:cubicBezTo>
                                      <a:cubicBezTo>
                                        <a:pt x="19875" y="10160"/>
                                        <a:pt x="19875" y="11557"/>
                                        <a:pt x="19621" y="12573"/>
                                      </a:cubicBezTo>
                                      <a:cubicBezTo>
                                        <a:pt x="19494" y="13716"/>
                                        <a:pt x="19367" y="14605"/>
                                        <a:pt x="19113" y="15240"/>
                                      </a:cubicBezTo>
                                      <a:cubicBezTo>
                                        <a:pt x="18859" y="15875"/>
                                        <a:pt x="18605" y="16256"/>
                                        <a:pt x="18224" y="16637"/>
                                      </a:cubicBezTo>
                                      <a:cubicBezTo>
                                        <a:pt x="17843" y="16891"/>
                                        <a:pt x="17462" y="17018"/>
                                        <a:pt x="16954" y="17018"/>
                                      </a:cubicBezTo>
                                      <a:lnTo>
                                        <a:pt x="0" y="1701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12" name="Shape 712"/>
                              <wps:cNvSpPr/>
                              <wps:spPr>
                                <a:xfrm>
                                  <a:off x="284544" y="676909"/>
                                  <a:ext cx="21018" cy="5575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018" h="55753">
                                      <a:moveTo>
                                        <a:pt x="0" y="0"/>
                                      </a:moveTo>
                                      <a:lnTo>
                                        <a:pt x="17335" y="0"/>
                                      </a:lnTo>
                                      <a:cubicBezTo>
                                        <a:pt x="17970" y="0"/>
                                        <a:pt x="18478" y="254"/>
                                        <a:pt x="18859" y="635"/>
                                      </a:cubicBezTo>
                                      <a:cubicBezTo>
                                        <a:pt x="19240" y="1143"/>
                                        <a:pt x="19494" y="1905"/>
                                        <a:pt x="19621" y="2794"/>
                                      </a:cubicBezTo>
                                      <a:cubicBezTo>
                                        <a:pt x="19748" y="3810"/>
                                        <a:pt x="19875" y="5207"/>
                                        <a:pt x="19875" y="7112"/>
                                      </a:cubicBezTo>
                                      <a:cubicBezTo>
                                        <a:pt x="19875" y="9271"/>
                                        <a:pt x="19748" y="10668"/>
                                        <a:pt x="19621" y="11684"/>
                                      </a:cubicBezTo>
                                      <a:cubicBezTo>
                                        <a:pt x="19494" y="12573"/>
                                        <a:pt x="19240" y="13208"/>
                                        <a:pt x="18859" y="13589"/>
                                      </a:cubicBezTo>
                                      <a:cubicBezTo>
                                        <a:pt x="18478" y="13970"/>
                                        <a:pt x="17970" y="14224"/>
                                        <a:pt x="17335" y="14224"/>
                                      </a:cubicBezTo>
                                      <a:lnTo>
                                        <a:pt x="12509" y="14224"/>
                                      </a:lnTo>
                                      <a:cubicBezTo>
                                        <a:pt x="15176" y="16764"/>
                                        <a:pt x="17335" y="19558"/>
                                        <a:pt x="18732" y="22860"/>
                                      </a:cubicBezTo>
                                      <a:cubicBezTo>
                                        <a:pt x="20256" y="26035"/>
                                        <a:pt x="21018" y="29591"/>
                                        <a:pt x="21018" y="33528"/>
                                      </a:cubicBezTo>
                                      <a:cubicBezTo>
                                        <a:pt x="21018" y="36830"/>
                                        <a:pt x="20637" y="39751"/>
                                        <a:pt x="19748" y="42418"/>
                                      </a:cubicBezTo>
                                      <a:cubicBezTo>
                                        <a:pt x="18986" y="45212"/>
                                        <a:pt x="17716" y="47498"/>
                                        <a:pt x="16065" y="49530"/>
                                      </a:cubicBezTo>
                                      <a:cubicBezTo>
                                        <a:pt x="14414" y="51562"/>
                                        <a:pt x="12255" y="53086"/>
                                        <a:pt x="9842" y="54102"/>
                                      </a:cubicBezTo>
                                      <a:cubicBezTo>
                                        <a:pt x="7302" y="55245"/>
                                        <a:pt x="4508" y="55753"/>
                                        <a:pt x="1206" y="55753"/>
                                      </a:cubicBezTo>
                                      <a:lnTo>
                                        <a:pt x="0" y="55489"/>
                                      </a:lnTo>
                                      <a:lnTo>
                                        <a:pt x="0" y="38836"/>
                                      </a:lnTo>
                                      <a:lnTo>
                                        <a:pt x="698" y="38989"/>
                                      </a:lnTo>
                                      <a:cubicBezTo>
                                        <a:pt x="3238" y="38989"/>
                                        <a:pt x="5270" y="38100"/>
                                        <a:pt x="6667" y="36449"/>
                                      </a:cubicBezTo>
                                      <a:cubicBezTo>
                                        <a:pt x="8191" y="34925"/>
                                        <a:pt x="8826" y="32639"/>
                                        <a:pt x="8826" y="29718"/>
                                      </a:cubicBezTo>
                                      <a:cubicBezTo>
                                        <a:pt x="8826" y="27305"/>
                                        <a:pt x="8191" y="25146"/>
                                        <a:pt x="7048" y="23114"/>
                                      </a:cubicBezTo>
                                      <a:cubicBezTo>
                                        <a:pt x="5778" y="21082"/>
                                        <a:pt x="4000" y="19050"/>
                                        <a:pt x="1587" y="16891"/>
                                      </a:cubicBezTo>
                                      <a:lnTo>
                                        <a:pt x="0" y="1689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13" name="Shape 713"/>
                              <wps:cNvSpPr/>
                              <wps:spPr>
                                <a:xfrm>
                                  <a:off x="284544" y="643127"/>
                                  <a:ext cx="19875" cy="1727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875" h="17272">
                                      <a:moveTo>
                                        <a:pt x="0" y="0"/>
                                      </a:moveTo>
                                      <a:lnTo>
                                        <a:pt x="17208" y="0"/>
                                      </a:lnTo>
                                      <a:cubicBezTo>
                                        <a:pt x="17589" y="0"/>
                                        <a:pt x="17970" y="127"/>
                                        <a:pt x="18351" y="381"/>
                                      </a:cubicBezTo>
                                      <a:cubicBezTo>
                                        <a:pt x="18732" y="635"/>
                                        <a:pt x="18986" y="1143"/>
                                        <a:pt x="19240" y="1778"/>
                                      </a:cubicBezTo>
                                      <a:cubicBezTo>
                                        <a:pt x="19367" y="2413"/>
                                        <a:pt x="19621" y="3302"/>
                                        <a:pt x="19748" y="4445"/>
                                      </a:cubicBezTo>
                                      <a:cubicBezTo>
                                        <a:pt x="19875" y="5461"/>
                                        <a:pt x="19875" y="6858"/>
                                        <a:pt x="19875" y="8636"/>
                                      </a:cubicBezTo>
                                      <a:cubicBezTo>
                                        <a:pt x="19875" y="10287"/>
                                        <a:pt x="19875" y="11684"/>
                                        <a:pt x="19748" y="12827"/>
                                      </a:cubicBezTo>
                                      <a:cubicBezTo>
                                        <a:pt x="19621" y="13843"/>
                                        <a:pt x="19367" y="14732"/>
                                        <a:pt x="19240" y="15367"/>
                                      </a:cubicBezTo>
                                      <a:cubicBezTo>
                                        <a:pt x="18986" y="16002"/>
                                        <a:pt x="18732" y="16510"/>
                                        <a:pt x="18351" y="16764"/>
                                      </a:cubicBezTo>
                                      <a:cubicBezTo>
                                        <a:pt x="17970" y="17018"/>
                                        <a:pt x="17589" y="17272"/>
                                        <a:pt x="17208" y="17272"/>
                                      </a:cubicBezTo>
                                      <a:lnTo>
                                        <a:pt x="0" y="1727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14" name="Shape 714"/>
                              <wps:cNvSpPr/>
                              <wps:spPr>
                                <a:xfrm>
                                  <a:off x="284544" y="592835"/>
                                  <a:ext cx="19875" cy="1727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875" h="17272">
                                      <a:moveTo>
                                        <a:pt x="0" y="0"/>
                                      </a:moveTo>
                                      <a:lnTo>
                                        <a:pt x="17208" y="0"/>
                                      </a:lnTo>
                                      <a:cubicBezTo>
                                        <a:pt x="17589" y="0"/>
                                        <a:pt x="17970" y="127"/>
                                        <a:pt x="18351" y="381"/>
                                      </a:cubicBezTo>
                                      <a:cubicBezTo>
                                        <a:pt x="18732" y="635"/>
                                        <a:pt x="18986" y="1143"/>
                                        <a:pt x="19240" y="1778"/>
                                      </a:cubicBezTo>
                                      <a:cubicBezTo>
                                        <a:pt x="19367" y="2413"/>
                                        <a:pt x="19621" y="3302"/>
                                        <a:pt x="19748" y="4445"/>
                                      </a:cubicBezTo>
                                      <a:cubicBezTo>
                                        <a:pt x="19875" y="5461"/>
                                        <a:pt x="19875" y="6858"/>
                                        <a:pt x="19875" y="8636"/>
                                      </a:cubicBezTo>
                                      <a:cubicBezTo>
                                        <a:pt x="19875" y="10287"/>
                                        <a:pt x="19875" y="11684"/>
                                        <a:pt x="19748" y="12827"/>
                                      </a:cubicBezTo>
                                      <a:cubicBezTo>
                                        <a:pt x="19621" y="13843"/>
                                        <a:pt x="19367" y="14732"/>
                                        <a:pt x="19240" y="15367"/>
                                      </a:cubicBezTo>
                                      <a:cubicBezTo>
                                        <a:pt x="18986" y="16002"/>
                                        <a:pt x="18732" y="16510"/>
                                        <a:pt x="18351" y="16764"/>
                                      </a:cubicBezTo>
                                      <a:cubicBezTo>
                                        <a:pt x="17970" y="17018"/>
                                        <a:pt x="17589" y="17272"/>
                                        <a:pt x="17208" y="17272"/>
                                      </a:cubicBezTo>
                                      <a:lnTo>
                                        <a:pt x="0" y="1727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15" name="Shape 715"/>
                              <wps:cNvSpPr/>
                              <wps:spPr>
                                <a:xfrm>
                                  <a:off x="284544" y="553338"/>
                                  <a:ext cx="19875" cy="2989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875" h="29899">
                                      <a:moveTo>
                                        <a:pt x="17208" y="0"/>
                                      </a:moveTo>
                                      <a:cubicBezTo>
                                        <a:pt x="17716" y="0"/>
                                        <a:pt x="18097" y="127"/>
                                        <a:pt x="18351" y="381"/>
                                      </a:cubicBezTo>
                                      <a:cubicBezTo>
                                        <a:pt x="18732" y="635"/>
                                        <a:pt x="18986" y="1016"/>
                                        <a:pt x="19240" y="1651"/>
                                      </a:cubicBezTo>
                                      <a:cubicBezTo>
                                        <a:pt x="19494" y="2413"/>
                                        <a:pt x="19621" y="3302"/>
                                        <a:pt x="19748" y="4445"/>
                                      </a:cubicBezTo>
                                      <a:cubicBezTo>
                                        <a:pt x="19875" y="5588"/>
                                        <a:pt x="19875" y="6985"/>
                                        <a:pt x="19875" y="8890"/>
                                      </a:cubicBezTo>
                                      <a:cubicBezTo>
                                        <a:pt x="19875" y="10668"/>
                                        <a:pt x="19875" y="12192"/>
                                        <a:pt x="19748" y="13462"/>
                                      </a:cubicBezTo>
                                      <a:cubicBezTo>
                                        <a:pt x="19621" y="14605"/>
                                        <a:pt x="19494" y="15494"/>
                                        <a:pt x="19367" y="16256"/>
                                      </a:cubicBezTo>
                                      <a:cubicBezTo>
                                        <a:pt x="19113" y="17018"/>
                                        <a:pt x="18859" y="17653"/>
                                        <a:pt x="18478" y="18034"/>
                                      </a:cubicBezTo>
                                      <a:cubicBezTo>
                                        <a:pt x="18097" y="18415"/>
                                        <a:pt x="17589" y="18796"/>
                                        <a:pt x="16954" y="19177"/>
                                      </a:cubicBezTo>
                                      <a:lnTo>
                                        <a:pt x="0" y="29899"/>
                                      </a:lnTo>
                                      <a:lnTo>
                                        <a:pt x="0" y="9944"/>
                                      </a:lnTo>
                                      <a:lnTo>
                                        <a:pt x="13017" y="1524"/>
                                      </a:lnTo>
                                      <a:cubicBezTo>
                                        <a:pt x="13906" y="1016"/>
                                        <a:pt x="14795" y="635"/>
                                        <a:pt x="15430" y="381"/>
                                      </a:cubicBezTo>
                                      <a:cubicBezTo>
                                        <a:pt x="16065" y="127"/>
                                        <a:pt x="16700" y="0"/>
                                        <a:pt x="1720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16" name="Shape 716"/>
                              <wps:cNvSpPr/>
                              <wps:spPr>
                                <a:xfrm>
                                  <a:off x="284544" y="500011"/>
                                  <a:ext cx="21018" cy="4659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018" h="46596">
                                      <a:moveTo>
                                        <a:pt x="0" y="0"/>
                                      </a:moveTo>
                                      <a:lnTo>
                                        <a:pt x="9080" y="1892"/>
                                      </a:lnTo>
                                      <a:cubicBezTo>
                                        <a:pt x="11747" y="3289"/>
                                        <a:pt x="13906" y="5067"/>
                                        <a:pt x="15684" y="7480"/>
                                      </a:cubicBezTo>
                                      <a:cubicBezTo>
                                        <a:pt x="17462" y="9766"/>
                                        <a:pt x="18859" y="12687"/>
                                        <a:pt x="19748" y="15862"/>
                                      </a:cubicBezTo>
                                      <a:cubicBezTo>
                                        <a:pt x="20637" y="19164"/>
                                        <a:pt x="21018" y="22593"/>
                                        <a:pt x="21018" y="26403"/>
                                      </a:cubicBezTo>
                                      <a:cubicBezTo>
                                        <a:pt x="21018" y="28689"/>
                                        <a:pt x="20891" y="30848"/>
                                        <a:pt x="20510" y="33007"/>
                                      </a:cubicBezTo>
                                      <a:cubicBezTo>
                                        <a:pt x="20256" y="35039"/>
                                        <a:pt x="19748" y="36944"/>
                                        <a:pt x="19240" y="38595"/>
                                      </a:cubicBezTo>
                                      <a:cubicBezTo>
                                        <a:pt x="18732" y="40119"/>
                                        <a:pt x="18224" y="41516"/>
                                        <a:pt x="17589" y="42659"/>
                                      </a:cubicBezTo>
                                      <a:cubicBezTo>
                                        <a:pt x="17081" y="43675"/>
                                        <a:pt x="16573" y="44564"/>
                                        <a:pt x="16065" y="45072"/>
                                      </a:cubicBezTo>
                                      <a:cubicBezTo>
                                        <a:pt x="15557" y="45580"/>
                                        <a:pt x="14795" y="45961"/>
                                        <a:pt x="13779" y="46215"/>
                                      </a:cubicBezTo>
                                      <a:cubicBezTo>
                                        <a:pt x="12763" y="46469"/>
                                        <a:pt x="11239" y="46596"/>
                                        <a:pt x="9334" y="46596"/>
                                      </a:cubicBezTo>
                                      <a:cubicBezTo>
                                        <a:pt x="7937" y="46596"/>
                                        <a:pt x="6921" y="46596"/>
                                        <a:pt x="6032" y="46469"/>
                                      </a:cubicBezTo>
                                      <a:cubicBezTo>
                                        <a:pt x="5270" y="46342"/>
                                        <a:pt x="4635" y="46215"/>
                                        <a:pt x="4127" y="46088"/>
                                      </a:cubicBezTo>
                                      <a:cubicBezTo>
                                        <a:pt x="3746" y="45834"/>
                                        <a:pt x="3365" y="45707"/>
                                        <a:pt x="3238" y="45326"/>
                                      </a:cubicBezTo>
                                      <a:cubicBezTo>
                                        <a:pt x="3111" y="45072"/>
                                        <a:pt x="2984" y="44818"/>
                                        <a:pt x="2984" y="44310"/>
                                      </a:cubicBezTo>
                                      <a:cubicBezTo>
                                        <a:pt x="2984" y="43802"/>
                                        <a:pt x="3238" y="43167"/>
                                        <a:pt x="3873" y="42151"/>
                                      </a:cubicBezTo>
                                      <a:cubicBezTo>
                                        <a:pt x="4381" y="41135"/>
                                        <a:pt x="5016" y="39865"/>
                                        <a:pt x="5651" y="38468"/>
                                      </a:cubicBezTo>
                                      <a:cubicBezTo>
                                        <a:pt x="6413" y="36944"/>
                                        <a:pt x="7048" y="35293"/>
                                        <a:pt x="7683" y="33388"/>
                                      </a:cubicBezTo>
                                      <a:cubicBezTo>
                                        <a:pt x="8191" y="31483"/>
                                        <a:pt x="8572" y="29197"/>
                                        <a:pt x="8572" y="26784"/>
                                      </a:cubicBezTo>
                                      <a:cubicBezTo>
                                        <a:pt x="8572" y="25260"/>
                                        <a:pt x="8318" y="23863"/>
                                        <a:pt x="8064" y="22593"/>
                                      </a:cubicBezTo>
                                      <a:cubicBezTo>
                                        <a:pt x="7683" y="21450"/>
                                        <a:pt x="7302" y="20307"/>
                                        <a:pt x="6667" y="19418"/>
                                      </a:cubicBezTo>
                                      <a:cubicBezTo>
                                        <a:pt x="6032" y="18529"/>
                                        <a:pt x="5270" y="17894"/>
                                        <a:pt x="4381" y="17386"/>
                                      </a:cubicBezTo>
                                      <a:cubicBezTo>
                                        <a:pt x="3492" y="17005"/>
                                        <a:pt x="2476" y="16751"/>
                                        <a:pt x="1206" y="16751"/>
                                      </a:cubicBezTo>
                                      <a:lnTo>
                                        <a:pt x="0" y="1719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718" name="Picture 718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 rot="-5399999">
                                  <a:off x="248285" y="380237"/>
                                  <a:ext cx="41148" cy="18897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512A425" id="Group 10689" o:spid="_x0000_s1074" style="width:28.6pt;height:70.7pt;mso-position-horizontal-relative:char;mso-position-vertical-relative:line" coordsize="3634,89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">
                      <v:rect id="Rectangle 211" o:spid="_x0000_s1075" style="position:absolute;left:3185;top:7550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" filled="f" stroked="f">
                        <v:textbox inset="0,0,0,0">
                          <w:txbxContent>
                            <w:p w14:paraId="30EC7226" w14:textId="77777777" w:rsidR="0004356E" w:rsidRDefault="0004356E" w:rsidP="0004356E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648" o:spid="_x0000_s1076" type="#_x0000_t75" style="position:absolute;left:-3342;top:3342;width:11002;height:1905;rotation:-5898239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">
                        <v:imagedata r:id="rId20" o:title=""/>
                      </v:shape>
                      <v:shape id="Shape 650" o:spid="_x0000_s1077" style="position:absolute;left:424;top:7997;width:412;height:496;visibility:visible;mso-wrap-style:square;v-text-anchor:top" coordsize="41275,49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" path="m7366,v1397,,2540,127,3556,127c11811,254,12573,508,13081,762v508,254,1016,508,1270,762c14605,1905,14732,2286,14732,2667r,28956l38608,31623r,-27178c38608,4064,38735,3683,38862,3302v254,-254,635,-508,1143,-762l41275,2187r,47470l5715,49657v-2032,,-3429,-508,-4318,-1524c508,47117,,45847,,44323l,2667c,2286,127,1905,381,1524,635,1270,1016,1016,1651,762,2159,508,2921,254,3937,127,4826,127,6096,,7366,xe" fillcolor="black" stroked="f" strokeweight="0">
                        <v:stroke miterlimit="83231f" joinstyle="miter"/>
                        <v:path arrowok="t" textboxrect="0,0,41275,49657"/>
                      </v:shape>
                      <v:shape id="Shape 651" o:spid="_x0000_s1078" style="position:absolute;left:648;top:7692;width:188;height:173;visibility:visible;mso-wrap-style:square;v-text-anchor:top" coordsize="18796,17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" path="m2921,l18796,r,17272l2921,17272v-508,,-889,-254,-1270,-508c1270,16510,1016,16002,762,15367,508,14732,381,13843,254,12700,,11684,,10287,,8636,,6858,,5461,254,4445,381,3302,508,2413,762,1778,1016,1143,1270,635,1651,381,2032,127,2413,,2921,xe" fillcolor="black" stroked="f" strokeweight="0">
                        <v:stroke miterlimit="83231f" joinstyle="miter"/>
                        <v:path arrowok="t" textboxrect="0,0,18796,17272"/>
                      </v:shape>
                      <v:shape id="Shape 652" o:spid="_x0000_s1079" style="position:absolute;left:381;top:7678;width:180;height:199;visibility:visible;mso-wrap-style:square;v-text-anchor:top" coordsize="18034,199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" path="m8890,v3429,,5842,762,7112,2159c17399,3556,18034,6223,18034,10033v,3937,-635,6477,-1905,7874c14859,19177,12573,19939,9144,19939v-3429,,-5842,-762,-7112,-2159c635,16383,,13843,,9906,,6096,635,3429,1905,2159,3175,762,5461,,8890,xe" fillcolor="black" stroked="f" strokeweight="0">
                        <v:stroke miterlimit="83231f" joinstyle="miter"/>
                        <v:path arrowok="t" textboxrect="0,0,18034,19939"/>
                      </v:shape>
                      <v:shape id="Shape 653" o:spid="_x0000_s1080" style="position:absolute;left:637;top:7122;width:199;height:392;visibility:visible;mso-wrap-style:square;v-text-anchor:top" coordsize="19939,392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" path="m5715,v889,,2159,,3810,c11176,,12573,,13589,127v1016,,1905,127,2413,381c16637,635,17018,889,17272,1270v254,254,381,635,381,1016c17653,2667,17526,3175,17399,3556v-127,508,-381,1016,-508,1524c16637,5715,16510,6350,16383,6985v-127,762,-254,1397,-254,2286c16129,10160,16383,11176,16764,12192v381,889,889,1905,1778,2921l19939,16456r,22787l3810,39243v-381,,-762,-127,-1143,-381c2286,38608,2032,38227,1778,37592v-127,-635,-381,-1397,-508,-2286c1143,34417,1143,33147,1143,31750v,-1397,,-2667,127,-3556c1397,27178,1651,26416,1778,25908v254,-508,508,-889,889,-1143c3048,24638,3429,24511,3810,24511r7620,c9144,22860,7366,21336,5842,19939,4318,18542,3175,17145,2286,15875,1397,14605,889,13335,508,12065,127,10795,,9525,,8255,,7620,,6985,127,6350v,-762,127,-1397,254,-2159c635,3429,762,2794,1016,2286v127,-508,381,-1016,635,-1143c1905,889,2032,635,2413,508,2667,381,3048,254,3556,254,3937,127,4699,127,5715,xe" fillcolor="black" stroked="f" strokeweight="0">
                        <v:stroke miterlimit="83231f" joinstyle="miter"/>
                        <v:path arrowok="t" textboxrect="0,0,19939,39243"/>
                      </v:shape>
                      <v:shape id="Shape 654" o:spid="_x0000_s1081" style="position:absolute;left:637;top:6615;width:199;height:428;visibility:visible;mso-wrap-style:square;v-text-anchor:top" coordsize="19939,427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" path="m10668,v1270,,2159,,3048,127c14478,127,15113,254,15494,381v508,254,762,381,889,762c16637,1397,16637,1651,16637,2032v,381,-254,1016,-635,1905c15494,4826,14986,5969,14478,7239v-635,1270,-1143,2794,-1651,4445c12446,13462,12192,15367,12192,17526v,1651,127,2921,381,4064c12954,22733,13462,23749,13970,24384v635,762,1270,1270,2159,1651c16891,26416,17780,26670,18669,26670r1270,-499l19939,42777r-127,22c16891,42799,14097,42291,11684,41148,9271,40005,7239,38354,5461,36195,3683,34036,2413,31496,1397,28321,508,25273,,21844,,18034,,16129,127,14224,381,12446,635,10668,1016,9017,1397,7493,1778,6096,2286,4826,2794,3810,3175,2794,3683,2159,3937,1651,4318,1270,4699,889,4953,762,5334,508,5715,381,6223,381,6731,254,7366,127,8001,127,8763,,9652,,10668,xe" fillcolor="black" stroked="f" strokeweight="0">
                        <v:stroke miterlimit="83231f" joinstyle="miter"/>
                        <v:path arrowok="t" textboxrect="0,0,19939,42799"/>
                      </v:shape>
                      <v:shape id="Shape 655" o:spid="_x0000_s1082" style="position:absolute;left:487;top:6085;width:349;height:432;visibility:visible;mso-wrap-style:square;v-text-anchor:top" coordsize="34925,43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" path="m23495,v2540,,4318,254,5334,635c29972,1143,30480,1778,30480,2667r,13335l34925,16002r,17145l30480,33147r,7366c30480,41402,29972,42037,28829,42545v-1016,381,-2794,635,-5334,635c22225,43180,21082,43180,20193,43053v-889,-127,-1651,-381,-2159,-508c17526,42291,17145,42037,16891,41656v-254,-381,-381,-762,-381,-1270l16510,33147r-13589,c2413,33147,2032,33020,1651,32766v-381,-254,-635,-635,-889,-1270c508,30734,254,29845,254,28829,127,27686,,26289,,24638,,22987,127,21590,254,20447v,-1143,254,-2032,508,-2667c1016,17145,1270,16637,1651,16383v381,-254,762,-381,1270,-381l16510,16002r,-13335c16510,2286,16637,1905,16891,1524v254,-381,635,-635,1143,-889c18542,381,19304,254,20193,127,21082,,22225,,23495,xe" fillcolor="black" stroked="f" strokeweight="0">
                        <v:stroke miterlimit="83231f" joinstyle="miter"/>
                        <v:path arrowok="t" textboxrect="0,0,34925,43180"/>
                      </v:shape>
                      <v:shape id="Shape 656" o:spid="_x0000_s1083" style="position:absolute;left:424;top:5123;width:412;height:520;visibility:visible;mso-wrap-style:square;v-text-anchor:top" coordsize="41275,52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" path="m7112,v1270,,2413,,3302,127c11303,254,11938,381,12573,635v508,254,889,508,1143,889c13970,1778,14097,2159,14097,2540r,31623l35814,34163r,-26797c35814,6985,35814,6604,36068,6350v254,-381,762,-635,1270,-889c37846,5207,38481,5080,39370,4953r1905,-147l41275,52070r-35560,c3683,52070,2286,51562,1397,50546,508,49530,,48260,,46736l,2540c,2159,127,1778,381,1524,635,1143,1016,889,1524,635,2159,381,2794,254,3683,127,4699,,5715,,7112,xe" fillcolor="black" stroked="f" strokeweight="0">
                        <v:stroke miterlimit="83231f" joinstyle="miter"/>
                        <v:path arrowok="t" textboxrect="0,0,41275,52070"/>
                      </v:shape>
                      <v:shape id="Shape 657" o:spid="_x0000_s1084" style="position:absolute;left:648;top:4742;width:188;height:278;visibility:visible;mso-wrap-style:square;v-text-anchor:top" coordsize="18796,27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" path="m18796,r,19153l4318,27175v-889,381,-1524,635,-2159,635c1651,27810,1143,27556,889,26921,508,26413,381,25397,254,24127,,22857,,21079,,18793,,16888,,15237,127,13967v,-1143,127,-2159,254,-2794c508,10538,762,10030,1016,9649v381,-254,762,-635,1143,-762l18796,xe" fillcolor="black" stroked="f" strokeweight="0">
                        <v:stroke miterlimit="83231f" joinstyle="miter"/>
                        <v:path arrowok="t" textboxrect="0,0,18796,27810"/>
                      </v:shape>
                      <v:shape id="Shape 658" o:spid="_x0000_s1085" style="position:absolute;left:648;top:4446;width:188;height:255;visibility:visible;mso-wrap-style:square;v-text-anchor:top" coordsize="18796,255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" path="m2032,v635,,1397,254,2286,762l18796,8732r,16815l2159,16764v-381,-127,-635,-381,-889,-635c889,15875,762,15367,508,14859,381,14224,254,13462,127,12319,,11303,,9906,,8128,,6223,,4572,127,3302,254,2159,381,1270,762,762,1016,254,1524,,2032,xe" fillcolor="black" stroked="f" strokeweight="0">
                        <v:stroke miterlimit="83231f" joinstyle="miter"/>
                        <v:path arrowok="t" textboxrect="0,0,18796,25547"/>
                      </v:shape>
                      <v:shape id="Shape 659" o:spid="_x0000_s1086" style="position:absolute;left:637;top:3814;width:199;height:519;visibility:visible;mso-wrap-style:square;v-text-anchor:top" coordsize="19939,518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" path="m19939,r,16878l19431,16941v-1397,381,-2667,1016,-3556,1905c14859,19735,14224,20878,13716,22402v-381,1397,-635,3302,-635,5461c13081,30784,13335,33324,13970,35610v635,2159,1397,4191,2159,5969c16891,43357,17653,44754,18288,45897v635,1143,889,2159,889,2794c19177,49199,19050,49707,18669,50088v-254,381,-762,762,-1270,1016c16764,51358,16002,51485,15113,51612v-762,127,-1778,254,-2794,254c10922,51866,9779,51739,8890,51485,8128,51231,7366,50850,6731,50215,6096,49580,5334,48437,4572,46786,3683,45262,2921,43357,2286,41198,1651,39039,1016,36753,635,34213,127,31673,,29006,,26339,,21513,381,17449,1397,14020,2286,10718,3810,7924,5715,5638,7620,3479,10160,1955,13208,939l19939,xe" fillcolor="black" stroked="f" strokeweight="0">
                        <v:stroke miterlimit="83231f" joinstyle="miter"/>
                        <v:path arrowok="t" textboxrect="0,0,19939,51866"/>
                      </v:shape>
                      <v:shape id="Shape 660" o:spid="_x0000_s1087" style="position:absolute;left:637;top:2678;width:199;height:964;visibility:visible;mso-wrap-style:square;v-text-anchor:top" coordsize="19939,964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" path="m19939,r,18356l18796,18827v-1270,888,-2159,1905,-2794,3048c15240,23145,14986,24542,14986,26193v,2159,762,4191,2413,6222l19939,34909r,23452l18796,58832v-1270,762,-2159,1777,-2794,3048c15240,63023,14986,64546,14986,66198v,2032,762,4191,2413,6223l19939,74915r,21509l3810,96424v-381,,-762,,-1143,-254c2286,95915,2032,95534,1778,94900v-127,-635,-381,-1397,-508,-2286c1143,91725,1143,90455,1143,89058v,-1397,,-2668,127,-3556c1397,84486,1651,83724,1778,83215v254,-507,508,-888,889,-1142c3048,81946,3429,81819,3810,81819r7112,c7239,78390,4572,75088,2667,71659,889,68357,,64801,,61118,,58705,254,56419,762,54387v508,-2032,1270,-3810,2286,-5334c3937,47402,5207,46132,6604,44989v1270,-1143,2794,-2159,4572,-2921c9144,40290,7493,38384,6096,36734,4699,34956,3556,33178,2667,31527,1778,29749,1016,28098,635,26320,127,24669,,22890,,21113,,17049,635,13620,2032,10826,3429,8032,5207,5873,7620,4095,9906,2444,12700,1174,15875,412l19939,xe" fillcolor="black" stroked="f" strokeweight="0">
                        <v:stroke miterlimit="83231f" joinstyle="miter"/>
                        <v:path arrowok="t" textboxrect="0,0,19939,96424"/>
                      </v:shape>
                      <v:shape id="Shape 661" o:spid="_x0000_s1088" style="position:absolute;left:648;top:2343;width:188;height:171;visibility:visible;mso-wrap-style:square;v-text-anchor:top" coordsize="18796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" path="m2921,l18796,r,17145l2921,17145v-508,,-889,-127,-1270,-381c1270,16510,1016,16002,762,15367,508,14732,381,13843,254,12700,,11684,,10287,,8636,,6858,,5461,254,4445,381,3302,508,2413,762,1778,1016,1143,1270,635,1651,381,2032,127,2413,,2921,xe" fillcolor="black" stroked="f" strokeweight="0">
                        <v:stroke miterlimit="83231f" joinstyle="miter"/>
                        <v:path arrowok="t" textboxrect="0,0,18796,17145"/>
                      </v:shape>
                      <v:shape id="Shape 662" o:spid="_x0000_s1089" style="position:absolute;left:381;top:2329;width:180;height:199;visibility:visible;mso-wrap-style:square;v-text-anchor:top" coordsize="18034,199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" path="m8890,v3429,,5842,762,7112,2159c17399,3556,18034,6223,18034,10033v,3937,-635,6477,-1905,7874c14859,19177,12573,19939,9144,19939v-3429,,-5842,-762,-7112,-2159c635,16383,,13843,,9906,,6096,635,3429,1905,2159,3175,762,5461,,8890,xe" fillcolor="black" stroked="f" strokeweight="0">
                        <v:stroke miterlimit="83231f" joinstyle="miter"/>
                        <v:path arrowok="t" textboxrect="0,0,18034,19939"/>
                      </v:shape>
                      <v:shape id="Shape 663" o:spid="_x0000_s1090" style="position:absolute;left:637;top:1588;width:199;height:577;visibility:visible;mso-wrap-style:square;v-text-anchor:top" coordsize="19939,57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" path="m19939,r,18482l18796,18953v-1270,889,-2159,1905,-2794,3302c15240,23525,14986,25049,14986,26700v,2286,762,4445,2413,6731l19939,35971r,21717l3810,57688v-381,,-762,-127,-1143,-381c2286,57053,2032,56672,1778,56037v-127,-635,-381,-1397,-508,-2286c1143,52862,1143,51592,1143,50195v,-1397,,-2667,127,-3556c1397,45623,1651,44861,1778,44353v254,-508,508,-889,889,-1143c3048,43083,3429,42956,3810,42956r7112,c7239,39527,4572,36098,2667,32542,889,29113,,25430,,21620,,17556,635,14000,2032,11206,3429,8285,5207,5999,7620,4221,9906,2443,12700,1173,15875,411l19939,xe" fillcolor="black" stroked="f" strokeweight="0">
                        <v:stroke miterlimit="83231f" joinstyle="miter"/>
                        <v:path arrowok="t" textboxrect="0,0,19939,57688"/>
                      </v:shape>
                      <v:shape id="Shape 664" o:spid="_x0000_s1091" style="position:absolute;left:637;top:867;width:199;height:562;visibility:visible;mso-wrap-style:square;v-text-anchor:top" coordsize="19939,56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" path="m19939,r,17359l16256,18300v-2667,2032,-4064,5207,-4064,9525c12192,30111,12573,32016,13335,33667v889,1524,2032,2921,3429,3937l19939,39276r,16969l9271,50304c6223,47637,3937,44335,2413,40525,762,36715,,32270,,27444,,22364,762,18046,2286,14363,3683,10680,5842,7759,8509,5473,11176,3060,14351,1409,18034,266l19939,xe" fillcolor="black" stroked="f" strokeweight="0">
                        <v:stroke miterlimit="83231f" joinstyle="miter"/>
                        <v:path arrowok="t" textboxrect="0,0,19939,56245"/>
                      </v:shape>
                      <v:shape id="Shape 665" o:spid="_x0000_s1092" style="position:absolute;left:637;top:325;width:199;height:392;visibility:visible;mso-wrap-style:square;v-text-anchor:top" coordsize="19939,392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" path="m5715,v889,,2159,,3810,c11176,,12573,,13589,127v1016,,1905,127,2413,381c16637,635,17018,889,17272,1270v254,254,381,635,381,1016c17653,2667,17526,3175,17399,3556v-127,508,-381,1016,-508,1524c16637,5715,16510,6350,16383,6985v-127,762,-254,1397,-254,2286c16129,10160,16383,11176,16764,12192v381,889,889,1905,1778,2921l19939,16456r,22787l3810,39243v-381,,-762,-127,-1143,-381c2286,38608,2032,38227,1778,37592v-127,-635,-381,-1397,-508,-2286c1143,34417,1143,33147,1143,31750v,-1397,,-2667,127,-3556c1397,27178,1651,26416,1778,25908v254,-508,508,-889,889,-1143c3048,24511,3429,24511,3810,24511r7620,c9144,22860,7366,21336,5842,19939,4318,18542,3175,17145,2286,15875,1397,14605,889,13335,508,12065,127,10795,,9525,,8255,,7620,,6985,127,6350v,-762,127,-1397,254,-2159c635,3429,762,2794,1016,2286v127,-508,381,-1016,635,-1143c1905,889,2032,635,2413,508,2667,381,3048,254,3556,254,3937,127,4699,127,5715,xe" fillcolor="black" stroked="f" strokeweight="0">
                        <v:stroke miterlimit="83231f" joinstyle="miter"/>
                        <v:path arrowok="t" textboxrect="0,0,19939,39243"/>
                      </v:shape>
                      <v:shape id="Shape 666" o:spid="_x0000_s1093" style="position:absolute;left:836;top:8014;width:279;height:479;visibility:visible;mso-wrap-style:square;v-text-anchor:top" coordsize="27876,47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" path="m4445,c5715,,6858,127,7874,127v889,127,1651,381,2159,635c10668,1016,11049,1270,11303,1524v254,381,381,762,381,1143l11684,29845r16192,l27876,47879,,47879,,409,1016,127c1905,127,3048,,4445,xe" fillcolor="black" stroked="f" strokeweight="0">
                        <v:stroke miterlimit="83231f" joinstyle="miter"/>
                        <v:path arrowok="t" textboxrect="0,0,27876,47879"/>
                      </v:shape>
                      <v:shape id="Shape 11722" o:spid="_x0000_s1094" style="position:absolute;left:836;top:7692;width:279;height:173;visibility:visible;mso-wrap-style:square;v-text-anchor:top" coordsize="27876,17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" path="m,l27876,r,17272l,17272,,e" fillcolor="black" stroked="f" strokeweight="0">
                        <v:stroke miterlimit="83231f" joinstyle="miter"/>
                        <v:path arrowok="t" textboxrect="0,0,27876,17272"/>
                      </v:shape>
                      <v:shape id="Shape 668" o:spid="_x0000_s1095" style="position:absolute;left:836;top:7286;width:279;height:228;visibility:visible;mso-wrap-style:square;v-text-anchor:top" coordsize="27876,227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" path="m,l1905,1832c3302,2975,4953,4245,6985,5515r20891,l27876,22787,,22787,,xe" fillcolor="black" stroked="f" strokeweight="0">
                        <v:stroke miterlimit="83231f" joinstyle="miter"/>
                        <v:path arrowok="t" textboxrect="0,0,27876,22787"/>
                      </v:shape>
                      <v:shape id="Shape 669" o:spid="_x0000_s1096" style="position:absolute;left:836;top:6581;width:279;height:462;visibility:visible;mso-wrap-style:square;v-text-anchor:top" coordsize="27876,46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" path="m27686,r190,39l27876,17211r-2222,823c24638,18923,23749,19939,22987,21336v-635,1397,-1397,3048,-2032,4826c20320,27813,19685,29718,18796,31496v-762,1905,-1651,3683,-2667,5461c15113,38735,13970,40259,12446,41656v-1397,1397,-3175,2540,-5207,3302l,46206,,29600r2286,-898c3302,27940,4064,26797,4826,25273v762,-1397,1397,-2921,2032,-4826c7493,18669,8255,16891,9017,14986v635,-1778,1524,-3683,2540,-5461c12573,7747,13843,6096,15240,4699,16764,3302,18542,2159,20574,1270,22606,381,25019,,27686,xe" fillcolor="black" stroked="f" strokeweight="0">
                        <v:stroke miterlimit="83231f" joinstyle="miter"/>
                        <v:path arrowok="t" textboxrect="0,0,27876,46206"/>
                      </v:shape>
                      <v:shape id="Shape 670" o:spid="_x0000_s1097" style="position:absolute;left:836;top:6238;width:279;height:179;visibility:visible;mso-wrap-style:square;v-text-anchor:top" coordsize="27876,17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" path="m27876,r,17755l26797,17881,,17881,,736r24257,l27876,xe" fillcolor="black" stroked="f" strokeweight="0">
                        <v:stroke miterlimit="83231f" joinstyle="miter"/>
                        <v:path arrowok="t" textboxrect="0,0,27876,17881"/>
                      </v:shape>
                      <v:shape id="Shape 671" o:spid="_x0000_s1098" style="position:absolute;left:836;top:5170;width:279;height:473;visibility:visible;mso-wrap-style:square;v-text-anchor:top" coordsize="27876,473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" path="m1397,c2667,,3810,127,4699,254v889,127,1524,254,2032,508c7239,1016,7620,1270,7874,1651v254,254,381,635,381,1016l8255,29464r19621,l27876,47371,,47371,,107,1397,xe" fillcolor="black" stroked="f" strokeweight="0">
                        <v:stroke miterlimit="83231f" joinstyle="miter"/>
                        <v:path arrowok="t" textboxrect="0,0,27876,47371"/>
                      </v:shape>
                      <v:shape id="Shape 672" o:spid="_x0000_s1099" style="position:absolute;left:836;top:4525;width:279;height:412;visibility:visible;mso-wrap-style:square;v-text-anchor:top" coordsize="27876,41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" path="m27876,r,19282l23622,21496r4254,2214l27876,41127,13716,33180,,40780,,21626,3810,19591,,17580,,764,13208,8034,27876,xe" fillcolor="black" stroked="f" strokeweight="0">
                        <v:stroke miterlimit="83231f" joinstyle="miter"/>
                        <v:path arrowok="t" textboxrect="0,0,27876,41127"/>
                      </v:shape>
                      <v:shape id="Shape 673" o:spid="_x0000_s1100" style="position:absolute;left:836;top:3808;width:279;height:555;visibility:visible;mso-wrap-style:square;v-text-anchor:top" coordsize="27876,554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" path="m4191,l27876,r,16891l19050,16891r,6604c19050,26289,19304,28575,19685,30607v381,1905,1016,3556,1778,4826c22352,36576,23368,37465,24511,38100r3365,760l27876,55489,19812,53721c17145,52324,14986,50165,13208,47498,11557,44704,10287,41275,9525,37211,8636,33020,8255,28321,8255,22860r,-5969l4572,16891,,17463,,585,4191,xe" fillcolor="black" stroked="f" strokeweight="0">
                        <v:stroke miterlimit="83231f" joinstyle="miter"/>
                        <v:path arrowok="t" textboxrect="0,0,27876,55489"/>
                      </v:shape>
                      <v:shape id="Shape 674" o:spid="_x0000_s1101" style="position:absolute;left:836;top:3427;width:279;height:215;visibility:visible;mso-wrap-style:square;v-text-anchor:top" coordsize="27876,215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" path="m,l4445,4364r23431,l27876,21509,,21509,,xe" fillcolor="black" stroked="f" strokeweight="0">
                        <v:stroke miterlimit="83231f" joinstyle="miter"/>
                        <v:path arrowok="t" textboxrect="0,0,27876,21509"/>
                      </v:shape>
                      <v:shape id="Shape 675" o:spid="_x0000_s1102" style="position:absolute;left:836;top:3027;width:279;height:234;visibility:visible;mso-wrap-style:square;v-text-anchor:top" coordsize="27876,2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" path="m,l4445,4364r23431,l27876,21636r-19113,c6731,21636,4826,21763,3175,22144l,23451,,xe" fillcolor="black" stroked="f" strokeweight="0">
                        <v:stroke miterlimit="83231f" joinstyle="miter"/>
                        <v:path arrowok="t" textboxrect="0,0,27876,23451"/>
                      </v:shape>
                      <v:shape id="Shape 676" o:spid="_x0000_s1103" style="position:absolute;left:836;top:2672;width:279;height:189;visibility:visible;mso-wrap-style:square;v-text-anchor:top" coordsize="27876,18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" path="m5969,l27876,r,17145l8763,17145v-2032,,-3937,127,-5588,508l,18960,,604,5969,xe" fillcolor="black" stroked="f" strokeweight="0">
                        <v:stroke miterlimit="83231f" joinstyle="miter"/>
                        <v:path arrowok="t" textboxrect="0,0,27876,18960"/>
                      </v:shape>
                      <v:shape id="Shape 11723" o:spid="_x0000_s1104" style="position:absolute;left:836;top:2343;width:279;height:171;visibility:visible;mso-wrap-style:square;v-text-anchor:top" coordsize="27876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" path="m,l27876,r,17145l,17145,,e" fillcolor="black" stroked="f" strokeweight="0">
                        <v:stroke miterlimit="83231f" joinstyle="miter"/>
                        <v:path arrowok="t" textboxrect="0,0,27876,17145"/>
                      </v:shape>
                      <v:shape id="Shape 678" o:spid="_x0000_s1105" style="position:absolute;left:836;top:1948;width:279;height:217;visibility:visible;mso-wrap-style:square;v-text-anchor:top" coordsize="27876,217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" path="m,l4445,4445r23431,l27876,21717,,21717,,xe" fillcolor="black" stroked="f" strokeweight="0">
                        <v:stroke miterlimit="83231f" joinstyle="miter"/>
                        <v:path arrowok="t" textboxrect="0,0,27876,21717"/>
                      </v:shape>
                      <v:shape id="Shape 679" o:spid="_x0000_s1106" style="position:absolute;left:836;top:1581;width:279;height:192;visibility:visible;mso-wrap-style:square;v-text-anchor:top" coordsize="27876,19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" path="m7239,l27876,r,17272l10160,17272v-2921,,-5334,127,-6985,635l,19214,,732,7239,xe" fillcolor="black" stroked="f" strokeweight="0">
                        <v:stroke miterlimit="83231f" joinstyle="miter"/>
                        <v:path arrowok="t" textboxrect="0,0,27876,19214"/>
                      </v:shape>
                      <v:shape id="Shape 680" o:spid="_x0000_s1107" style="position:absolute;left:836;top:853;width:279;height:601;visibility:visible;mso-wrap-style:square;v-text-anchor:top" coordsize="27876,600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" path="m9906,r2794,c14732,,16383,508,17399,1397v889,1016,1397,2286,1397,3937l18796,42545v2667,,4953,-381,7112,-1016l27876,40476r,17865l15113,60071c9779,60071,4826,59309,508,57912l,57629,,40660r1651,869c3556,42037,5588,42418,7747,42545r,-25781l,18744,,1385,9906,xe" fillcolor="black" stroked="f" strokeweight="0">
                        <v:stroke miterlimit="83231f" joinstyle="miter"/>
                        <v:path arrowok="t" textboxrect="0,0,27876,60071"/>
                      </v:shape>
                      <v:shape id="Shape 681" o:spid="_x0000_s1108" style="position:absolute;left:836;top:489;width:279;height:228;visibility:visible;mso-wrap-style:square;v-text-anchor:top" coordsize="27876,227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" path="m,l1905,1832c3302,2975,4953,4245,6985,5515r20891,l27876,22787,,22787,,xe" fillcolor="black" stroked="f" strokeweight="0">
                        <v:stroke miterlimit="83231f" joinstyle="miter"/>
                        <v:path arrowok="t" textboxrect="0,0,27876,22787"/>
                      </v:shape>
                      <v:shape id="Shape 682" o:spid="_x0000_s1109" style="position:absolute;left:1115;top:8313;width:199;height:180;visibility:visible;mso-wrap-style:square;v-text-anchor:top" coordsize="19876,18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" path="m,l16828,v508,,1015,127,1270,381c18479,635,18860,1143,19114,1905v253,635,381,1651,508,2794c19748,5842,19876,7239,19876,9017v,1778,-128,3175,-254,4318c19495,14605,19367,15494,19114,16129v-254,762,-635,1270,-1016,1524c17843,17907,17336,18034,16828,18034l,18034,,xe" fillcolor="black" stroked="f" strokeweight="0">
                        <v:stroke miterlimit="83231f" joinstyle="miter"/>
                        <v:path arrowok="t" textboxrect="0,0,19876,18034"/>
                      </v:shape>
                      <v:shape id="Shape 683" o:spid="_x0000_s1110" style="position:absolute;left:1115;top:7692;width:199;height:173;visibility:visible;mso-wrap-style:square;v-text-anchor:top" coordsize="19876,17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" path="m,l17082,v508,,889,127,1270,381c18605,635,18986,1143,19241,1778v126,635,381,1524,507,2667c19748,5461,19876,6858,19876,8636v,1651,-128,3048,-128,4064c19622,13843,19367,14732,19241,15367v-255,635,-636,1143,-889,1397c17971,17018,17590,17272,17082,17272l,17272,,xe" fillcolor="black" stroked="f" strokeweight="0">
                        <v:stroke miterlimit="83231f" joinstyle="miter"/>
                        <v:path arrowok="t" textboxrect="0,0,19876,17272"/>
                      </v:shape>
                      <v:shape id="Shape 684" o:spid="_x0000_s1111" style="position:absolute;left:1115;top:7341;width:199;height:173;visibility:visible;mso-wrap-style:square;v-text-anchor:top" coordsize="19876,17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" path="m,l17082,v508,,889,127,1270,381c18605,635,18986,1143,19241,1778v126,635,381,1524,507,2667c19748,5461,19876,6858,19876,8636v,1651,-128,3048,-128,4064c19622,13843,19367,14732,19241,15367v-255,635,-636,1143,-889,1397c17971,17018,17590,17272,17082,17272l,17272,,xe" fillcolor="black" stroked="f" strokeweight="0">
                        <v:stroke miterlimit="83231f" joinstyle="miter"/>
                        <v:path arrowok="t" textboxrect="0,0,19876,17272"/>
                      </v:shape>
                      <v:shape id="Shape 685" o:spid="_x0000_s1112" style="position:absolute;left:1115;top:6581;width:210;height:466;visibility:visible;mso-wrap-style:square;v-text-anchor:top" coordsize="21018,46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" path="m,l9080,1866v2668,1397,4827,3175,6605,5588c17463,9740,18860,12661,19748,15836v890,3302,1270,6731,1270,10541c21018,28663,20892,30822,20511,32981v-382,2032,-763,3937,-1270,5461c18733,40093,18098,41490,17590,42633v-508,1016,-1017,1905,-1524,2413c15558,45554,14796,45935,13779,46189v-1015,254,-2539,381,-4571,381c7938,46570,6922,46570,6033,46443v-762,-127,-1397,-254,-1905,-381c3620,45808,3366,45681,3239,45300v-254,-254,-254,-508,-254,-1016c2985,43776,3239,43014,3747,42125v635,-1016,1270,-2286,1905,-3683c6414,36918,7048,35267,7557,33362v635,-2032,889,-4191,889,-6604c8446,25234,8318,23837,8065,22567,7684,21424,7303,20281,6667,19392,6033,18503,5271,17868,4382,17360v-890,-381,-1905,-635,-3175,-635l,17171,,xe" fillcolor="black" stroked="f" strokeweight="0">
                        <v:stroke miterlimit="83231f" joinstyle="miter"/>
                        <v:path arrowok="t" textboxrect="0,0,21018,46570"/>
                      </v:shape>
                      <v:shape id="Shape 686" o:spid="_x0000_s1113" style="position:absolute;left:1115;top:6085;width:208;height:331;visibility:visible;mso-wrap-style:square;v-text-anchor:top" coordsize="20765,33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" path="m11113,v2032,,3555,127,4572,381c16828,635,17590,889,17971,1397v381,381,889,1016,1143,1778c19495,3937,19748,4953,20003,5969v254,1016,508,2286,635,3556c20765,10668,20765,11938,20765,13208v,3429,-381,6477,-1270,9017c18605,24638,17336,26797,15558,28448v-1905,1651,-4065,2794,-6859,3556l,33021,,15266r3873,-788c5524,13335,6414,11557,6414,8763v,-889,-128,-1651,-254,-2413c6033,5588,5779,4953,5652,4445,5398,3810,5143,3302,5017,2921,4890,2540,4763,2159,4763,1905v,-254,127,-508,254,-762c5143,889,5524,635,6033,508,6541,381,7176,254,7938,127,8827,,9842,,11113,xe" fillcolor="black" stroked="f" strokeweight="0">
                        <v:stroke miterlimit="83231f" joinstyle="miter"/>
                        <v:path arrowok="t" textboxrect="0,0,20765,33021"/>
                      </v:shape>
                      <v:shape id="Shape 687" o:spid="_x0000_s1114" style="position:absolute;left:1115;top:5119;width:195;height:524;visibility:visible;mso-wrap-style:square;v-text-anchor:top" coordsize="19495,52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" path="m12383,v1396,,2413,,3302,127c16573,254,17336,508,17843,635v636,254,1017,508,1271,889c19367,1905,19495,2286,19495,2667r,44450c19495,48641,18986,49911,18098,50927v-889,1016,-2287,1524,-4319,1524l,52451,,34544r5398,l5398,2667v,-381,126,-762,381,-1143c6033,1143,6414,889,6922,635,7429,508,8192,254,9080,127,9970,,11113,,12383,xe" fillcolor="black" stroked="f" strokeweight="0">
                        <v:stroke miterlimit="83231f" joinstyle="miter"/>
                        <v:path arrowok="t" textboxrect="0,0,19495,52451"/>
                      </v:shape>
                      <v:shape id="Shape 688" o:spid="_x0000_s1115" style="position:absolute;left:1115;top:4763;width:199;height:270;visibility:visible;mso-wrap-style:square;v-text-anchor:top" coordsize="19876,269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" path="m,l17463,9089v508,127,889,381,1142,762c18860,10105,19114,10613,19367,11248v128,762,381,1651,381,2794c19876,15312,19876,16836,19876,18741v,2032,-128,3556,-128,4826c19622,24710,19367,25599,18986,26107v-253,508,-634,889,-1143,889c17336,26996,16701,26869,15939,26361l,17416,,xe" fillcolor="black" stroked="f" strokeweight="0">
                        <v:stroke miterlimit="83231f" joinstyle="miter"/>
                        <v:path arrowok="t" textboxrect="0,0,19876,26996"/>
                      </v:shape>
                      <v:shape id="Shape 689" o:spid="_x0000_s1116" style="position:absolute;left:1115;top:4433;width:199;height:285;visibility:visible;mso-wrap-style:square;v-text-anchor:top" coordsize="19876,28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" path="m17843,v509,,890,254,1143,1016c19367,1651,19622,2540,19748,3937v,1270,128,3048,128,5207c19876,11176,19876,12827,19748,14097v,1270,-253,2286,-381,2921c19114,17780,18860,18288,18605,18669v-253,381,-634,635,-1142,762l,28520,,9238,15939,508c16701,127,17336,,17843,xe" fillcolor="black" stroked="f" strokeweight="0">
                        <v:stroke miterlimit="83231f" joinstyle="miter"/>
                        <v:path arrowok="t" textboxrect="0,0,19876,28520"/>
                      </v:shape>
                      <v:shape id="Shape 690" o:spid="_x0000_s1117" style="position:absolute;left:1115;top:3808;width:210;height:558;visibility:visible;mso-wrap-style:square;v-text-anchor:top" coordsize="21018,557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" path="m,l17336,v635,,1143,254,1524,635c19241,1143,19495,1778,19622,2794v126,1016,254,2413,254,4318c19876,9271,19748,10668,19622,11684v-127,889,-381,1524,-762,1905c18479,13970,17971,14224,17336,14224r-4826,c15177,16764,17209,19558,18733,22860v1524,3175,2285,6731,2285,10668c21018,36703,20638,39751,19748,42418v-888,2794,-2031,5080,-3809,7112c14288,51435,12255,53086,9842,54102,7303,55245,4509,55753,1207,55753l,55489,,38860r572,129c3239,38989,5143,38100,6667,36449,8065,34925,8827,32639,8827,29718v,-2413,-635,-4572,-1779,-6604c5779,21082,4001,18923,1588,16891l,16891,,xe" fillcolor="black" stroked="f" strokeweight="0">
                        <v:stroke miterlimit="83231f" joinstyle="miter"/>
                        <v:path arrowok="t" textboxrect="0,0,21018,55753"/>
                      </v:shape>
                      <v:shape id="Shape 691" o:spid="_x0000_s1118" style="position:absolute;left:1115;top:3470;width:199;height:172;visibility:visible;mso-wrap-style:square;v-text-anchor:top" coordsize="19876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" path="m,l17082,v508,,889,127,1270,381c18605,635,18986,1143,19241,1778v126,635,381,1524,507,2667c19748,5461,19876,6858,19876,8636v,1651,-128,3048,-128,4064c19622,13843,19367,14732,19241,15367v-255,635,-636,1143,-889,1397c17971,17018,17590,17145,17082,17145l,17145,,xe" fillcolor="black" stroked="f" strokeweight="0">
                        <v:stroke miterlimit="83231f" joinstyle="miter"/>
                        <v:path arrowok="t" textboxrect="0,0,19876,17145"/>
                      </v:shape>
                      <v:shape id="Shape 692" o:spid="_x0000_s1119" style="position:absolute;left:1115;top:3070;width:199;height:173;visibility:visible;mso-wrap-style:square;v-text-anchor:top" coordsize="19876,17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" path="m,l17082,v508,,889,127,1270,508c18605,762,18986,1143,19241,1905v126,635,381,1524,507,2540c19748,5588,19876,6985,19876,8636v,1651,-128,3048,-128,4191c19622,13843,19367,14732,19241,15367v-255,762,-636,1143,-889,1397c17971,17145,17590,17272,17082,17272l,17272,,xe" fillcolor="black" stroked="f" strokeweight="0">
                        <v:stroke miterlimit="83231f" joinstyle="miter"/>
                        <v:path arrowok="t" textboxrect="0,0,19876,17272"/>
                      </v:shape>
                      <v:shape id="Shape 693" o:spid="_x0000_s1120" style="position:absolute;left:1115;top:2672;width:199;height:171;visibility:visible;mso-wrap-style:square;v-text-anchor:top" coordsize="19876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" path="m,l17082,v508,,889,127,1270,381c18605,635,18986,1143,19241,1778v126,635,381,1397,507,2540c19748,5461,19876,6858,19876,8509v,1778,-128,3175,-128,4191c19622,13843,19367,14732,19241,15367v-255,635,-636,1143,-889,1397c17971,17018,17590,17145,17082,17145l,17145,,xe" fillcolor="black" stroked="f" strokeweight="0">
                        <v:stroke miterlimit="83231f" joinstyle="miter"/>
                        <v:path arrowok="t" textboxrect="0,0,19876,17145"/>
                      </v:shape>
                      <v:shape id="Shape 694" o:spid="_x0000_s1121" style="position:absolute;left:1115;top:2343;width:199;height:171;visibility:visible;mso-wrap-style:square;v-text-anchor:top" coordsize="19876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" path="m,l17082,v508,,889,127,1270,381c18605,635,18986,1143,19241,1778v126,635,381,1524,507,2667c19748,5461,19876,6858,19876,8636v,1651,-128,3048,-128,4064c19622,13843,19367,14732,19241,15367v-255,635,-636,1143,-889,1397c17971,17018,17590,17145,17082,17145l,17145,,xe" fillcolor="black" stroked="f" strokeweight="0">
                        <v:stroke miterlimit="83231f" joinstyle="miter"/>
                        <v:path arrowok="t" textboxrect="0,0,19876,17145"/>
                      </v:shape>
                      <v:shape id="Shape 695" o:spid="_x0000_s1122" style="position:absolute;left:1115;top:1992;width:199;height:173;visibility:visible;mso-wrap-style:square;v-text-anchor:top" coordsize="19876,17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" path="m,l17082,v508,,889,127,1270,381c18605,635,18986,1143,19241,1778v126,635,381,1524,507,2667c19748,5461,19876,6858,19876,8636v,1651,-128,3048,-128,4064c19622,13843,19367,14732,19241,15367v-255,635,-636,1143,-889,1397c17971,17018,17590,17272,17082,17272l,17272,,xe" fillcolor="black" stroked="f" strokeweight="0">
                        <v:stroke miterlimit="83231f" joinstyle="miter"/>
                        <v:path arrowok="t" textboxrect="0,0,19876,17272"/>
                      </v:shape>
                      <v:shape id="Shape 696" o:spid="_x0000_s1123" style="position:absolute;left:1115;top:1581;width:199;height:172;visibility:visible;mso-wrap-style:square;v-text-anchor:top" coordsize="19876,17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" path="m,l17082,v508,,889,127,1270,381c18605,762,18986,1143,19241,1778v126,635,381,1524,507,2667c19748,5588,19876,6985,19876,8636v,1651,-128,3048,-128,4191c19622,13970,19367,14732,19241,15494v-255,635,-636,1016,-889,1270c17971,17018,17590,17272,17082,17272l,17272,,xe" fillcolor="black" stroked="f" strokeweight="0">
                        <v:stroke miterlimit="83231f" joinstyle="miter"/>
                        <v:path arrowok="t" textboxrect="0,0,19876,17272"/>
                      </v:shape>
                      <v:shape id="Shape 697" o:spid="_x0000_s1124" style="position:absolute;left:1115;top:882;width:210;height:554;visibility:visible;mso-wrap-style:square;v-text-anchor:top" coordsize="21018,55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" path="m9589,v889,,1778,,2540,c12764,127,13398,127,13907,254v508,127,889,254,1270,381c15558,889,15811,1143,16192,1397v255,254,762,1143,1271,2413c17971,5207,18605,6858,19114,8890v508,2032,889,4445,1270,7112c20892,18542,21018,21463,21018,24384v,5461,-634,10287,-2032,14351c17590,42799,15558,46228,12764,48895,9970,51689,6414,53721,2223,55118l,55419,,37555,3492,35687c4890,34290,6033,32639,6795,30480v889,-2159,1270,-4699,1270,-7620c8065,19812,7811,17145,7429,14859,6922,12700,6414,10668,5905,9017,5398,7366,4890,5969,4509,4826,4001,3810,3873,2921,3873,2159v,-381,,-762,255,-1016c4254,889,4509,635,4890,508,5398,254,5905,127,6667,127,7429,,8446,,9589,xe" fillcolor="black" stroked="f" strokeweight="0">
                        <v:stroke miterlimit="83231f" joinstyle="miter"/>
                        <v:path arrowok="t" textboxrect="0,0,21018,55419"/>
                      </v:shape>
                      <v:shape id="Shape 698" o:spid="_x0000_s1125" style="position:absolute;left:1115;top:544;width:199;height:173;visibility:visible;mso-wrap-style:square;v-text-anchor:top" coordsize="19876,17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" path="m,l17082,v508,,889,127,1270,381c18605,635,18986,1143,19241,1778v126,635,381,1524,507,2667c19748,5461,19876,6858,19876,8636v,1651,-128,3048,-128,4064c19622,13843,19367,14732,19241,15367v-255,635,-636,1143,-889,1397c17971,17018,17590,17272,17082,17272l,17272,,xe" fillcolor="black" stroked="f" strokeweight="0">
                        <v:stroke miterlimit="83231f" joinstyle="miter"/>
                        <v:path arrowok="t" textboxrect="0,0,19876,17272"/>
                      </v:shape>
                      <v:shape id="Picture 702" o:spid="_x0000_s1126" type="#_x0000_t75" style="position:absolute;left:266;top:5226;width:4831;height:1905;rotation:-5898237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">
                        <v:imagedata r:id="rId21" o:title=""/>
                      </v:shape>
                      <v:shape id="Shape 704" o:spid="_x0000_s1127" style="position:absolute;left:2153;top:7466;width:692;height:1031;visibility:visible;mso-wrap-style:square;v-text-anchor:top" coordsize="69152,1031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" path="m7239,l69152,r,17018l14097,17018r,127l69152,36759r,30286l14097,85979r,127l69152,86106r,17018l7239,103124v-2286,,-4064,-508,-5334,-1778c635,100076,,98425,,96393l,84582c,82550,254,80772,508,79248,889,77724,1524,76454,2286,75311v762,-1143,1778,-2032,3175,-2667c6731,71882,8382,71247,10287,70612l62992,51435r,-254l10414,31369c8509,30734,6858,30099,5461,29464,4191,28702,3175,27940,2286,26924,1524,26035,889,24892,508,23622,254,22352,,20828,,19177l,7112c,5842,254,4826,508,3937,889,3048,1270,2286,1905,1651,2540,1143,3302,635,4191,381,5080,127,6096,,7239,xe" fillcolor="black" stroked="f" strokeweight="0">
                        <v:stroke miterlimit="83231f" joinstyle="miter"/>
                        <v:path arrowok="t" textboxrect="0,0,69152,103124"/>
                      </v:shape>
                      <v:shape id="Shape 705" o:spid="_x0000_s1128" style="position:absolute;left:2367;top:6769;width:478;height:554;visibility:visible;mso-wrap-style:square;v-text-anchor:top" coordsize="47816,554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" path="m24130,l47816,r,16891l38989,16891r,6604c38989,26289,39243,28575,39624,30607v381,1905,1016,3556,1905,4826c42291,36576,43307,37465,44450,38100r3366,736l47816,55489,39751,53721c37084,52324,34925,50165,33274,47498,31496,44704,30226,41275,29464,37211,28575,33020,28194,28321,28194,22860r,-5969l24511,16891v-1905,,-3556,254,-5080,635c18034,17907,16891,18542,15875,19431v-1016,889,-1651,2032,-2159,3556c13335,24384,13081,26289,13081,28448v,2921,254,5461,889,7747c14605,38481,15367,40386,16129,42164v762,1778,1524,3175,2159,4318c18923,47625,19177,48641,19177,49403v,381,-127,889,-381,1270c18415,51054,18034,51435,17399,51689v-635,254,-1397,381,-2159,508c14351,52324,13335,52451,12319,52451v-1397,,-2540,-127,-3302,-381c8128,51816,7366,51435,6731,50800,6096,50165,5334,49022,4572,47371,3810,45847,3048,43942,2286,41783,1651,39624,1016,37338,635,34798,254,32258,,29591,,26924,,22225,508,18034,1397,14732,2286,11303,3810,8509,5715,6223,7620,4064,10160,2540,13208,1524,16256,508,19939,,24130,xe" fillcolor="black" stroked="f" strokeweight="0">
                        <v:stroke miterlimit="83231f" joinstyle="miter"/>
                        <v:path arrowok="t" textboxrect="0,0,47816,55489"/>
                      </v:shape>
                      <v:shape id="Shape 706" o:spid="_x0000_s1129" style="position:absolute;left:2367;top:6211;width:478;height:392;visibility:visible;mso-wrap-style:square;v-text-anchor:top" coordsize="47816,392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" path="m5715,v889,,2159,,3810,c11176,,12573,,13589,127v1016,,1905,254,2540,381c16637,635,17145,889,17272,1270v254,254,381,635,381,1143c17653,2667,17526,3175,17399,3556v-127,508,-254,1016,-508,1524c16764,5715,16510,6350,16383,6985v-127,762,-254,1524,-254,2286c16129,10287,16383,11176,16764,12192v381,889,1016,1905,1778,2921c19431,16129,20447,17272,21844,18288v1397,1143,3048,2413,5080,3683l47816,21971r,17272l3937,39243v-508,,-889,-127,-1270,-381c2413,38608,2032,38227,1905,37592v-254,-635,-508,-1397,-635,-2286c1270,34417,1143,33147,1143,31750v,-1397,127,-2667,127,-3556c1397,27178,1651,26416,1905,25908v127,-508,508,-889,762,-1143c3048,24638,3429,24511,3937,24511r7620,c9271,22860,7366,21336,5842,19939,4318,18542,3175,17145,2286,15875,1397,14605,889,13335,508,12065,127,10795,,9525,,8255,,7620,,6985,127,6350v,-762,127,-1397,254,-2159c635,3429,762,2794,1016,2286v127,-508,381,-889,635,-1143c1905,889,2159,635,2413,508,2667,381,3048,381,3556,254,3937,127,4699,127,5715,xe" fillcolor="black" stroked="f" strokeweight="0">
                        <v:stroke miterlimit="83231f" joinstyle="miter"/>
                        <v:path arrowok="t" textboxrect="0,0,47816,39243"/>
                      </v:shape>
                      <v:shape id="Shape 707" o:spid="_x0000_s1130" style="position:absolute;left:2086;top:5556;width:759;height:545;visibility:visible;mso-wrap-style:square;v-text-anchor:top" coordsize="75883,544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" path="m32004,v762,,1397,127,2159,508c35052,889,35814,1397,36703,2032l56896,19939,75883,7658r,19955l60706,37211r15177,l75883,54483r-72835,c2540,54483,2159,54229,1778,53975v-381,-254,-635,-762,-889,-1397c635,51943,381,51054,254,50038,127,48895,,47498,,45847,,44069,127,42672,254,41656,381,40513,635,39624,889,38989v254,-635,508,-1143,889,-1397c2159,37338,2540,37211,3048,37211r53594,l32258,19050v-508,-254,-1016,-762,-1397,-1143c30480,17399,30099,16764,29972,16002v-254,-762,-508,-1651,-635,-2794c29337,12192,29210,10668,29210,9017v,-1778,127,-3175,127,-4318c29464,3556,29718,2540,29972,1905v127,-762,508,-1270,762,-1524c31115,127,31496,,32004,xe" fillcolor="black" stroked="f" strokeweight="0">
                        <v:stroke miterlimit="83231f" joinstyle="miter"/>
                        <v:path arrowok="t" textboxrect="0,0,75883,54483"/>
                      </v:shape>
                      <v:shape id="Shape 708" o:spid="_x0000_s1131" style="position:absolute;left:2367;top:4999;width:478;height:463;visibility:visible;mso-wrap-style:square;v-text-anchor:top" coordsize="47816,46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" path="m47752,r64,13l47816,17211r-2223,823c44577,18923,43688,20066,42926,21336v-635,1397,-1397,3048,-2032,4826c40259,27940,39624,29718,38862,31496v-889,1905,-1778,3683,-2667,5461c35179,38735,33909,40259,32385,41656v-1397,1397,-3175,2540,-5207,3302c25146,45847,22606,46228,19812,46228v-2921,,-5588,-508,-8128,-1651c9271,43434,7239,41783,5461,39624,3683,37465,2413,34925,1397,31750,508,28702,,25273,,21463,,19558,127,17653,381,15875v254,-1778,635,-3429,1016,-4953c1905,9525,2286,8255,2794,7239,3302,6223,3683,5588,3937,5080v381,-381,762,-762,1143,-889c5334,3937,5715,3810,6223,3810v508,-127,1143,-254,1778,-254c8763,3429,9652,3429,10668,3429v1270,,2286,,3048,127c14478,3556,15113,3683,15494,3810v508,254,762,381,1016,762c16637,4826,16637,5080,16637,5461v,381,-127,1016,-635,1905c15494,8255,14986,9398,14478,10668v-635,1270,-1143,2794,-1524,4445c12446,16891,12192,18796,12192,21082v,1524,127,2794,508,3937c12954,26162,13462,27178,13970,27813v635,762,1397,1270,2159,1651c16891,29845,17780,30099,18669,30099v1397,,2667,-508,3556,-1397c23241,27940,24003,26797,24765,25273v762,-1397,1397,-2921,2032,-4826c27432,18669,28194,16891,28956,14986v762,-1778,1651,-3683,2540,-5461c32512,7747,33782,6096,35306,4699,36703,3302,38481,2159,40513,1270,42545,381,44958,,47752,xe" fillcolor="black" stroked="f" strokeweight="0">
                        <v:stroke miterlimit="83231f" joinstyle="miter"/>
                        <v:path arrowok="t" textboxrect="0,0,47816,46228"/>
                      </v:shape>
                      <v:shape id="Shape 709" o:spid="_x0000_s1132" style="position:absolute;left:2845;top:8327;width:199;height:170;visibility:visible;mso-wrap-style:square;v-text-anchor:top" coordsize="19875,170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" path="m,l16954,v508,,889,127,1270,381c18605,635,18859,1143,19113,1778v254,762,381,1651,508,2667c19875,5461,19875,6858,19875,8636v,1651,,2921,-254,4064c19494,13843,19367,14732,19113,15367v-254,635,-508,1143,-889,1397c17843,16891,17462,17018,16954,17018l,17018,,xe" fillcolor="black" stroked="f" strokeweight="0">
                        <v:stroke miterlimit="83231f" joinstyle="miter"/>
                        <v:path arrowok="t" textboxrect="0,0,19875,17018"/>
                      </v:shape>
                      <v:shape id="Shape 710" o:spid="_x0000_s1133" style="position:absolute;left:2845;top:7833;width:199;height:303;visibility:visible;mso-wrap-style:square;v-text-anchor:top" coordsize="19875,30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" path="m,l16954,6040v635,127,1016,508,1397,889c18859,7310,19113,7945,19367,8580v254,762,381,1651,381,2794c19875,12390,19875,13787,19875,15311v,1524,,2794,-127,3937c19621,20391,19367,21280,19113,21915v-254,762,-508,1270,-889,1778c17843,24074,17462,24328,16954,24455l,30286,,xe" fillcolor="black" stroked="f" strokeweight="0">
                        <v:stroke miterlimit="83231f" joinstyle="miter"/>
                        <v:path arrowok="t" textboxrect="0,0,19875,30286"/>
                      </v:shape>
                      <v:shape id="Shape 711" o:spid="_x0000_s1134" style="position:absolute;left:2845;top:7466;width:199;height:170;visibility:visible;mso-wrap-style:square;v-text-anchor:top" coordsize="19875,170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" path="m,l16954,v508,,889,127,1270,381c18605,635,18859,1016,19113,1651v254,762,381,1524,508,2667c19875,5461,19875,6858,19875,8509v,1651,,3048,-254,4064c19494,13716,19367,14605,19113,15240v-254,635,-508,1016,-889,1397c17843,16891,17462,17018,16954,17018l,17018,,xe" fillcolor="black" stroked="f" strokeweight="0">
                        <v:stroke miterlimit="83231f" joinstyle="miter"/>
                        <v:path arrowok="t" textboxrect="0,0,19875,17018"/>
                      </v:shape>
                      <v:shape id="Shape 712" o:spid="_x0000_s1135" style="position:absolute;left:2845;top:6769;width:210;height:557;visibility:visible;mso-wrap-style:square;v-text-anchor:top" coordsize="21018,557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" path="m,l17335,v635,,1143,254,1524,635c19240,1143,19494,1905,19621,2794v127,1016,254,2413,254,4318c19875,9271,19748,10668,19621,11684v-127,889,-381,1524,-762,1905c18478,13970,17970,14224,17335,14224r-4826,c15176,16764,17335,19558,18732,22860v1524,3175,2286,6731,2286,10668c21018,36830,20637,39751,19748,42418v-762,2794,-2032,5080,-3683,7112c14414,51562,12255,53086,9842,54102,7302,55245,4508,55753,1206,55753l,55489,,38836r698,153c3238,38989,5270,38100,6667,36449,8191,34925,8826,32639,8826,29718v,-2413,-635,-4572,-1778,-6604c5778,21082,4000,19050,1587,16891l,16891,,xe" fillcolor="black" stroked="f" strokeweight="0">
                        <v:stroke miterlimit="83231f" joinstyle="miter"/>
                        <v:path arrowok="t" textboxrect="0,0,21018,55753"/>
                      </v:shape>
                      <v:shape id="Shape 713" o:spid="_x0000_s1136" style="position:absolute;left:2845;top:6431;width:199;height:172;visibility:visible;mso-wrap-style:square;v-text-anchor:top" coordsize="19875,17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" path="m,l17208,v381,,762,127,1143,381c18732,635,18986,1143,19240,1778v127,635,381,1524,508,2667c19875,5461,19875,6858,19875,8636v,1651,,3048,-127,4191c19621,13843,19367,14732,19240,15367v-254,635,-508,1143,-889,1397c17970,17018,17589,17272,17208,17272l,17272,,xe" fillcolor="black" stroked="f" strokeweight="0">
                        <v:stroke miterlimit="83231f" joinstyle="miter"/>
                        <v:path arrowok="t" textboxrect="0,0,19875,17272"/>
                      </v:shape>
                      <v:shape id="Shape 714" o:spid="_x0000_s1137" style="position:absolute;left:2845;top:5928;width:199;height:173;visibility:visible;mso-wrap-style:square;v-text-anchor:top" coordsize="19875,17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" path="m,l17208,v381,,762,127,1143,381c18732,635,18986,1143,19240,1778v127,635,381,1524,508,2667c19875,5461,19875,6858,19875,8636v,1651,,3048,-127,4191c19621,13843,19367,14732,19240,15367v-254,635,-508,1143,-889,1397c17970,17018,17589,17272,17208,17272l,17272,,xe" fillcolor="black" stroked="f" strokeweight="0">
                        <v:stroke miterlimit="83231f" joinstyle="miter"/>
                        <v:path arrowok="t" textboxrect="0,0,19875,17272"/>
                      </v:shape>
                      <v:shape id="Shape 715" o:spid="_x0000_s1138" style="position:absolute;left:2845;top:5533;width:199;height:299;visibility:visible;mso-wrap-style:square;v-text-anchor:top" coordsize="19875,298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" path="m17208,v508,,889,127,1143,381c18732,635,18986,1016,19240,1651v254,762,381,1651,508,2794c19875,5588,19875,6985,19875,8890v,1778,,3302,-127,4572c19621,14605,19494,15494,19367,16256v-254,762,-508,1397,-889,1778c18097,18415,17589,18796,16954,19177l,29899,,9944,13017,1524v889,-508,1778,-889,2413,-1143c16065,127,16700,,17208,xe" fillcolor="black" stroked="f" strokeweight="0">
                        <v:stroke miterlimit="83231f" joinstyle="miter"/>
                        <v:path arrowok="t" textboxrect="0,0,19875,29899"/>
                      </v:shape>
                      <v:shape id="Shape 716" o:spid="_x0000_s1139" style="position:absolute;left:2845;top:5000;width:210;height:466;visibility:visible;mso-wrap-style:square;v-text-anchor:top" coordsize="21018,465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" path="m,l9080,1892v2667,1397,4826,3175,6604,5588c17462,9766,18859,12687,19748,15862v889,3302,1270,6731,1270,10541c21018,28689,20891,30848,20510,33007v-254,2032,-762,3937,-1270,5588c18732,40119,18224,41516,17589,42659v-508,1016,-1016,1905,-1524,2413c15557,45580,14795,45961,13779,46215v-1016,254,-2540,381,-4445,381c7937,46596,6921,46596,6032,46469v-762,-127,-1397,-254,-1905,-381c3746,45834,3365,45707,3238,45326v-127,-254,-254,-508,-254,-1016c2984,43802,3238,43167,3873,42151v508,-1016,1143,-2286,1778,-3683c6413,36944,7048,35293,7683,33388v508,-1905,889,-4191,889,-6604c8572,25260,8318,23863,8064,22593,7683,21450,7302,20307,6667,19418,6032,18529,5270,17894,4381,17386v-889,-381,-1905,-635,-3175,-635l,17198,,xe" fillcolor="black" stroked="f" strokeweight="0">
                        <v:stroke miterlimit="83231f" joinstyle="miter"/>
                        <v:path arrowok="t" textboxrect="0,0,21018,46596"/>
                      </v:shape>
                      <v:shape id="Picture 718" o:spid="_x0000_s1140" type="#_x0000_t75" style="position:absolute;left:2482;top:3802;width:411;height:1890;rotation:-5898239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">
                        <v:imagedata r:id="rId22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037" w:type="dxa"/>
            <w:tcBorders>
              <w:top w:val="double" w:sz="12" w:space="0" w:color="000000"/>
              <w:left w:val="single" w:sz="8" w:space="0" w:color="000000"/>
              <w:bottom w:val="single" w:sz="4" w:space="0" w:color="000000"/>
              <w:right w:val="double" w:sz="4" w:space="0" w:color="000000"/>
            </w:tcBorders>
          </w:tcPr>
          <w:p w14:paraId="130C0473" w14:textId="77777777" w:rsidR="0004356E" w:rsidRDefault="0004356E" w:rsidP="0059115A">
            <w:pPr>
              <w:spacing w:line="259" w:lineRule="auto"/>
              <w:ind w:left="168"/>
            </w:pPr>
            <w:r>
              <w:rPr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61454CD5" wp14:editId="3AA18123">
                      <wp:extent cx="364234" cy="702752"/>
                      <wp:effectExtent l="0" t="0" r="0" b="0"/>
                      <wp:docPr id="10697" name="Group 1069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64234" cy="702752"/>
                                <a:chOff x="0" y="0"/>
                                <a:chExt cx="364234" cy="702752"/>
                              </a:xfrm>
                            </wpg:grpSpPr>
                            <wps:wsp>
                              <wps:cNvPr id="212" name="Rectangle 212"/>
                              <wps:cNvSpPr/>
                              <wps:spPr>
                                <a:xfrm>
                                  <a:off x="317117" y="559943"/>
                                  <a:ext cx="42144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9E3F890" w14:textId="77777777" w:rsidR="0004356E" w:rsidRDefault="0004356E" w:rsidP="0004356E">
                                    <w:pPr>
                                      <w:spacing w:after="160" w:line="259" w:lineRule="auto"/>
                                    </w:pPr>
                                    <w:r>
                                      <w:rPr>
                                        <w:sz w:val="22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720" name="Picture 720"/>
                                <pic:cNvPicPr/>
                              </pic:nvPicPr>
                              <pic:blipFill>
                                <a:blip r:embed="rId23"/>
                                <a:stretch>
                                  <a:fillRect/>
                                </a:stretch>
                              </pic:blipFill>
                              <pic:spPr>
                                <a:xfrm rot="-5399996">
                                  <a:off x="-237426" y="237425"/>
                                  <a:ext cx="842773" cy="1905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722" name="Shape 722"/>
                              <wps:cNvSpPr/>
                              <wps:spPr>
                                <a:xfrm>
                                  <a:off x="42416" y="611914"/>
                                  <a:ext cx="41275" cy="4378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1275" h="43787">
                                      <a:moveTo>
                                        <a:pt x="41275" y="0"/>
                                      </a:moveTo>
                                      <a:lnTo>
                                        <a:pt x="41275" y="17295"/>
                                      </a:lnTo>
                                      <a:lnTo>
                                        <a:pt x="14097" y="26642"/>
                                      </a:lnTo>
                                      <a:lnTo>
                                        <a:pt x="14097" y="26769"/>
                                      </a:lnTo>
                                      <a:lnTo>
                                        <a:pt x="41275" y="26769"/>
                                      </a:lnTo>
                                      <a:lnTo>
                                        <a:pt x="41275" y="43787"/>
                                      </a:lnTo>
                                      <a:lnTo>
                                        <a:pt x="7239" y="43787"/>
                                      </a:lnTo>
                                      <a:cubicBezTo>
                                        <a:pt x="4953" y="43787"/>
                                        <a:pt x="3175" y="43152"/>
                                        <a:pt x="1905" y="41882"/>
                                      </a:cubicBezTo>
                                      <a:cubicBezTo>
                                        <a:pt x="635" y="40739"/>
                                        <a:pt x="0" y="39088"/>
                                        <a:pt x="0" y="37056"/>
                                      </a:cubicBezTo>
                                      <a:lnTo>
                                        <a:pt x="0" y="25245"/>
                                      </a:lnTo>
                                      <a:cubicBezTo>
                                        <a:pt x="0" y="23086"/>
                                        <a:pt x="254" y="21308"/>
                                        <a:pt x="635" y="19784"/>
                                      </a:cubicBezTo>
                                      <a:cubicBezTo>
                                        <a:pt x="889" y="18387"/>
                                        <a:pt x="1524" y="16990"/>
                                        <a:pt x="2286" y="15974"/>
                                      </a:cubicBezTo>
                                      <a:cubicBezTo>
                                        <a:pt x="3048" y="14831"/>
                                        <a:pt x="4191" y="13942"/>
                                        <a:pt x="5461" y="13180"/>
                                      </a:cubicBezTo>
                                      <a:cubicBezTo>
                                        <a:pt x="6731" y="12418"/>
                                        <a:pt x="8382" y="11783"/>
                                        <a:pt x="10287" y="11275"/>
                                      </a:cubicBezTo>
                                      <a:lnTo>
                                        <a:pt x="412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23" name="Shape 723"/>
                              <wps:cNvSpPr/>
                              <wps:spPr>
                                <a:xfrm>
                                  <a:off x="42416" y="552450"/>
                                  <a:ext cx="41275" cy="431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1275" h="43125">
                                      <a:moveTo>
                                        <a:pt x="7239" y="0"/>
                                      </a:moveTo>
                                      <a:lnTo>
                                        <a:pt x="41275" y="0"/>
                                      </a:lnTo>
                                      <a:lnTo>
                                        <a:pt x="41275" y="17018"/>
                                      </a:lnTo>
                                      <a:lnTo>
                                        <a:pt x="14097" y="17018"/>
                                      </a:lnTo>
                                      <a:lnTo>
                                        <a:pt x="14097" y="17145"/>
                                      </a:lnTo>
                                      <a:lnTo>
                                        <a:pt x="41275" y="26875"/>
                                      </a:lnTo>
                                      <a:lnTo>
                                        <a:pt x="41275" y="43125"/>
                                      </a:lnTo>
                                      <a:lnTo>
                                        <a:pt x="10414" y="31496"/>
                                      </a:lnTo>
                                      <a:cubicBezTo>
                                        <a:pt x="8510" y="30861"/>
                                        <a:pt x="6858" y="30226"/>
                                        <a:pt x="5588" y="29464"/>
                                      </a:cubicBezTo>
                                      <a:cubicBezTo>
                                        <a:pt x="4191" y="28829"/>
                                        <a:pt x="3175" y="27940"/>
                                        <a:pt x="2286" y="27051"/>
                                      </a:cubicBezTo>
                                      <a:cubicBezTo>
                                        <a:pt x="1524" y="26035"/>
                                        <a:pt x="889" y="25019"/>
                                        <a:pt x="635" y="23749"/>
                                      </a:cubicBezTo>
                                      <a:cubicBezTo>
                                        <a:pt x="254" y="22479"/>
                                        <a:pt x="0" y="20955"/>
                                        <a:pt x="0" y="19304"/>
                                      </a:cubicBezTo>
                                      <a:lnTo>
                                        <a:pt x="0" y="7112"/>
                                      </a:lnTo>
                                      <a:cubicBezTo>
                                        <a:pt x="0" y="5969"/>
                                        <a:pt x="254" y="4826"/>
                                        <a:pt x="508" y="3937"/>
                                      </a:cubicBezTo>
                                      <a:cubicBezTo>
                                        <a:pt x="889" y="3048"/>
                                        <a:pt x="1270" y="2286"/>
                                        <a:pt x="1905" y="1778"/>
                                      </a:cubicBezTo>
                                      <a:cubicBezTo>
                                        <a:pt x="2540" y="1143"/>
                                        <a:pt x="3302" y="762"/>
                                        <a:pt x="4191" y="508"/>
                                      </a:cubicBezTo>
                                      <a:cubicBezTo>
                                        <a:pt x="5080" y="127"/>
                                        <a:pt x="6097" y="0"/>
                                        <a:pt x="7239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24" name="Shape 724"/>
                              <wps:cNvSpPr/>
                              <wps:spPr>
                                <a:xfrm>
                                  <a:off x="63752" y="474913"/>
                                  <a:ext cx="19939" cy="610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939" h="61030">
                                      <a:moveTo>
                                        <a:pt x="19939" y="0"/>
                                      </a:moveTo>
                                      <a:lnTo>
                                        <a:pt x="19939" y="18851"/>
                                      </a:lnTo>
                                      <a:lnTo>
                                        <a:pt x="19558" y="18990"/>
                                      </a:lnTo>
                                      <a:cubicBezTo>
                                        <a:pt x="17780" y="20134"/>
                                        <a:pt x="16256" y="21658"/>
                                        <a:pt x="15240" y="23563"/>
                                      </a:cubicBezTo>
                                      <a:cubicBezTo>
                                        <a:pt x="14224" y="25467"/>
                                        <a:pt x="13589" y="27880"/>
                                        <a:pt x="13589" y="30674"/>
                                      </a:cubicBezTo>
                                      <a:cubicBezTo>
                                        <a:pt x="13589" y="33341"/>
                                        <a:pt x="14098" y="35501"/>
                                        <a:pt x="14986" y="37405"/>
                                      </a:cubicBezTo>
                                      <a:cubicBezTo>
                                        <a:pt x="16002" y="39310"/>
                                        <a:pt x="17399" y="40961"/>
                                        <a:pt x="19177" y="42232"/>
                                      </a:cubicBezTo>
                                      <a:lnTo>
                                        <a:pt x="19939" y="42545"/>
                                      </a:lnTo>
                                      <a:lnTo>
                                        <a:pt x="19939" y="61030"/>
                                      </a:lnTo>
                                      <a:lnTo>
                                        <a:pt x="9652" y="55185"/>
                                      </a:lnTo>
                                      <a:cubicBezTo>
                                        <a:pt x="6604" y="52519"/>
                                        <a:pt x="4191" y="48963"/>
                                        <a:pt x="2540" y="44771"/>
                                      </a:cubicBezTo>
                                      <a:cubicBezTo>
                                        <a:pt x="889" y="40580"/>
                                        <a:pt x="0" y="35754"/>
                                        <a:pt x="0" y="30166"/>
                                      </a:cubicBezTo>
                                      <a:cubicBezTo>
                                        <a:pt x="0" y="24705"/>
                                        <a:pt x="762" y="19879"/>
                                        <a:pt x="2286" y="15942"/>
                                      </a:cubicBezTo>
                                      <a:cubicBezTo>
                                        <a:pt x="3683" y="11878"/>
                                        <a:pt x="5842" y="8577"/>
                                        <a:pt x="8763" y="5909"/>
                                      </a:cubicBezTo>
                                      <a:cubicBezTo>
                                        <a:pt x="11685" y="3242"/>
                                        <a:pt x="15240" y="1338"/>
                                        <a:pt x="19431" y="67"/>
                                      </a:cubicBezTo>
                                      <a:lnTo>
                                        <a:pt x="1993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25" name="Shape 725"/>
                              <wps:cNvSpPr/>
                              <wps:spPr>
                                <a:xfrm>
                                  <a:off x="35939" y="402209"/>
                                  <a:ext cx="47752" cy="5939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752" h="59398">
                                      <a:moveTo>
                                        <a:pt x="2922" y="0"/>
                                      </a:moveTo>
                                      <a:lnTo>
                                        <a:pt x="47752" y="0"/>
                                      </a:lnTo>
                                      <a:lnTo>
                                        <a:pt x="47752" y="21336"/>
                                      </a:lnTo>
                                      <a:lnTo>
                                        <a:pt x="44831" y="24257"/>
                                      </a:lnTo>
                                      <a:cubicBezTo>
                                        <a:pt x="43180" y="26416"/>
                                        <a:pt x="42418" y="28829"/>
                                        <a:pt x="42418" y="31242"/>
                                      </a:cubicBezTo>
                                      <a:cubicBezTo>
                                        <a:pt x="42418" y="33528"/>
                                        <a:pt x="42926" y="35433"/>
                                        <a:pt x="44069" y="37084"/>
                                      </a:cubicBezTo>
                                      <a:lnTo>
                                        <a:pt x="47752" y="40346"/>
                                      </a:lnTo>
                                      <a:lnTo>
                                        <a:pt x="47752" y="59398"/>
                                      </a:lnTo>
                                      <a:lnTo>
                                        <a:pt x="37338" y="54610"/>
                                      </a:lnTo>
                                      <a:cubicBezTo>
                                        <a:pt x="34290" y="52324"/>
                                        <a:pt x="31877" y="49530"/>
                                        <a:pt x="30353" y="46228"/>
                                      </a:cubicBezTo>
                                      <a:cubicBezTo>
                                        <a:pt x="28702" y="42926"/>
                                        <a:pt x="27813" y="39116"/>
                                        <a:pt x="27813" y="34671"/>
                                      </a:cubicBezTo>
                                      <a:cubicBezTo>
                                        <a:pt x="27813" y="31242"/>
                                        <a:pt x="28575" y="28194"/>
                                        <a:pt x="29973" y="25400"/>
                                      </a:cubicBezTo>
                                      <a:cubicBezTo>
                                        <a:pt x="31369" y="22606"/>
                                        <a:pt x="33401" y="19812"/>
                                        <a:pt x="36068" y="17145"/>
                                      </a:cubicBezTo>
                                      <a:lnTo>
                                        <a:pt x="2922" y="17145"/>
                                      </a:lnTo>
                                      <a:cubicBezTo>
                                        <a:pt x="2540" y="17145"/>
                                        <a:pt x="2160" y="17018"/>
                                        <a:pt x="1778" y="16764"/>
                                      </a:cubicBezTo>
                                      <a:cubicBezTo>
                                        <a:pt x="1398" y="16510"/>
                                        <a:pt x="1016" y="16002"/>
                                        <a:pt x="762" y="15367"/>
                                      </a:cubicBezTo>
                                      <a:cubicBezTo>
                                        <a:pt x="508" y="14732"/>
                                        <a:pt x="381" y="13843"/>
                                        <a:pt x="254" y="12700"/>
                                      </a:cubicBezTo>
                                      <a:cubicBezTo>
                                        <a:pt x="127" y="11684"/>
                                        <a:pt x="0" y="10287"/>
                                        <a:pt x="0" y="8509"/>
                                      </a:cubicBezTo>
                                      <a:cubicBezTo>
                                        <a:pt x="0" y="6858"/>
                                        <a:pt x="127" y="5461"/>
                                        <a:pt x="254" y="4445"/>
                                      </a:cubicBezTo>
                                      <a:cubicBezTo>
                                        <a:pt x="381" y="3302"/>
                                        <a:pt x="508" y="2413"/>
                                        <a:pt x="762" y="1778"/>
                                      </a:cubicBezTo>
                                      <a:cubicBezTo>
                                        <a:pt x="1016" y="1143"/>
                                        <a:pt x="1398" y="635"/>
                                        <a:pt x="1778" y="381"/>
                                      </a:cubicBezTo>
                                      <a:cubicBezTo>
                                        <a:pt x="2160" y="127"/>
                                        <a:pt x="2540" y="0"/>
                                        <a:pt x="292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26" name="Shape 726"/>
                              <wps:cNvSpPr/>
                              <wps:spPr>
                                <a:xfrm>
                                  <a:off x="63752" y="330445"/>
                                  <a:ext cx="19939" cy="5611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939" h="56117">
                                      <a:moveTo>
                                        <a:pt x="19939" y="0"/>
                                      </a:moveTo>
                                      <a:lnTo>
                                        <a:pt x="19939" y="17252"/>
                                      </a:lnTo>
                                      <a:lnTo>
                                        <a:pt x="16383" y="18171"/>
                                      </a:lnTo>
                                      <a:cubicBezTo>
                                        <a:pt x="13589" y="20329"/>
                                        <a:pt x="12192" y="23504"/>
                                        <a:pt x="12192" y="27822"/>
                                      </a:cubicBezTo>
                                      <a:cubicBezTo>
                                        <a:pt x="12192" y="29982"/>
                                        <a:pt x="12574" y="31886"/>
                                        <a:pt x="13462" y="33537"/>
                                      </a:cubicBezTo>
                                      <a:cubicBezTo>
                                        <a:pt x="14224" y="35189"/>
                                        <a:pt x="15367" y="36585"/>
                                        <a:pt x="16764" y="37602"/>
                                      </a:cubicBezTo>
                                      <a:lnTo>
                                        <a:pt x="19939" y="39148"/>
                                      </a:lnTo>
                                      <a:lnTo>
                                        <a:pt x="19939" y="56117"/>
                                      </a:lnTo>
                                      <a:lnTo>
                                        <a:pt x="9399" y="50302"/>
                                      </a:lnTo>
                                      <a:cubicBezTo>
                                        <a:pt x="6350" y="47634"/>
                                        <a:pt x="4064" y="44333"/>
                                        <a:pt x="2413" y="40522"/>
                                      </a:cubicBezTo>
                                      <a:cubicBezTo>
                                        <a:pt x="762" y="36585"/>
                                        <a:pt x="0" y="32267"/>
                                        <a:pt x="0" y="27441"/>
                                      </a:cubicBezTo>
                                      <a:cubicBezTo>
                                        <a:pt x="0" y="22361"/>
                                        <a:pt x="762" y="17916"/>
                                        <a:pt x="2286" y="14360"/>
                                      </a:cubicBezTo>
                                      <a:cubicBezTo>
                                        <a:pt x="3811" y="10677"/>
                                        <a:pt x="5842" y="7757"/>
                                        <a:pt x="8510" y="5343"/>
                                      </a:cubicBezTo>
                                      <a:cubicBezTo>
                                        <a:pt x="11176" y="3058"/>
                                        <a:pt x="14351" y="1407"/>
                                        <a:pt x="18035" y="264"/>
                                      </a:cubicBezTo>
                                      <a:lnTo>
                                        <a:pt x="1993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27" name="Shape 727"/>
                              <wps:cNvSpPr/>
                              <wps:spPr>
                                <a:xfrm>
                                  <a:off x="63752" y="276098"/>
                                  <a:ext cx="19939" cy="3924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939" h="39243">
                                      <a:moveTo>
                                        <a:pt x="9652" y="0"/>
                                      </a:moveTo>
                                      <a:cubicBezTo>
                                        <a:pt x="11303" y="0"/>
                                        <a:pt x="12574" y="127"/>
                                        <a:pt x="13589" y="127"/>
                                      </a:cubicBezTo>
                                      <a:cubicBezTo>
                                        <a:pt x="14732" y="254"/>
                                        <a:pt x="15494" y="381"/>
                                        <a:pt x="16129" y="635"/>
                                      </a:cubicBezTo>
                                      <a:cubicBezTo>
                                        <a:pt x="16637" y="762"/>
                                        <a:pt x="17145" y="1016"/>
                                        <a:pt x="17399" y="1270"/>
                                      </a:cubicBezTo>
                                      <a:cubicBezTo>
                                        <a:pt x="17526" y="1651"/>
                                        <a:pt x="17653" y="2032"/>
                                        <a:pt x="17653" y="2413"/>
                                      </a:cubicBezTo>
                                      <a:cubicBezTo>
                                        <a:pt x="17653" y="2794"/>
                                        <a:pt x="17653" y="3175"/>
                                        <a:pt x="17399" y="3683"/>
                                      </a:cubicBezTo>
                                      <a:cubicBezTo>
                                        <a:pt x="17273" y="4064"/>
                                        <a:pt x="17145" y="4572"/>
                                        <a:pt x="16891" y="5207"/>
                                      </a:cubicBezTo>
                                      <a:cubicBezTo>
                                        <a:pt x="16764" y="5715"/>
                                        <a:pt x="16511" y="6350"/>
                                        <a:pt x="16383" y="7112"/>
                                      </a:cubicBezTo>
                                      <a:cubicBezTo>
                                        <a:pt x="16256" y="7747"/>
                                        <a:pt x="16129" y="8509"/>
                                        <a:pt x="16129" y="9398"/>
                                      </a:cubicBezTo>
                                      <a:cubicBezTo>
                                        <a:pt x="16129" y="10287"/>
                                        <a:pt x="16383" y="11303"/>
                                        <a:pt x="16764" y="12192"/>
                                      </a:cubicBezTo>
                                      <a:cubicBezTo>
                                        <a:pt x="17145" y="13208"/>
                                        <a:pt x="17780" y="14224"/>
                                        <a:pt x="18542" y="15240"/>
                                      </a:cubicBezTo>
                                      <a:lnTo>
                                        <a:pt x="19939" y="16583"/>
                                      </a:lnTo>
                                      <a:lnTo>
                                        <a:pt x="19939" y="39243"/>
                                      </a:lnTo>
                                      <a:lnTo>
                                        <a:pt x="3937" y="39243"/>
                                      </a:lnTo>
                                      <a:cubicBezTo>
                                        <a:pt x="3429" y="39243"/>
                                        <a:pt x="3049" y="39116"/>
                                        <a:pt x="2667" y="38862"/>
                                      </a:cubicBezTo>
                                      <a:cubicBezTo>
                                        <a:pt x="2413" y="38735"/>
                                        <a:pt x="2032" y="38227"/>
                                        <a:pt x="1905" y="37719"/>
                                      </a:cubicBezTo>
                                      <a:cubicBezTo>
                                        <a:pt x="1651" y="37084"/>
                                        <a:pt x="1524" y="36322"/>
                                        <a:pt x="1398" y="35433"/>
                                      </a:cubicBezTo>
                                      <a:cubicBezTo>
                                        <a:pt x="1270" y="34417"/>
                                        <a:pt x="1143" y="33274"/>
                                        <a:pt x="1143" y="31877"/>
                                      </a:cubicBezTo>
                                      <a:cubicBezTo>
                                        <a:pt x="1143" y="30353"/>
                                        <a:pt x="1270" y="29210"/>
                                        <a:pt x="1398" y="28194"/>
                                      </a:cubicBezTo>
                                      <a:cubicBezTo>
                                        <a:pt x="1524" y="27305"/>
                                        <a:pt x="1651" y="26543"/>
                                        <a:pt x="1905" y="26035"/>
                                      </a:cubicBezTo>
                                      <a:cubicBezTo>
                                        <a:pt x="2032" y="25527"/>
                                        <a:pt x="2413" y="25146"/>
                                        <a:pt x="2667" y="24892"/>
                                      </a:cubicBezTo>
                                      <a:cubicBezTo>
                                        <a:pt x="3049" y="24638"/>
                                        <a:pt x="3429" y="24511"/>
                                        <a:pt x="3937" y="24511"/>
                                      </a:cubicBezTo>
                                      <a:lnTo>
                                        <a:pt x="11557" y="24511"/>
                                      </a:lnTo>
                                      <a:cubicBezTo>
                                        <a:pt x="9272" y="22987"/>
                                        <a:pt x="7366" y="21463"/>
                                        <a:pt x="5842" y="20066"/>
                                      </a:cubicBezTo>
                                      <a:cubicBezTo>
                                        <a:pt x="4445" y="18669"/>
                                        <a:pt x="3175" y="17272"/>
                                        <a:pt x="2286" y="16002"/>
                                      </a:cubicBezTo>
                                      <a:cubicBezTo>
                                        <a:pt x="1524" y="14732"/>
                                        <a:pt x="889" y="13462"/>
                                        <a:pt x="508" y="12192"/>
                                      </a:cubicBezTo>
                                      <a:cubicBezTo>
                                        <a:pt x="127" y="10922"/>
                                        <a:pt x="0" y="9652"/>
                                        <a:pt x="0" y="8255"/>
                                      </a:cubicBezTo>
                                      <a:cubicBezTo>
                                        <a:pt x="0" y="7747"/>
                                        <a:pt x="0" y="7112"/>
                                        <a:pt x="127" y="6350"/>
                                      </a:cubicBezTo>
                                      <a:cubicBezTo>
                                        <a:pt x="127" y="5715"/>
                                        <a:pt x="254" y="4953"/>
                                        <a:pt x="508" y="4318"/>
                                      </a:cubicBezTo>
                                      <a:cubicBezTo>
                                        <a:pt x="636" y="3556"/>
                                        <a:pt x="762" y="2921"/>
                                        <a:pt x="1016" y="2413"/>
                                      </a:cubicBezTo>
                                      <a:cubicBezTo>
                                        <a:pt x="1270" y="1778"/>
                                        <a:pt x="1398" y="1397"/>
                                        <a:pt x="1651" y="1143"/>
                                      </a:cubicBezTo>
                                      <a:cubicBezTo>
                                        <a:pt x="1905" y="889"/>
                                        <a:pt x="2160" y="762"/>
                                        <a:pt x="2413" y="635"/>
                                      </a:cubicBezTo>
                                      <a:cubicBezTo>
                                        <a:pt x="2667" y="508"/>
                                        <a:pt x="3049" y="381"/>
                                        <a:pt x="3556" y="254"/>
                                      </a:cubicBezTo>
                                      <a:cubicBezTo>
                                        <a:pt x="4064" y="254"/>
                                        <a:pt x="4699" y="127"/>
                                        <a:pt x="5715" y="127"/>
                                      </a:cubicBezTo>
                                      <a:cubicBezTo>
                                        <a:pt x="6604" y="0"/>
                                        <a:pt x="8001" y="0"/>
                                        <a:pt x="965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28" name="Shape 728"/>
                              <wps:cNvSpPr/>
                              <wps:spPr>
                                <a:xfrm>
                                  <a:off x="63752" y="213564"/>
                                  <a:ext cx="19939" cy="5186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939" h="51866">
                                      <a:moveTo>
                                        <a:pt x="19939" y="0"/>
                                      </a:moveTo>
                                      <a:lnTo>
                                        <a:pt x="19939" y="16890"/>
                                      </a:lnTo>
                                      <a:lnTo>
                                        <a:pt x="19431" y="16941"/>
                                      </a:lnTo>
                                      <a:cubicBezTo>
                                        <a:pt x="18035" y="17322"/>
                                        <a:pt x="16891" y="17957"/>
                                        <a:pt x="15875" y="18846"/>
                                      </a:cubicBezTo>
                                      <a:cubicBezTo>
                                        <a:pt x="14986" y="19735"/>
                                        <a:pt x="14224" y="21005"/>
                                        <a:pt x="13716" y="22402"/>
                                      </a:cubicBezTo>
                                      <a:cubicBezTo>
                                        <a:pt x="13336" y="23926"/>
                                        <a:pt x="13081" y="25704"/>
                                        <a:pt x="13081" y="27990"/>
                                      </a:cubicBezTo>
                                      <a:cubicBezTo>
                                        <a:pt x="13081" y="30784"/>
                                        <a:pt x="13462" y="33451"/>
                                        <a:pt x="14098" y="35610"/>
                                      </a:cubicBezTo>
                                      <a:cubicBezTo>
                                        <a:pt x="14732" y="37896"/>
                                        <a:pt x="15367" y="39928"/>
                                        <a:pt x="16129" y="41706"/>
                                      </a:cubicBezTo>
                                      <a:cubicBezTo>
                                        <a:pt x="16891" y="43357"/>
                                        <a:pt x="17653" y="44881"/>
                                        <a:pt x="18288" y="46024"/>
                                      </a:cubicBezTo>
                                      <a:cubicBezTo>
                                        <a:pt x="18924" y="47167"/>
                                        <a:pt x="19304" y="48056"/>
                                        <a:pt x="19304" y="48818"/>
                                      </a:cubicBezTo>
                                      <a:cubicBezTo>
                                        <a:pt x="19304" y="49326"/>
                                        <a:pt x="19050" y="49834"/>
                                        <a:pt x="18797" y="50215"/>
                                      </a:cubicBezTo>
                                      <a:cubicBezTo>
                                        <a:pt x="18415" y="50596"/>
                                        <a:pt x="18035" y="50850"/>
                                        <a:pt x="17399" y="51104"/>
                                      </a:cubicBezTo>
                                      <a:cubicBezTo>
                                        <a:pt x="16764" y="51358"/>
                                        <a:pt x="16129" y="51612"/>
                                        <a:pt x="15240" y="51739"/>
                                      </a:cubicBezTo>
                                      <a:cubicBezTo>
                                        <a:pt x="14351" y="51866"/>
                                        <a:pt x="13336" y="51866"/>
                                        <a:pt x="12319" y="51866"/>
                                      </a:cubicBezTo>
                                      <a:cubicBezTo>
                                        <a:pt x="10923" y="51866"/>
                                        <a:pt x="9779" y="51739"/>
                                        <a:pt x="9017" y="51612"/>
                                      </a:cubicBezTo>
                                      <a:cubicBezTo>
                                        <a:pt x="8128" y="51358"/>
                                        <a:pt x="7366" y="50850"/>
                                        <a:pt x="6731" y="50215"/>
                                      </a:cubicBezTo>
                                      <a:cubicBezTo>
                                        <a:pt x="6097" y="49580"/>
                                        <a:pt x="5335" y="48564"/>
                                        <a:pt x="4573" y="46913"/>
                                      </a:cubicBezTo>
                                      <a:cubicBezTo>
                                        <a:pt x="3811" y="45262"/>
                                        <a:pt x="3049" y="43484"/>
                                        <a:pt x="2286" y="41325"/>
                                      </a:cubicBezTo>
                                      <a:cubicBezTo>
                                        <a:pt x="1651" y="39166"/>
                                        <a:pt x="1143" y="36880"/>
                                        <a:pt x="636" y="34340"/>
                                      </a:cubicBezTo>
                                      <a:cubicBezTo>
                                        <a:pt x="254" y="31800"/>
                                        <a:pt x="0" y="29133"/>
                                        <a:pt x="0" y="26466"/>
                                      </a:cubicBezTo>
                                      <a:cubicBezTo>
                                        <a:pt x="0" y="21640"/>
                                        <a:pt x="508" y="17576"/>
                                        <a:pt x="1398" y="14147"/>
                                      </a:cubicBezTo>
                                      <a:cubicBezTo>
                                        <a:pt x="2413" y="10718"/>
                                        <a:pt x="3811" y="7924"/>
                                        <a:pt x="5715" y="5765"/>
                                      </a:cubicBezTo>
                                      <a:cubicBezTo>
                                        <a:pt x="7620" y="3606"/>
                                        <a:pt x="10161" y="1955"/>
                                        <a:pt x="13208" y="939"/>
                                      </a:cubicBezTo>
                                      <a:lnTo>
                                        <a:pt x="1993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29" name="Shape 729"/>
                              <wps:cNvSpPr/>
                              <wps:spPr>
                                <a:xfrm>
                                  <a:off x="48893" y="160401"/>
                                  <a:ext cx="34798" cy="431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4798" h="43180">
                                      <a:moveTo>
                                        <a:pt x="23495" y="0"/>
                                      </a:moveTo>
                                      <a:cubicBezTo>
                                        <a:pt x="25908" y="0"/>
                                        <a:pt x="27686" y="127"/>
                                        <a:pt x="28829" y="635"/>
                                      </a:cubicBezTo>
                                      <a:cubicBezTo>
                                        <a:pt x="29845" y="1016"/>
                                        <a:pt x="30353" y="1778"/>
                                        <a:pt x="30353" y="2667"/>
                                      </a:cubicBezTo>
                                      <a:lnTo>
                                        <a:pt x="30353" y="16002"/>
                                      </a:lnTo>
                                      <a:lnTo>
                                        <a:pt x="34798" y="16002"/>
                                      </a:lnTo>
                                      <a:lnTo>
                                        <a:pt x="34798" y="33147"/>
                                      </a:lnTo>
                                      <a:lnTo>
                                        <a:pt x="30353" y="33147"/>
                                      </a:lnTo>
                                      <a:lnTo>
                                        <a:pt x="30353" y="40513"/>
                                      </a:lnTo>
                                      <a:cubicBezTo>
                                        <a:pt x="30353" y="41275"/>
                                        <a:pt x="29845" y="42037"/>
                                        <a:pt x="28829" y="42418"/>
                                      </a:cubicBezTo>
                                      <a:cubicBezTo>
                                        <a:pt x="27686" y="42926"/>
                                        <a:pt x="25908" y="43180"/>
                                        <a:pt x="23495" y="43180"/>
                                      </a:cubicBezTo>
                                      <a:cubicBezTo>
                                        <a:pt x="22098" y="43180"/>
                                        <a:pt x="20955" y="43053"/>
                                        <a:pt x="20066" y="42926"/>
                                      </a:cubicBezTo>
                                      <a:cubicBezTo>
                                        <a:pt x="19177" y="42799"/>
                                        <a:pt x="18415" y="42672"/>
                                        <a:pt x="17907" y="42418"/>
                                      </a:cubicBezTo>
                                      <a:cubicBezTo>
                                        <a:pt x="17399" y="42164"/>
                                        <a:pt x="17018" y="41910"/>
                                        <a:pt x="16764" y="41656"/>
                                      </a:cubicBezTo>
                                      <a:cubicBezTo>
                                        <a:pt x="16510" y="41275"/>
                                        <a:pt x="16510" y="40894"/>
                                        <a:pt x="16510" y="40386"/>
                                      </a:cubicBezTo>
                                      <a:lnTo>
                                        <a:pt x="16510" y="33147"/>
                                      </a:lnTo>
                                      <a:lnTo>
                                        <a:pt x="2794" y="33147"/>
                                      </a:lnTo>
                                      <a:cubicBezTo>
                                        <a:pt x="2413" y="33147"/>
                                        <a:pt x="1905" y="33020"/>
                                        <a:pt x="1651" y="32766"/>
                                      </a:cubicBezTo>
                                      <a:cubicBezTo>
                                        <a:pt x="1270" y="32512"/>
                                        <a:pt x="889" y="32004"/>
                                        <a:pt x="635" y="31369"/>
                                      </a:cubicBezTo>
                                      <a:cubicBezTo>
                                        <a:pt x="381" y="30734"/>
                                        <a:pt x="254" y="29845"/>
                                        <a:pt x="127" y="28702"/>
                                      </a:cubicBezTo>
                                      <a:cubicBezTo>
                                        <a:pt x="0" y="27559"/>
                                        <a:pt x="0" y="26289"/>
                                        <a:pt x="0" y="24638"/>
                                      </a:cubicBezTo>
                                      <a:cubicBezTo>
                                        <a:pt x="0" y="22860"/>
                                        <a:pt x="0" y="21463"/>
                                        <a:pt x="127" y="20320"/>
                                      </a:cubicBezTo>
                                      <a:cubicBezTo>
                                        <a:pt x="254" y="19304"/>
                                        <a:pt x="381" y="18415"/>
                                        <a:pt x="635" y="17780"/>
                                      </a:cubicBezTo>
                                      <a:cubicBezTo>
                                        <a:pt x="889" y="17145"/>
                                        <a:pt x="1270" y="16637"/>
                                        <a:pt x="1651" y="16383"/>
                                      </a:cubicBezTo>
                                      <a:cubicBezTo>
                                        <a:pt x="1905" y="16129"/>
                                        <a:pt x="2413" y="16002"/>
                                        <a:pt x="2794" y="16002"/>
                                      </a:cubicBezTo>
                                      <a:lnTo>
                                        <a:pt x="16510" y="16002"/>
                                      </a:lnTo>
                                      <a:lnTo>
                                        <a:pt x="16510" y="2667"/>
                                      </a:lnTo>
                                      <a:cubicBezTo>
                                        <a:pt x="16510" y="2159"/>
                                        <a:pt x="16510" y="1778"/>
                                        <a:pt x="16764" y="1524"/>
                                      </a:cubicBezTo>
                                      <a:cubicBezTo>
                                        <a:pt x="17018" y="1143"/>
                                        <a:pt x="17399" y="889"/>
                                        <a:pt x="17907" y="635"/>
                                      </a:cubicBezTo>
                                      <a:cubicBezTo>
                                        <a:pt x="18415" y="381"/>
                                        <a:pt x="19177" y="254"/>
                                        <a:pt x="20066" y="127"/>
                                      </a:cubicBezTo>
                                      <a:cubicBezTo>
                                        <a:pt x="20955" y="0"/>
                                        <a:pt x="22098" y="0"/>
                                        <a:pt x="2349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30" name="Shape 730"/>
                              <wps:cNvSpPr/>
                              <wps:spPr>
                                <a:xfrm>
                                  <a:off x="63752" y="87816"/>
                                  <a:ext cx="19939" cy="6103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939" h="61031">
                                      <a:moveTo>
                                        <a:pt x="19939" y="0"/>
                                      </a:moveTo>
                                      <a:lnTo>
                                        <a:pt x="19939" y="18852"/>
                                      </a:lnTo>
                                      <a:lnTo>
                                        <a:pt x="19558" y="18991"/>
                                      </a:lnTo>
                                      <a:cubicBezTo>
                                        <a:pt x="17780" y="20134"/>
                                        <a:pt x="16256" y="21658"/>
                                        <a:pt x="15240" y="23563"/>
                                      </a:cubicBezTo>
                                      <a:cubicBezTo>
                                        <a:pt x="14224" y="25467"/>
                                        <a:pt x="13589" y="27880"/>
                                        <a:pt x="13589" y="30674"/>
                                      </a:cubicBezTo>
                                      <a:cubicBezTo>
                                        <a:pt x="13589" y="33342"/>
                                        <a:pt x="14098" y="35501"/>
                                        <a:pt x="14986" y="37405"/>
                                      </a:cubicBezTo>
                                      <a:cubicBezTo>
                                        <a:pt x="16002" y="39311"/>
                                        <a:pt x="17399" y="40961"/>
                                        <a:pt x="19177" y="42232"/>
                                      </a:cubicBezTo>
                                      <a:lnTo>
                                        <a:pt x="19939" y="42545"/>
                                      </a:lnTo>
                                      <a:lnTo>
                                        <a:pt x="19939" y="61031"/>
                                      </a:lnTo>
                                      <a:lnTo>
                                        <a:pt x="9652" y="55186"/>
                                      </a:lnTo>
                                      <a:cubicBezTo>
                                        <a:pt x="6604" y="52519"/>
                                        <a:pt x="4191" y="48963"/>
                                        <a:pt x="2540" y="44772"/>
                                      </a:cubicBezTo>
                                      <a:cubicBezTo>
                                        <a:pt x="889" y="40580"/>
                                        <a:pt x="0" y="35755"/>
                                        <a:pt x="0" y="30167"/>
                                      </a:cubicBezTo>
                                      <a:cubicBezTo>
                                        <a:pt x="0" y="24705"/>
                                        <a:pt x="762" y="19880"/>
                                        <a:pt x="2286" y="15942"/>
                                      </a:cubicBezTo>
                                      <a:cubicBezTo>
                                        <a:pt x="3683" y="11879"/>
                                        <a:pt x="5842" y="8577"/>
                                        <a:pt x="8763" y="5910"/>
                                      </a:cubicBezTo>
                                      <a:cubicBezTo>
                                        <a:pt x="11685" y="3242"/>
                                        <a:pt x="15240" y="1338"/>
                                        <a:pt x="19431" y="67"/>
                                      </a:cubicBezTo>
                                      <a:lnTo>
                                        <a:pt x="1993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31" name="Shape 731"/>
                              <wps:cNvSpPr/>
                              <wps:spPr>
                                <a:xfrm>
                                  <a:off x="63752" y="33782"/>
                                  <a:ext cx="19939" cy="3924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939" h="39243">
                                      <a:moveTo>
                                        <a:pt x="9652" y="0"/>
                                      </a:moveTo>
                                      <a:cubicBezTo>
                                        <a:pt x="11303" y="0"/>
                                        <a:pt x="12574" y="127"/>
                                        <a:pt x="13589" y="127"/>
                                      </a:cubicBezTo>
                                      <a:cubicBezTo>
                                        <a:pt x="14732" y="254"/>
                                        <a:pt x="15494" y="381"/>
                                        <a:pt x="16129" y="635"/>
                                      </a:cubicBezTo>
                                      <a:cubicBezTo>
                                        <a:pt x="16637" y="762"/>
                                        <a:pt x="17145" y="1016"/>
                                        <a:pt x="17399" y="1270"/>
                                      </a:cubicBezTo>
                                      <a:cubicBezTo>
                                        <a:pt x="17526" y="1651"/>
                                        <a:pt x="17653" y="2032"/>
                                        <a:pt x="17653" y="2413"/>
                                      </a:cubicBezTo>
                                      <a:cubicBezTo>
                                        <a:pt x="17653" y="2794"/>
                                        <a:pt x="17653" y="3175"/>
                                        <a:pt x="17399" y="3683"/>
                                      </a:cubicBezTo>
                                      <a:cubicBezTo>
                                        <a:pt x="17273" y="4064"/>
                                        <a:pt x="17145" y="4572"/>
                                        <a:pt x="16891" y="5207"/>
                                      </a:cubicBezTo>
                                      <a:cubicBezTo>
                                        <a:pt x="16764" y="5715"/>
                                        <a:pt x="16511" y="6350"/>
                                        <a:pt x="16383" y="7112"/>
                                      </a:cubicBezTo>
                                      <a:cubicBezTo>
                                        <a:pt x="16256" y="7747"/>
                                        <a:pt x="16129" y="8509"/>
                                        <a:pt x="16129" y="9398"/>
                                      </a:cubicBezTo>
                                      <a:cubicBezTo>
                                        <a:pt x="16129" y="10287"/>
                                        <a:pt x="16383" y="11303"/>
                                        <a:pt x="16764" y="12192"/>
                                      </a:cubicBezTo>
                                      <a:cubicBezTo>
                                        <a:pt x="17145" y="13208"/>
                                        <a:pt x="17780" y="14224"/>
                                        <a:pt x="18542" y="15240"/>
                                      </a:cubicBezTo>
                                      <a:lnTo>
                                        <a:pt x="19939" y="16583"/>
                                      </a:lnTo>
                                      <a:lnTo>
                                        <a:pt x="19939" y="39243"/>
                                      </a:lnTo>
                                      <a:lnTo>
                                        <a:pt x="3937" y="39243"/>
                                      </a:lnTo>
                                      <a:cubicBezTo>
                                        <a:pt x="3429" y="39243"/>
                                        <a:pt x="3049" y="39116"/>
                                        <a:pt x="2667" y="38862"/>
                                      </a:cubicBezTo>
                                      <a:cubicBezTo>
                                        <a:pt x="2413" y="38735"/>
                                        <a:pt x="2032" y="38227"/>
                                        <a:pt x="1905" y="37719"/>
                                      </a:cubicBezTo>
                                      <a:cubicBezTo>
                                        <a:pt x="1651" y="37084"/>
                                        <a:pt x="1524" y="36322"/>
                                        <a:pt x="1398" y="35433"/>
                                      </a:cubicBezTo>
                                      <a:cubicBezTo>
                                        <a:pt x="1270" y="34417"/>
                                        <a:pt x="1143" y="33274"/>
                                        <a:pt x="1143" y="31877"/>
                                      </a:cubicBezTo>
                                      <a:cubicBezTo>
                                        <a:pt x="1143" y="30353"/>
                                        <a:pt x="1270" y="29210"/>
                                        <a:pt x="1398" y="28194"/>
                                      </a:cubicBezTo>
                                      <a:cubicBezTo>
                                        <a:pt x="1524" y="27305"/>
                                        <a:pt x="1651" y="26543"/>
                                        <a:pt x="1905" y="26035"/>
                                      </a:cubicBezTo>
                                      <a:cubicBezTo>
                                        <a:pt x="2032" y="25527"/>
                                        <a:pt x="2413" y="25146"/>
                                        <a:pt x="2667" y="24892"/>
                                      </a:cubicBezTo>
                                      <a:cubicBezTo>
                                        <a:pt x="3049" y="24638"/>
                                        <a:pt x="3429" y="24511"/>
                                        <a:pt x="3937" y="24511"/>
                                      </a:cubicBezTo>
                                      <a:lnTo>
                                        <a:pt x="11557" y="24511"/>
                                      </a:lnTo>
                                      <a:cubicBezTo>
                                        <a:pt x="9272" y="22987"/>
                                        <a:pt x="7366" y="21463"/>
                                        <a:pt x="5842" y="20066"/>
                                      </a:cubicBezTo>
                                      <a:cubicBezTo>
                                        <a:pt x="4445" y="18669"/>
                                        <a:pt x="3175" y="17272"/>
                                        <a:pt x="2286" y="16002"/>
                                      </a:cubicBezTo>
                                      <a:cubicBezTo>
                                        <a:pt x="1524" y="14732"/>
                                        <a:pt x="889" y="13462"/>
                                        <a:pt x="508" y="12192"/>
                                      </a:cubicBezTo>
                                      <a:cubicBezTo>
                                        <a:pt x="127" y="10922"/>
                                        <a:pt x="0" y="9652"/>
                                        <a:pt x="0" y="8255"/>
                                      </a:cubicBezTo>
                                      <a:cubicBezTo>
                                        <a:pt x="0" y="7747"/>
                                        <a:pt x="0" y="7112"/>
                                        <a:pt x="127" y="6350"/>
                                      </a:cubicBezTo>
                                      <a:cubicBezTo>
                                        <a:pt x="127" y="5715"/>
                                        <a:pt x="254" y="4953"/>
                                        <a:pt x="508" y="4318"/>
                                      </a:cubicBezTo>
                                      <a:cubicBezTo>
                                        <a:pt x="636" y="3556"/>
                                        <a:pt x="762" y="2921"/>
                                        <a:pt x="1016" y="2413"/>
                                      </a:cubicBezTo>
                                      <a:cubicBezTo>
                                        <a:pt x="1270" y="1778"/>
                                        <a:pt x="1398" y="1397"/>
                                        <a:pt x="1651" y="1143"/>
                                      </a:cubicBezTo>
                                      <a:cubicBezTo>
                                        <a:pt x="1905" y="889"/>
                                        <a:pt x="2160" y="762"/>
                                        <a:pt x="2413" y="635"/>
                                      </a:cubicBezTo>
                                      <a:cubicBezTo>
                                        <a:pt x="2667" y="508"/>
                                        <a:pt x="3049" y="381"/>
                                        <a:pt x="3556" y="254"/>
                                      </a:cubicBezTo>
                                      <a:cubicBezTo>
                                        <a:pt x="4064" y="254"/>
                                        <a:pt x="4699" y="127"/>
                                        <a:pt x="5715" y="127"/>
                                      </a:cubicBezTo>
                                      <a:cubicBezTo>
                                        <a:pt x="6604" y="0"/>
                                        <a:pt x="8001" y="0"/>
                                        <a:pt x="965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726" name="Shape 11726"/>
                              <wps:cNvSpPr/>
                              <wps:spPr>
                                <a:xfrm>
                                  <a:off x="83691" y="638683"/>
                                  <a:ext cx="14415" cy="1701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415" h="17018">
                                      <a:moveTo>
                                        <a:pt x="0" y="0"/>
                                      </a:moveTo>
                                      <a:lnTo>
                                        <a:pt x="14415" y="0"/>
                                      </a:lnTo>
                                      <a:lnTo>
                                        <a:pt x="14415" y="17018"/>
                                      </a:lnTo>
                                      <a:lnTo>
                                        <a:pt x="0" y="1701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33" name="Shape 733"/>
                              <wps:cNvSpPr/>
                              <wps:spPr>
                                <a:xfrm>
                                  <a:off x="83691" y="606669"/>
                                  <a:ext cx="14415" cy="225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415" h="22540">
                                      <a:moveTo>
                                        <a:pt x="14415" y="0"/>
                                      </a:moveTo>
                                      <a:lnTo>
                                        <a:pt x="14415" y="17582"/>
                                      </a:lnTo>
                                      <a:lnTo>
                                        <a:pt x="0" y="22540"/>
                                      </a:lnTo>
                                      <a:lnTo>
                                        <a:pt x="0" y="5245"/>
                                      </a:lnTo>
                                      <a:lnTo>
                                        <a:pt x="1441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34" name="Shape 734"/>
                              <wps:cNvSpPr/>
                              <wps:spPr>
                                <a:xfrm>
                                  <a:off x="83691" y="579326"/>
                                  <a:ext cx="14415" cy="2168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415" h="21681">
                                      <a:moveTo>
                                        <a:pt x="0" y="0"/>
                                      </a:moveTo>
                                      <a:lnTo>
                                        <a:pt x="14415" y="5161"/>
                                      </a:lnTo>
                                      <a:lnTo>
                                        <a:pt x="14415" y="21681"/>
                                      </a:lnTo>
                                      <a:lnTo>
                                        <a:pt x="0" y="1624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727" name="Shape 11727"/>
                              <wps:cNvSpPr/>
                              <wps:spPr>
                                <a:xfrm>
                                  <a:off x="83691" y="552450"/>
                                  <a:ext cx="14415" cy="1701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415" h="17018">
                                      <a:moveTo>
                                        <a:pt x="0" y="0"/>
                                      </a:moveTo>
                                      <a:lnTo>
                                        <a:pt x="14415" y="0"/>
                                      </a:lnTo>
                                      <a:lnTo>
                                        <a:pt x="14415" y="17018"/>
                                      </a:lnTo>
                                      <a:lnTo>
                                        <a:pt x="0" y="1701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36" name="Shape 736"/>
                              <wps:cNvSpPr/>
                              <wps:spPr>
                                <a:xfrm>
                                  <a:off x="83691" y="517458"/>
                                  <a:ext cx="14415" cy="2092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415" h="20923">
                                      <a:moveTo>
                                        <a:pt x="0" y="0"/>
                                      </a:moveTo>
                                      <a:lnTo>
                                        <a:pt x="5715" y="2353"/>
                                      </a:lnTo>
                                      <a:cubicBezTo>
                                        <a:pt x="8255" y="2989"/>
                                        <a:pt x="11176" y="3370"/>
                                        <a:pt x="14351" y="3370"/>
                                      </a:cubicBezTo>
                                      <a:lnTo>
                                        <a:pt x="14415" y="3364"/>
                                      </a:lnTo>
                                      <a:lnTo>
                                        <a:pt x="14415" y="20923"/>
                                      </a:lnTo>
                                      <a:lnTo>
                                        <a:pt x="889" y="18990"/>
                                      </a:lnTo>
                                      <a:lnTo>
                                        <a:pt x="0" y="1848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37" name="Shape 737"/>
                              <wps:cNvSpPr/>
                              <wps:spPr>
                                <a:xfrm>
                                  <a:off x="83691" y="473075"/>
                                  <a:ext cx="14415" cy="2068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415" h="20689">
                                      <a:moveTo>
                                        <a:pt x="13843" y="0"/>
                                      </a:moveTo>
                                      <a:lnTo>
                                        <a:pt x="14415" y="81"/>
                                      </a:lnTo>
                                      <a:lnTo>
                                        <a:pt x="14415" y="17794"/>
                                      </a:lnTo>
                                      <a:lnTo>
                                        <a:pt x="6223" y="18415"/>
                                      </a:lnTo>
                                      <a:lnTo>
                                        <a:pt x="0" y="20689"/>
                                      </a:lnTo>
                                      <a:lnTo>
                                        <a:pt x="0" y="1837"/>
                                      </a:lnTo>
                                      <a:lnTo>
                                        <a:pt x="1384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38" name="Shape 738"/>
                              <wps:cNvSpPr/>
                              <wps:spPr>
                                <a:xfrm>
                                  <a:off x="83691" y="442555"/>
                                  <a:ext cx="14415" cy="2100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415" h="21007">
                                      <a:moveTo>
                                        <a:pt x="0" y="0"/>
                                      </a:moveTo>
                                      <a:lnTo>
                                        <a:pt x="762" y="675"/>
                                      </a:lnTo>
                                      <a:cubicBezTo>
                                        <a:pt x="2667" y="1564"/>
                                        <a:pt x="4826" y="2326"/>
                                        <a:pt x="7112" y="2834"/>
                                      </a:cubicBezTo>
                                      <a:cubicBezTo>
                                        <a:pt x="9398" y="3342"/>
                                        <a:pt x="11811" y="3596"/>
                                        <a:pt x="14224" y="3596"/>
                                      </a:cubicBezTo>
                                      <a:lnTo>
                                        <a:pt x="14415" y="3580"/>
                                      </a:lnTo>
                                      <a:lnTo>
                                        <a:pt x="14415" y="21007"/>
                                      </a:lnTo>
                                      <a:lnTo>
                                        <a:pt x="635" y="19344"/>
                                      </a:lnTo>
                                      <a:lnTo>
                                        <a:pt x="0" y="1905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39" name="Shape 739"/>
                              <wps:cNvSpPr/>
                              <wps:spPr>
                                <a:xfrm>
                                  <a:off x="83691" y="402209"/>
                                  <a:ext cx="14415" cy="213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415" h="21336">
                                      <a:moveTo>
                                        <a:pt x="0" y="0"/>
                                      </a:moveTo>
                                      <a:lnTo>
                                        <a:pt x="14415" y="0"/>
                                      </a:lnTo>
                                      <a:lnTo>
                                        <a:pt x="14415" y="17145"/>
                                      </a:lnTo>
                                      <a:lnTo>
                                        <a:pt x="4191" y="17145"/>
                                      </a:lnTo>
                                      <a:lnTo>
                                        <a:pt x="0" y="2133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40" name="Shape 740"/>
                              <wps:cNvSpPr/>
                              <wps:spPr>
                                <a:xfrm>
                                  <a:off x="83691" y="329057"/>
                                  <a:ext cx="14415" cy="5982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415" h="59823">
                                      <a:moveTo>
                                        <a:pt x="10033" y="0"/>
                                      </a:moveTo>
                                      <a:lnTo>
                                        <a:pt x="12700" y="0"/>
                                      </a:lnTo>
                                      <a:lnTo>
                                        <a:pt x="14415" y="510"/>
                                      </a:lnTo>
                                      <a:lnTo>
                                        <a:pt x="14415" y="59823"/>
                                      </a:lnTo>
                                      <a:lnTo>
                                        <a:pt x="508" y="57785"/>
                                      </a:lnTo>
                                      <a:lnTo>
                                        <a:pt x="0" y="57504"/>
                                      </a:lnTo>
                                      <a:lnTo>
                                        <a:pt x="0" y="40536"/>
                                      </a:lnTo>
                                      <a:lnTo>
                                        <a:pt x="1778" y="41402"/>
                                      </a:lnTo>
                                      <a:cubicBezTo>
                                        <a:pt x="3683" y="42037"/>
                                        <a:pt x="5715" y="42291"/>
                                        <a:pt x="7747" y="42418"/>
                                      </a:cubicBezTo>
                                      <a:lnTo>
                                        <a:pt x="7747" y="16637"/>
                                      </a:lnTo>
                                      <a:lnTo>
                                        <a:pt x="0" y="18639"/>
                                      </a:lnTo>
                                      <a:lnTo>
                                        <a:pt x="0" y="1388"/>
                                      </a:lnTo>
                                      <a:lnTo>
                                        <a:pt x="1003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41" name="Shape 741"/>
                              <wps:cNvSpPr/>
                              <wps:spPr>
                                <a:xfrm>
                                  <a:off x="83691" y="292681"/>
                                  <a:ext cx="14415" cy="226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415" h="22660">
                                      <a:moveTo>
                                        <a:pt x="0" y="0"/>
                                      </a:moveTo>
                                      <a:lnTo>
                                        <a:pt x="1905" y="1832"/>
                                      </a:lnTo>
                                      <a:cubicBezTo>
                                        <a:pt x="3302" y="2975"/>
                                        <a:pt x="4953" y="4118"/>
                                        <a:pt x="6985" y="5388"/>
                                      </a:cubicBezTo>
                                      <a:lnTo>
                                        <a:pt x="14415" y="5388"/>
                                      </a:lnTo>
                                      <a:lnTo>
                                        <a:pt x="14415" y="22660"/>
                                      </a:lnTo>
                                      <a:lnTo>
                                        <a:pt x="0" y="2266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42" name="Shape 742"/>
                              <wps:cNvSpPr/>
                              <wps:spPr>
                                <a:xfrm>
                                  <a:off x="83691" y="212979"/>
                                  <a:ext cx="14415" cy="485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415" h="48536">
                                      <a:moveTo>
                                        <a:pt x="4191" y="0"/>
                                      </a:moveTo>
                                      <a:lnTo>
                                        <a:pt x="14415" y="0"/>
                                      </a:lnTo>
                                      <a:lnTo>
                                        <a:pt x="14415" y="48536"/>
                                      </a:lnTo>
                                      <a:lnTo>
                                        <a:pt x="13335" y="47498"/>
                                      </a:lnTo>
                                      <a:cubicBezTo>
                                        <a:pt x="11557" y="44831"/>
                                        <a:pt x="10287" y="41402"/>
                                        <a:pt x="9525" y="37211"/>
                                      </a:cubicBezTo>
                                      <a:cubicBezTo>
                                        <a:pt x="8636" y="33147"/>
                                        <a:pt x="8255" y="28321"/>
                                        <a:pt x="8255" y="22860"/>
                                      </a:cubicBezTo>
                                      <a:lnTo>
                                        <a:pt x="8255" y="17018"/>
                                      </a:lnTo>
                                      <a:lnTo>
                                        <a:pt x="4572" y="17018"/>
                                      </a:lnTo>
                                      <a:lnTo>
                                        <a:pt x="0" y="17475"/>
                                      </a:lnTo>
                                      <a:lnTo>
                                        <a:pt x="0" y="585"/>
                                      </a:lnTo>
                                      <a:lnTo>
                                        <a:pt x="419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728" name="Shape 11728"/>
                              <wps:cNvSpPr/>
                              <wps:spPr>
                                <a:xfrm>
                                  <a:off x="83691" y="176403"/>
                                  <a:ext cx="14415" cy="171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415" h="17145">
                                      <a:moveTo>
                                        <a:pt x="0" y="0"/>
                                      </a:moveTo>
                                      <a:lnTo>
                                        <a:pt x="14415" y="0"/>
                                      </a:lnTo>
                                      <a:lnTo>
                                        <a:pt x="14415" y="17145"/>
                                      </a:lnTo>
                                      <a:lnTo>
                                        <a:pt x="0" y="1714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44" name="Shape 744"/>
                              <wps:cNvSpPr/>
                              <wps:spPr>
                                <a:xfrm>
                                  <a:off x="83691" y="130362"/>
                                  <a:ext cx="14415" cy="2092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415" h="20922">
                                      <a:moveTo>
                                        <a:pt x="0" y="0"/>
                                      </a:moveTo>
                                      <a:lnTo>
                                        <a:pt x="5715" y="2353"/>
                                      </a:lnTo>
                                      <a:cubicBezTo>
                                        <a:pt x="8255" y="2988"/>
                                        <a:pt x="11176" y="3369"/>
                                        <a:pt x="14351" y="3369"/>
                                      </a:cubicBezTo>
                                      <a:lnTo>
                                        <a:pt x="14415" y="3363"/>
                                      </a:lnTo>
                                      <a:lnTo>
                                        <a:pt x="14415" y="20922"/>
                                      </a:lnTo>
                                      <a:lnTo>
                                        <a:pt x="889" y="18990"/>
                                      </a:lnTo>
                                      <a:lnTo>
                                        <a:pt x="0" y="1848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45" name="Shape 745"/>
                              <wps:cNvSpPr/>
                              <wps:spPr>
                                <a:xfrm>
                                  <a:off x="83691" y="85979"/>
                                  <a:ext cx="14415" cy="2068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415" h="20689">
                                      <a:moveTo>
                                        <a:pt x="13843" y="0"/>
                                      </a:moveTo>
                                      <a:lnTo>
                                        <a:pt x="14415" y="81"/>
                                      </a:lnTo>
                                      <a:lnTo>
                                        <a:pt x="14415" y="17794"/>
                                      </a:lnTo>
                                      <a:lnTo>
                                        <a:pt x="6223" y="18415"/>
                                      </a:lnTo>
                                      <a:lnTo>
                                        <a:pt x="0" y="20689"/>
                                      </a:lnTo>
                                      <a:lnTo>
                                        <a:pt x="0" y="1837"/>
                                      </a:lnTo>
                                      <a:lnTo>
                                        <a:pt x="1384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46" name="Shape 746"/>
                              <wps:cNvSpPr/>
                              <wps:spPr>
                                <a:xfrm>
                                  <a:off x="83691" y="50365"/>
                                  <a:ext cx="14415" cy="226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415" h="22660">
                                      <a:moveTo>
                                        <a:pt x="0" y="0"/>
                                      </a:moveTo>
                                      <a:lnTo>
                                        <a:pt x="1905" y="1832"/>
                                      </a:lnTo>
                                      <a:cubicBezTo>
                                        <a:pt x="3302" y="2975"/>
                                        <a:pt x="4953" y="4118"/>
                                        <a:pt x="6985" y="5388"/>
                                      </a:cubicBezTo>
                                      <a:lnTo>
                                        <a:pt x="14415" y="5388"/>
                                      </a:lnTo>
                                      <a:lnTo>
                                        <a:pt x="14415" y="22660"/>
                                      </a:lnTo>
                                      <a:lnTo>
                                        <a:pt x="0" y="2266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729" name="Shape 11729"/>
                              <wps:cNvSpPr/>
                              <wps:spPr>
                                <a:xfrm>
                                  <a:off x="98106" y="638683"/>
                                  <a:ext cx="13462" cy="1701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462" h="17018">
                                      <a:moveTo>
                                        <a:pt x="0" y="0"/>
                                      </a:moveTo>
                                      <a:lnTo>
                                        <a:pt x="13462" y="0"/>
                                      </a:lnTo>
                                      <a:lnTo>
                                        <a:pt x="13462" y="17018"/>
                                      </a:lnTo>
                                      <a:lnTo>
                                        <a:pt x="0" y="1701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48" name="Shape 748"/>
                              <wps:cNvSpPr/>
                              <wps:spPr>
                                <a:xfrm>
                                  <a:off x="98106" y="584486"/>
                                  <a:ext cx="13462" cy="397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462" h="39765">
                                      <a:moveTo>
                                        <a:pt x="0" y="0"/>
                                      </a:moveTo>
                                      <a:lnTo>
                                        <a:pt x="13462" y="4820"/>
                                      </a:lnTo>
                                      <a:lnTo>
                                        <a:pt x="13462" y="35136"/>
                                      </a:lnTo>
                                      <a:lnTo>
                                        <a:pt x="0" y="39765"/>
                                      </a:lnTo>
                                      <a:lnTo>
                                        <a:pt x="0" y="22183"/>
                                      </a:lnTo>
                                      <a:lnTo>
                                        <a:pt x="7303" y="19526"/>
                                      </a:lnTo>
                                      <a:lnTo>
                                        <a:pt x="7303" y="19272"/>
                                      </a:lnTo>
                                      <a:lnTo>
                                        <a:pt x="0" y="1652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730" name="Shape 11730"/>
                              <wps:cNvSpPr/>
                              <wps:spPr>
                                <a:xfrm>
                                  <a:off x="98106" y="552450"/>
                                  <a:ext cx="13462" cy="1701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462" h="17018">
                                      <a:moveTo>
                                        <a:pt x="0" y="0"/>
                                      </a:moveTo>
                                      <a:lnTo>
                                        <a:pt x="13462" y="0"/>
                                      </a:lnTo>
                                      <a:lnTo>
                                        <a:pt x="13462" y="17018"/>
                                      </a:lnTo>
                                      <a:lnTo>
                                        <a:pt x="0" y="1701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50" name="Shape 750"/>
                              <wps:cNvSpPr/>
                              <wps:spPr>
                                <a:xfrm>
                                  <a:off x="98106" y="518186"/>
                                  <a:ext cx="13462" cy="2029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462" h="20294">
                                      <a:moveTo>
                                        <a:pt x="13462" y="0"/>
                                      </a:moveTo>
                                      <a:lnTo>
                                        <a:pt x="13462" y="18600"/>
                                      </a:lnTo>
                                      <a:lnTo>
                                        <a:pt x="698" y="20294"/>
                                      </a:lnTo>
                                      <a:lnTo>
                                        <a:pt x="0" y="20195"/>
                                      </a:lnTo>
                                      <a:lnTo>
                                        <a:pt x="0" y="2635"/>
                                      </a:lnTo>
                                      <a:lnTo>
                                        <a:pt x="8319" y="1879"/>
                                      </a:lnTo>
                                      <a:lnTo>
                                        <a:pt x="134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51" name="Shape 751"/>
                              <wps:cNvSpPr/>
                              <wps:spPr>
                                <a:xfrm>
                                  <a:off x="98106" y="473156"/>
                                  <a:ext cx="13462" cy="2049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462" h="20496">
                                      <a:moveTo>
                                        <a:pt x="0" y="0"/>
                                      </a:moveTo>
                                      <a:lnTo>
                                        <a:pt x="13462" y="1906"/>
                                      </a:lnTo>
                                      <a:lnTo>
                                        <a:pt x="13462" y="20496"/>
                                      </a:lnTo>
                                      <a:lnTo>
                                        <a:pt x="8827" y="18588"/>
                                      </a:lnTo>
                                      <a:cubicBezTo>
                                        <a:pt x="6286" y="17953"/>
                                        <a:pt x="3366" y="17699"/>
                                        <a:pt x="191" y="17699"/>
                                      </a:cubicBezTo>
                                      <a:lnTo>
                                        <a:pt x="0" y="1771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52" name="Shape 752"/>
                              <wps:cNvSpPr/>
                              <wps:spPr>
                                <a:xfrm>
                                  <a:off x="98106" y="443543"/>
                                  <a:ext cx="13462" cy="2013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462" h="20134">
                                      <a:moveTo>
                                        <a:pt x="13462" y="0"/>
                                      </a:moveTo>
                                      <a:lnTo>
                                        <a:pt x="13462" y="18771"/>
                                      </a:lnTo>
                                      <a:lnTo>
                                        <a:pt x="953" y="20134"/>
                                      </a:lnTo>
                                      <a:lnTo>
                                        <a:pt x="0" y="20019"/>
                                      </a:lnTo>
                                      <a:lnTo>
                                        <a:pt x="0" y="2591"/>
                                      </a:lnTo>
                                      <a:lnTo>
                                        <a:pt x="7176" y="1972"/>
                                      </a:lnTo>
                                      <a:lnTo>
                                        <a:pt x="134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53" name="Shape 753"/>
                              <wps:cNvSpPr/>
                              <wps:spPr>
                                <a:xfrm>
                                  <a:off x="98106" y="402209"/>
                                  <a:ext cx="13462" cy="201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462" h="20136">
                                      <a:moveTo>
                                        <a:pt x="0" y="0"/>
                                      </a:moveTo>
                                      <a:lnTo>
                                        <a:pt x="13462" y="0"/>
                                      </a:lnTo>
                                      <a:lnTo>
                                        <a:pt x="13462" y="20136"/>
                                      </a:lnTo>
                                      <a:lnTo>
                                        <a:pt x="10096" y="17145"/>
                                      </a:lnTo>
                                      <a:lnTo>
                                        <a:pt x="0" y="1714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54" name="Shape 754"/>
                              <wps:cNvSpPr/>
                              <wps:spPr>
                                <a:xfrm>
                                  <a:off x="98106" y="329567"/>
                                  <a:ext cx="13462" cy="5943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462" h="59434">
                                      <a:moveTo>
                                        <a:pt x="0" y="0"/>
                                      </a:moveTo>
                                      <a:lnTo>
                                        <a:pt x="2984" y="887"/>
                                      </a:lnTo>
                                      <a:cubicBezTo>
                                        <a:pt x="4001" y="1776"/>
                                        <a:pt x="4508" y="3173"/>
                                        <a:pt x="4508" y="4697"/>
                                      </a:cubicBezTo>
                                      <a:lnTo>
                                        <a:pt x="4508" y="41908"/>
                                      </a:lnTo>
                                      <a:cubicBezTo>
                                        <a:pt x="7048" y="41908"/>
                                        <a:pt x="9461" y="41654"/>
                                        <a:pt x="11620" y="41019"/>
                                      </a:cubicBezTo>
                                      <a:lnTo>
                                        <a:pt x="13462" y="40011"/>
                                      </a:lnTo>
                                      <a:lnTo>
                                        <a:pt x="13462" y="57706"/>
                                      </a:lnTo>
                                      <a:lnTo>
                                        <a:pt x="826" y="59434"/>
                                      </a:lnTo>
                                      <a:lnTo>
                                        <a:pt x="0" y="5931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731" name="Shape 11731"/>
                              <wps:cNvSpPr/>
                              <wps:spPr>
                                <a:xfrm>
                                  <a:off x="98106" y="298069"/>
                                  <a:ext cx="13462" cy="1727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462" h="17272">
                                      <a:moveTo>
                                        <a:pt x="0" y="0"/>
                                      </a:moveTo>
                                      <a:lnTo>
                                        <a:pt x="13462" y="0"/>
                                      </a:lnTo>
                                      <a:lnTo>
                                        <a:pt x="13462" y="17272"/>
                                      </a:lnTo>
                                      <a:lnTo>
                                        <a:pt x="0" y="1727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56" name="Shape 756"/>
                              <wps:cNvSpPr/>
                              <wps:spPr>
                                <a:xfrm>
                                  <a:off x="98106" y="212979"/>
                                  <a:ext cx="13462" cy="5559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462" h="55599">
                                      <a:moveTo>
                                        <a:pt x="0" y="0"/>
                                      </a:moveTo>
                                      <a:lnTo>
                                        <a:pt x="13462" y="0"/>
                                      </a:lnTo>
                                      <a:lnTo>
                                        <a:pt x="13462" y="17018"/>
                                      </a:lnTo>
                                      <a:lnTo>
                                        <a:pt x="4635" y="17018"/>
                                      </a:lnTo>
                                      <a:lnTo>
                                        <a:pt x="4635" y="23495"/>
                                      </a:lnTo>
                                      <a:cubicBezTo>
                                        <a:pt x="4635" y="26289"/>
                                        <a:pt x="4890" y="28702"/>
                                        <a:pt x="5270" y="30607"/>
                                      </a:cubicBezTo>
                                      <a:cubicBezTo>
                                        <a:pt x="5652" y="32639"/>
                                        <a:pt x="6286" y="34163"/>
                                        <a:pt x="7176" y="35433"/>
                                      </a:cubicBezTo>
                                      <a:cubicBezTo>
                                        <a:pt x="7938" y="36703"/>
                                        <a:pt x="8954" y="37592"/>
                                        <a:pt x="10096" y="38100"/>
                                      </a:cubicBezTo>
                                      <a:lnTo>
                                        <a:pt x="13462" y="38836"/>
                                      </a:lnTo>
                                      <a:lnTo>
                                        <a:pt x="13462" y="55599"/>
                                      </a:lnTo>
                                      <a:lnTo>
                                        <a:pt x="5397" y="53721"/>
                                      </a:lnTo>
                                      <a:lnTo>
                                        <a:pt x="0" y="4853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57" name="Shape 757"/>
                              <wps:cNvSpPr/>
                              <wps:spPr>
                                <a:xfrm>
                                  <a:off x="98106" y="175606"/>
                                  <a:ext cx="13462" cy="1794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462" h="17942">
                                      <a:moveTo>
                                        <a:pt x="13462" y="0"/>
                                      </a:moveTo>
                                      <a:lnTo>
                                        <a:pt x="13462" y="17830"/>
                                      </a:lnTo>
                                      <a:lnTo>
                                        <a:pt x="12509" y="17942"/>
                                      </a:lnTo>
                                      <a:lnTo>
                                        <a:pt x="0" y="17942"/>
                                      </a:lnTo>
                                      <a:lnTo>
                                        <a:pt x="0" y="797"/>
                                      </a:lnTo>
                                      <a:lnTo>
                                        <a:pt x="9843" y="797"/>
                                      </a:lnTo>
                                      <a:lnTo>
                                        <a:pt x="134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58" name="Shape 758"/>
                              <wps:cNvSpPr/>
                              <wps:spPr>
                                <a:xfrm>
                                  <a:off x="98106" y="131090"/>
                                  <a:ext cx="13462" cy="2029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462" h="20294">
                                      <a:moveTo>
                                        <a:pt x="13462" y="0"/>
                                      </a:moveTo>
                                      <a:lnTo>
                                        <a:pt x="13462" y="18600"/>
                                      </a:lnTo>
                                      <a:lnTo>
                                        <a:pt x="698" y="20294"/>
                                      </a:lnTo>
                                      <a:lnTo>
                                        <a:pt x="0" y="20195"/>
                                      </a:lnTo>
                                      <a:lnTo>
                                        <a:pt x="0" y="2635"/>
                                      </a:lnTo>
                                      <a:lnTo>
                                        <a:pt x="8319" y="1879"/>
                                      </a:lnTo>
                                      <a:lnTo>
                                        <a:pt x="134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59" name="Shape 759"/>
                              <wps:cNvSpPr/>
                              <wps:spPr>
                                <a:xfrm>
                                  <a:off x="98106" y="86060"/>
                                  <a:ext cx="13462" cy="2049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462" h="20497">
                                      <a:moveTo>
                                        <a:pt x="0" y="0"/>
                                      </a:moveTo>
                                      <a:lnTo>
                                        <a:pt x="13462" y="1906"/>
                                      </a:lnTo>
                                      <a:lnTo>
                                        <a:pt x="13462" y="20497"/>
                                      </a:lnTo>
                                      <a:lnTo>
                                        <a:pt x="8827" y="18588"/>
                                      </a:lnTo>
                                      <a:cubicBezTo>
                                        <a:pt x="6286" y="17953"/>
                                        <a:pt x="3366" y="17699"/>
                                        <a:pt x="191" y="17699"/>
                                      </a:cubicBezTo>
                                      <a:lnTo>
                                        <a:pt x="0" y="1771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732" name="Shape 11732"/>
                              <wps:cNvSpPr/>
                              <wps:spPr>
                                <a:xfrm>
                                  <a:off x="98106" y="55753"/>
                                  <a:ext cx="13462" cy="1727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462" h="17272">
                                      <a:moveTo>
                                        <a:pt x="0" y="0"/>
                                      </a:moveTo>
                                      <a:lnTo>
                                        <a:pt x="13462" y="0"/>
                                      </a:lnTo>
                                      <a:lnTo>
                                        <a:pt x="13462" y="17272"/>
                                      </a:lnTo>
                                      <a:lnTo>
                                        <a:pt x="0" y="1727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61" name="Shape 761"/>
                              <wps:cNvSpPr/>
                              <wps:spPr>
                                <a:xfrm>
                                  <a:off x="111568" y="638683"/>
                                  <a:ext cx="19876" cy="1701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876" h="17018">
                                      <a:moveTo>
                                        <a:pt x="0" y="0"/>
                                      </a:moveTo>
                                      <a:lnTo>
                                        <a:pt x="17082" y="0"/>
                                      </a:lnTo>
                                      <a:cubicBezTo>
                                        <a:pt x="17463" y="0"/>
                                        <a:pt x="17844" y="127"/>
                                        <a:pt x="18224" y="381"/>
                                      </a:cubicBezTo>
                                      <a:cubicBezTo>
                                        <a:pt x="18606" y="635"/>
                                        <a:pt x="18986" y="1016"/>
                                        <a:pt x="19114" y="1778"/>
                                      </a:cubicBezTo>
                                      <a:cubicBezTo>
                                        <a:pt x="19368" y="2413"/>
                                        <a:pt x="19621" y="3302"/>
                                        <a:pt x="19748" y="4445"/>
                                      </a:cubicBezTo>
                                      <a:cubicBezTo>
                                        <a:pt x="19876" y="5461"/>
                                        <a:pt x="19876" y="6858"/>
                                        <a:pt x="19876" y="8509"/>
                                      </a:cubicBezTo>
                                      <a:cubicBezTo>
                                        <a:pt x="19876" y="10160"/>
                                        <a:pt x="19876" y="11557"/>
                                        <a:pt x="19748" y="12700"/>
                                      </a:cubicBezTo>
                                      <a:cubicBezTo>
                                        <a:pt x="19621" y="13716"/>
                                        <a:pt x="19368" y="14605"/>
                                        <a:pt x="19114" y="15240"/>
                                      </a:cubicBezTo>
                                      <a:cubicBezTo>
                                        <a:pt x="18986" y="16002"/>
                                        <a:pt x="18606" y="16383"/>
                                        <a:pt x="18224" y="16637"/>
                                      </a:cubicBezTo>
                                      <a:cubicBezTo>
                                        <a:pt x="17844" y="16891"/>
                                        <a:pt x="17463" y="17018"/>
                                        <a:pt x="17082" y="17018"/>
                                      </a:cubicBezTo>
                                      <a:lnTo>
                                        <a:pt x="0" y="1701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62" name="Shape 762"/>
                              <wps:cNvSpPr/>
                              <wps:spPr>
                                <a:xfrm>
                                  <a:off x="111568" y="589306"/>
                                  <a:ext cx="19876" cy="303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876" h="30316">
                                      <a:moveTo>
                                        <a:pt x="0" y="0"/>
                                      </a:moveTo>
                                      <a:lnTo>
                                        <a:pt x="16955" y="6070"/>
                                      </a:lnTo>
                                      <a:cubicBezTo>
                                        <a:pt x="17590" y="6197"/>
                                        <a:pt x="18097" y="6451"/>
                                        <a:pt x="18479" y="6959"/>
                                      </a:cubicBezTo>
                                      <a:cubicBezTo>
                                        <a:pt x="18859" y="7340"/>
                                        <a:pt x="19114" y="7848"/>
                                        <a:pt x="19368" y="8610"/>
                                      </a:cubicBezTo>
                                      <a:cubicBezTo>
                                        <a:pt x="19621" y="9245"/>
                                        <a:pt x="19748" y="10134"/>
                                        <a:pt x="19748" y="11277"/>
                                      </a:cubicBezTo>
                                      <a:cubicBezTo>
                                        <a:pt x="19876" y="12420"/>
                                        <a:pt x="19876" y="13690"/>
                                        <a:pt x="19876" y="15214"/>
                                      </a:cubicBezTo>
                                      <a:cubicBezTo>
                                        <a:pt x="19876" y="16865"/>
                                        <a:pt x="19876" y="18135"/>
                                        <a:pt x="19748" y="19278"/>
                                      </a:cubicBezTo>
                                      <a:cubicBezTo>
                                        <a:pt x="19621" y="20294"/>
                                        <a:pt x="19495" y="21183"/>
                                        <a:pt x="19241" y="21945"/>
                                      </a:cubicBezTo>
                                      <a:cubicBezTo>
                                        <a:pt x="18986" y="22580"/>
                                        <a:pt x="18606" y="23215"/>
                                        <a:pt x="18224" y="23596"/>
                                      </a:cubicBezTo>
                                      <a:cubicBezTo>
                                        <a:pt x="17844" y="23977"/>
                                        <a:pt x="17463" y="24358"/>
                                        <a:pt x="16955" y="24485"/>
                                      </a:cubicBezTo>
                                      <a:lnTo>
                                        <a:pt x="0" y="3031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63" name="Shape 763"/>
                              <wps:cNvSpPr/>
                              <wps:spPr>
                                <a:xfrm>
                                  <a:off x="111568" y="552450"/>
                                  <a:ext cx="19876" cy="1701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876" h="17018">
                                      <a:moveTo>
                                        <a:pt x="0" y="0"/>
                                      </a:moveTo>
                                      <a:lnTo>
                                        <a:pt x="17082" y="0"/>
                                      </a:lnTo>
                                      <a:cubicBezTo>
                                        <a:pt x="17463" y="0"/>
                                        <a:pt x="17844" y="127"/>
                                        <a:pt x="18224" y="381"/>
                                      </a:cubicBezTo>
                                      <a:cubicBezTo>
                                        <a:pt x="18606" y="635"/>
                                        <a:pt x="18986" y="1143"/>
                                        <a:pt x="19114" y="1778"/>
                                      </a:cubicBezTo>
                                      <a:cubicBezTo>
                                        <a:pt x="19368" y="2413"/>
                                        <a:pt x="19621" y="3302"/>
                                        <a:pt x="19748" y="4445"/>
                                      </a:cubicBezTo>
                                      <a:cubicBezTo>
                                        <a:pt x="19876" y="5461"/>
                                        <a:pt x="19876" y="6858"/>
                                        <a:pt x="19876" y="8636"/>
                                      </a:cubicBezTo>
                                      <a:cubicBezTo>
                                        <a:pt x="19876" y="10160"/>
                                        <a:pt x="19876" y="11557"/>
                                        <a:pt x="19748" y="12700"/>
                                      </a:cubicBezTo>
                                      <a:cubicBezTo>
                                        <a:pt x="19621" y="13716"/>
                                        <a:pt x="19368" y="14605"/>
                                        <a:pt x="19114" y="15240"/>
                                      </a:cubicBezTo>
                                      <a:cubicBezTo>
                                        <a:pt x="18986" y="15875"/>
                                        <a:pt x="18606" y="16383"/>
                                        <a:pt x="18224" y="16637"/>
                                      </a:cubicBezTo>
                                      <a:cubicBezTo>
                                        <a:pt x="17844" y="16891"/>
                                        <a:pt x="17463" y="17018"/>
                                        <a:pt x="17082" y="17018"/>
                                      </a:cubicBezTo>
                                      <a:lnTo>
                                        <a:pt x="0" y="1701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64" name="Shape 764"/>
                              <wps:cNvSpPr/>
                              <wps:spPr>
                                <a:xfrm>
                                  <a:off x="111568" y="475062"/>
                                  <a:ext cx="21019" cy="6172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019" h="61724">
                                      <a:moveTo>
                                        <a:pt x="0" y="0"/>
                                      </a:moveTo>
                                      <a:lnTo>
                                        <a:pt x="318" y="45"/>
                                      </a:lnTo>
                                      <a:cubicBezTo>
                                        <a:pt x="4508" y="1442"/>
                                        <a:pt x="8192" y="3474"/>
                                        <a:pt x="11367" y="6268"/>
                                      </a:cubicBezTo>
                                      <a:cubicBezTo>
                                        <a:pt x="14415" y="9062"/>
                                        <a:pt x="16828" y="12618"/>
                                        <a:pt x="18479" y="16809"/>
                                      </a:cubicBezTo>
                                      <a:cubicBezTo>
                                        <a:pt x="20257" y="21000"/>
                                        <a:pt x="21019" y="25826"/>
                                        <a:pt x="21019" y="31541"/>
                                      </a:cubicBezTo>
                                      <a:cubicBezTo>
                                        <a:pt x="21019" y="36875"/>
                                        <a:pt x="20257" y="41574"/>
                                        <a:pt x="18859" y="45638"/>
                                      </a:cubicBezTo>
                                      <a:cubicBezTo>
                                        <a:pt x="17335" y="49702"/>
                                        <a:pt x="15177" y="53004"/>
                                        <a:pt x="12256" y="55671"/>
                                      </a:cubicBezTo>
                                      <a:cubicBezTo>
                                        <a:pt x="9334" y="58338"/>
                                        <a:pt x="5779" y="60243"/>
                                        <a:pt x="1588" y="61513"/>
                                      </a:cubicBezTo>
                                      <a:lnTo>
                                        <a:pt x="0" y="61724"/>
                                      </a:lnTo>
                                      <a:lnTo>
                                        <a:pt x="0" y="43124"/>
                                      </a:lnTo>
                                      <a:lnTo>
                                        <a:pt x="1460" y="42590"/>
                                      </a:lnTo>
                                      <a:cubicBezTo>
                                        <a:pt x="3239" y="41447"/>
                                        <a:pt x="4763" y="39923"/>
                                        <a:pt x="5779" y="38018"/>
                                      </a:cubicBezTo>
                                      <a:cubicBezTo>
                                        <a:pt x="6795" y="36113"/>
                                        <a:pt x="7303" y="33700"/>
                                        <a:pt x="7303" y="30906"/>
                                      </a:cubicBezTo>
                                      <a:cubicBezTo>
                                        <a:pt x="7303" y="28239"/>
                                        <a:pt x="6795" y="25953"/>
                                        <a:pt x="5906" y="24048"/>
                                      </a:cubicBezTo>
                                      <a:cubicBezTo>
                                        <a:pt x="5017" y="22143"/>
                                        <a:pt x="3620" y="20619"/>
                                        <a:pt x="1842" y="19349"/>
                                      </a:cubicBezTo>
                                      <a:lnTo>
                                        <a:pt x="0" y="1859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65" name="Shape 765"/>
                              <wps:cNvSpPr/>
                              <wps:spPr>
                                <a:xfrm>
                                  <a:off x="111568" y="402209"/>
                                  <a:ext cx="21019" cy="6010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019" h="60106">
                                      <a:moveTo>
                                        <a:pt x="0" y="0"/>
                                      </a:moveTo>
                                      <a:lnTo>
                                        <a:pt x="17208" y="0"/>
                                      </a:lnTo>
                                      <a:cubicBezTo>
                                        <a:pt x="17717" y="0"/>
                                        <a:pt x="18097" y="127"/>
                                        <a:pt x="18479" y="381"/>
                                      </a:cubicBezTo>
                                      <a:cubicBezTo>
                                        <a:pt x="18733" y="635"/>
                                        <a:pt x="19114" y="1016"/>
                                        <a:pt x="19241" y="1524"/>
                                      </a:cubicBezTo>
                                      <a:cubicBezTo>
                                        <a:pt x="19495" y="2032"/>
                                        <a:pt x="19621" y="2794"/>
                                        <a:pt x="19748" y="3683"/>
                                      </a:cubicBezTo>
                                      <a:cubicBezTo>
                                        <a:pt x="19876" y="4699"/>
                                        <a:pt x="19876" y="5842"/>
                                        <a:pt x="19876" y="7239"/>
                                      </a:cubicBezTo>
                                      <a:cubicBezTo>
                                        <a:pt x="19876" y="8636"/>
                                        <a:pt x="19876" y="9906"/>
                                        <a:pt x="19748" y="10795"/>
                                      </a:cubicBezTo>
                                      <a:cubicBezTo>
                                        <a:pt x="19621" y="11684"/>
                                        <a:pt x="19495" y="12446"/>
                                        <a:pt x="19241" y="12954"/>
                                      </a:cubicBezTo>
                                      <a:cubicBezTo>
                                        <a:pt x="19114" y="13589"/>
                                        <a:pt x="18733" y="13970"/>
                                        <a:pt x="18479" y="14224"/>
                                      </a:cubicBezTo>
                                      <a:cubicBezTo>
                                        <a:pt x="18097" y="14478"/>
                                        <a:pt x="17717" y="14605"/>
                                        <a:pt x="17208" y="14605"/>
                                      </a:cubicBezTo>
                                      <a:lnTo>
                                        <a:pt x="10351" y="14605"/>
                                      </a:lnTo>
                                      <a:cubicBezTo>
                                        <a:pt x="13780" y="17780"/>
                                        <a:pt x="16446" y="21082"/>
                                        <a:pt x="18224" y="24511"/>
                                      </a:cubicBezTo>
                                      <a:cubicBezTo>
                                        <a:pt x="20130" y="27940"/>
                                        <a:pt x="21019" y="31750"/>
                                        <a:pt x="21019" y="35941"/>
                                      </a:cubicBezTo>
                                      <a:cubicBezTo>
                                        <a:pt x="21019" y="40640"/>
                                        <a:pt x="20130" y="44577"/>
                                        <a:pt x="18352" y="47752"/>
                                      </a:cubicBezTo>
                                      <a:cubicBezTo>
                                        <a:pt x="16573" y="50927"/>
                                        <a:pt x="14160" y="53594"/>
                                        <a:pt x="11113" y="55626"/>
                                      </a:cubicBezTo>
                                      <a:cubicBezTo>
                                        <a:pt x="8065" y="57658"/>
                                        <a:pt x="4508" y="59182"/>
                                        <a:pt x="318" y="60071"/>
                                      </a:cubicBezTo>
                                      <a:lnTo>
                                        <a:pt x="0" y="60106"/>
                                      </a:lnTo>
                                      <a:lnTo>
                                        <a:pt x="0" y="41335"/>
                                      </a:lnTo>
                                      <a:lnTo>
                                        <a:pt x="191" y="41275"/>
                                      </a:lnTo>
                                      <a:cubicBezTo>
                                        <a:pt x="2095" y="40386"/>
                                        <a:pt x="3620" y="39116"/>
                                        <a:pt x="4763" y="37465"/>
                                      </a:cubicBezTo>
                                      <a:cubicBezTo>
                                        <a:pt x="5906" y="35941"/>
                                        <a:pt x="6541" y="34036"/>
                                        <a:pt x="6541" y="31623"/>
                                      </a:cubicBezTo>
                                      <a:cubicBezTo>
                                        <a:pt x="6541" y="30480"/>
                                        <a:pt x="6286" y="29337"/>
                                        <a:pt x="6033" y="28194"/>
                                      </a:cubicBezTo>
                                      <a:cubicBezTo>
                                        <a:pt x="5652" y="27051"/>
                                        <a:pt x="5017" y="25908"/>
                                        <a:pt x="4255" y="24765"/>
                                      </a:cubicBezTo>
                                      <a:cubicBezTo>
                                        <a:pt x="3493" y="23622"/>
                                        <a:pt x="2477" y="22352"/>
                                        <a:pt x="1207" y="21209"/>
                                      </a:cubicBezTo>
                                      <a:lnTo>
                                        <a:pt x="0" y="2013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66" name="Shape 766"/>
                              <wps:cNvSpPr/>
                              <wps:spPr>
                                <a:xfrm>
                                  <a:off x="111568" y="331978"/>
                                  <a:ext cx="21019" cy="552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019" h="55295">
                                      <a:moveTo>
                                        <a:pt x="6668" y="0"/>
                                      </a:moveTo>
                                      <a:cubicBezTo>
                                        <a:pt x="7430" y="0"/>
                                        <a:pt x="8445" y="0"/>
                                        <a:pt x="9589" y="0"/>
                                      </a:cubicBezTo>
                                      <a:cubicBezTo>
                                        <a:pt x="10605" y="0"/>
                                        <a:pt x="11494" y="0"/>
                                        <a:pt x="12129" y="0"/>
                                      </a:cubicBezTo>
                                      <a:cubicBezTo>
                                        <a:pt x="12891" y="0"/>
                                        <a:pt x="13398" y="127"/>
                                        <a:pt x="13907" y="254"/>
                                      </a:cubicBezTo>
                                      <a:cubicBezTo>
                                        <a:pt x="14415" y="254"/>
                                        <a:pt x="14922" y="508"/>
                                        <a:pt x="15177" y="635"/>
                                      </a:cubicBezTo>
                                      <a:cubicBezTo>
                                        <a:pt x="15558" y="762"/>
                                        <a:pt x="15939" y="1016"/>
                                        <a:pt x="16193" y="1397"/>
                                      </a:cubicBezTo>
                                      <a:cubicBezTo>
                                        <a:pt x="16573" y="1651"/>
                                        <a:pt x="16955" y="2413"/>
                                        <a:pt x="17463" y="3810"/>
                                      </a:cubicBezTo>
                                      <a:cubicBezTo>
                                        <a:pt x="18097" y="5080"/>
                                        <a:pt x="18606" y="6731"/>
                                        <a:pt x="19114" y="8890"/>
                                      </a:cubicBezTo>
                                      <a:cubicBezTo>
                                        <a:pt x="19621" y="10922"/>
                                        <a:pt x="20130" y="13208"/>
                                        <a:pt x="20510" y="15875"/>
                                      </a:cubicBezTo>
                                      <a:cubicBezTo>
                                        <a:pt x="20892" y="18542"/>
                                        <a:pt x="21019" y="21336"/>
                                        <a:pt x="21019" y="24384"/>
                                      </a:cubicBezTo>
                                      <a:cubicBezTo>
                                        <a:pt x="21019" y="29845"/>
                                        <a:pt x="20383" y="34544"/>
                                        <a:pt x="18986" y="38608"/>
                                      </a:cubicBezTo>
                                      <a:cubicBezTo>
                                        <a:pt x="17590" y="42799"/>
                                        <a:pt x="15558" y="46101"/>
                                        <a:pt x="12764" y="48895"/>
                                      </a:cubicBezTo>
                                      <a:cubicBezTo>
                                        <a:pt x="9970" y="51689"/>
                                        <a:pt x="6541" y="53721"/>
                                        <a:pt x="2222" y="54991"/>
                                      </a:cubicBezTo>
                                      <a:lnTo>
                                        <a:pt x="0" y="55295"/>
                                      </a:lnTo>
                                      <a:lnTo>
                                        <a:pt x="0" y="37600"/>
                                      </a:lnTo>
                                      <a:lnTo>
                                        <a:pt x="3493" y="35687"/>
                                      </a:lnTo>
                                      <a:cubicBezTo>
                                        <a:pt x="5017" y="34290"/>
                                        <a:pt x="6159" y="32512"/>
                                        <a:pt x="6921" y="30480"/>
                                      </a:cubicBezTo>
                                      <a:cubicBezTo>
                                        <a:pt x="7683" y="28321"/>
                                        <a:pt x="8065" y="25781"/>
                                        <a:pt x="8065" y="22860"/>
                                      </a:cubicBezTo>
                                      <a:cubicBezTo>
                                        <a:pt x="8065" y="19812"/>
                                        <a:pt x="7810" y="17145"/>
                                        <a:pt x="7430" y="14859"/>
                                      </a:cubicBezTo>
                                      <a:cubicBezTo>
                                        <a:pt x="6921" y="12573"/>
                                        <a:pt x="6541" y="10668"/>
                                        <a:pt x="6033" y="8890"/>
                                      </a:cubicBezTo>
                                      <a:cubicBezTo>
                                        <a:pt x="5397" y="7239"/>
                                        <a:pt x="5017" y="5842"/>
                                        <a:pt x="4508" y="4826"/>
                                      </a:cubicBezTo>
                                      <a:cubicBezTo>
                                        <a:pt x="4128" y="3683"/>
                                        <a:pt x="3873" y="2794"/>
                                        <a:pt x="3873" y="2159"/>
                                      </a:cubicBezTo>
                                      <a:cubicBezTo>
                                        <a:pt x="3873" y="1778"/>
                                        <a:pt x="4001" y="1397"/>
                                        <a:pt x="4128" y="1143"/>
                                      </a:cubicBezTo>
                                      <a:cubicBezTo>
                                        <a:pt x="4255" y="889"/>
                                        <a:pt x="4635" y="635"/>
                                        <a:pt x="5017" y="381"/>
                                      </a:cubicBezTo>
                                      <a:cubicBezTo>
                                        <a:pt x="5397" y="254"/>
                                        <a:pt x="6033" y="127"/>
                                        <a:pt x="666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67" name="Shape 767"/>
                              <wps:cNvSpPr/>
                              <wps:spPr>
                                <a:xfrm>
                                  <a:off x="111568" y="298069"/>
                                  <a:ext cx="19876" cy="1727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876" h="17272">
                                      <a:moveTo>
                                        <a:pt x="0" y="0"/>
                                      </a:moveTo>
                                      <a:lnTo>
                                        <a:pt x="17208" y="0"/>
                                      </a:lnTo>
                                      <a:cubicBezTo>
                                        <a:pt x="17590" y="0"/>
                                        <a:pt x="17970" y="127"/>
                                        <a:pt x="18352" y="508"/>
                                      </a:cubicBezTo>
                                      <a:cubicBezTo>
                                        <a:pt x="18733" y="762"/>
                                        <a:pt x="18986" y="1143"/>
                                        <a:pt x="19241" y="1905"/>
                                      </a:cubicBezTo>
                                      <a:cubicBezTo>
                                        <a:pt x="19495" y="2540"/>
                                        <a:pt x="19621" y="3429"/>
                                        <a:pt x="19748" y="4445"/>
                                      </a:cubicBezTo>
                                      <a:cubicBezTo>
                                        <a:pt x="19876" y="5588"/>
                                        <a:pt x="19876" y="6985"/>
                                        <a:pt x="19876" y="8636"/>
                                      </a:cubicBezTo>
                                      <a:cubicBezTo>
                                        <a:pt x="19876" y="10414"/>
                                        <a:pt x="19876" y="11684"/>
                                        <a:pt x="19748" y="12827"/>
                                      </a:cubicBezTo>
                                      <a:cubicBezTo>
                                        <a:pt x="19621" y="13970"/>
                                        <a:pt x="19495" y="14859"/>
                                        <a:pt x="19241" y="15494"/>
                                      </a:cubicBezTo>
                                      <a:cubicBezTo>
                                        <a:pt x="18986" y="16129"/>
                                        <a:pt x="18733" y="16637"/>
                                        <a:pt x="18352" y="16891"/>
                                      </a:cubicBezTo>
                                      <a:cubicBezTo>
                                        <a:pt x="17970" y="17145"/>
                                        <a:pt x="17590" y="17272"/>
                                        <a:pt x="17208" y="17272"/>
                                      </a:cubicBezTo>
                                      <a:lnTo>
                                        <a:pt x="0" y="1727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68" name="Shape 768"/>
                              <wps:cNvSpPr/>
                              <wps:spPr>
                                <a:xfrm>
                                  <a:off x="111568" y="212979"/>
                                  <a:ext cx="21019" cy="558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019" h="55880">
                                      <a:moveTo>
                                        <a:pt x="0" y="0"/>
                                      </a:moveTo>
                                      <a:lnTo>
                                        <a:pt x="17335" y="0"/>
                                      </a:lnTo>
                                      <a:cubicBezTo>
                                        <a:pt x="17970" y="0"/>
                                        <a:pt x="18479" y="254"/>
                                        <a:pt x="18859" y="762"/>
                                      </a:cubicBezTo>
                                      <a:cubicBezTo>
                                        <a:pt x="19241" y="1143"/>
                                        <a:pt x="19495" y="1905"/>
                                        <a:pt x="19621" y="2921"/>
                                      </a:cubicBezTo>
                                      <a:cubicBezTo>
                                        <a:pt x="19876" y="3937"/>
                                        <a:pt x="19876" y="5334"/>
                                        <a:pt x="19876" y="7239"/>
                                      </a:cubicBezTo>
                                      <a:cubicBezTo>
                                        <a:pt x="19876" y="9271"/>
                                        <a:pt x="19876" y="10795"/>
                                        <a:pt x="19621" y="11684"/>
                                      </a:cubicBezTo>
                                      <a:cubicBezTo>
                                        <a:pt x="19495" y="12700"/>
                                        <a:pt x="19241" y="13335"/>
                                        <a:pt x="18859" y="13716"/>
                                      </a:cubicBezTo>
                                      <a:cubicBezTo>
                                        <a:pt x="18479" y="14097"/>
                                        <a:pt x="17970" y="14351"/>
                                        <a:pt x="17335" y="14351"/>
                                      </a:cubicBezTo>
                                      <a:lnTo>
                                        <a:pt x="12509" y="14351"/>
                                      </a:lnTo>
                                      <a:cubicBezTo>
                                        <a:pt x="15177" y="16764"/>
                                        <a:pt x="17335" y="19685"/>
                                        <a:pt x="18859" y="22860"/>
                                      </a:cubicBezTo>
                                      <a:cubicBezTo>
                                        <a:pt x="20257" y="26162"/>
                                        <a:pt x="21019" y="29718"/>
                                        <a:pt x="21019" y="33655"/>
                                      </a:cubicBezTo>
                                      <a:cubicBezTo>
                                        <a:pt x="21019" y="36830"/>
                                        <a:pt x="20638" y="39878"/>
                                        <a:pt x="19748" y="42545"/>
                                      </a:cubicBezTo>
                                      <a:cubicBezTo>
                                        <a:pt x="18986" y="45212"/>
                                        <a:pt x="17717" y="47625"/>
                                        <a:pt x="16066" y="49530"/>
                                      </a:cubicBezTo>
                                      <a:cubicBezTo>
                                        <a:pt x="14415" y="51562"/>
                                        <a:pt x="12256" y="53086"/>
                                        <a:pt x="9843" y="54229"/>
                                      </a:cubicBezTo>
                                      <a:cubicBezTo>
                                        <a:pt x="7430" y="55245"/>
                                        <a:pt x="4508" y="55880"/>
                                        <a:pt x="1207" y="55880"/>
                                      </a:cubicBezTo>
                                      <a:lnTo>
                                        <a:pt x="0" y="55599"/>
                                      </a:lnTo>
                                      <a:lnTo>
                                        <a:pt x="0" y="38836"/>
                                      </a:lnTo>
                                      <a:lnTo>
                                        <a:pt x="698" y="38989"/>
                                      </a:lnTo>
                                      <a:cubicBezTo>
                                        <a:pt x="3239" y="38989"/>
                                        <a:pt x="5270" y="38227"/>
                                        <a:pt x="6668" y="36576"/>
                                      </a:cubicBezTo>
                                      <a:cubicBezTo>
                                        <a:pt x="8192" y="34925"/>
                                        <a:pt x="8827" y="32766"/>
                                        <a:pt x="8827" y="29845"/>
                                      </a:cubicBezTo>
                                      <a:cubicBezTo>
                                        <a:pt x="8827" y="27432"/>
                                        <a:pt x="8319" y="25146"/>
                                        <a:pt x="7048" y="23114"/>
                                      </a:cubicBezTo>
                                      <a:cubicBezTo>
                                        <a:pt x="5779" y="21082"/>
                                        <a:pt x="4001" y="19050"/>
                                        <a:pt x="1588" y="17018"/>
                                      </a:cubicBezTo>
                                      <a:lnTo>
                                        <a:pt x="0" y="1701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69" name="Shape 769"/>
                              <wps:cNvSpPr/>
                              <wps:spPr>
                                <a:xfrm>
                                  <a:off x="111568" y="160401"/>
                                  <a:ext cx="20892" cy="3303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892" h="33034">
                                      <a:moveTo>
                                        <a:pt x="11113" y="0"/>
                                      </a:moveTo>
                                      <a:cubicBezTo>
                                        <a:pt x="13145" y="0"/>
                                        <a:pt x="14669" y="127"/>
                                        <a:pt x="15811" y="254"/>
                                      </a:cubicBezTo>
                                      <a:cubicBezTo>
                                        <a:pt x="16828" y="508"/>
                                        <a:pt x="17590" y="889"/>
                                        <a:pt x="17970" y="1270"/>
                                      </a:cubicBezTo>
                                      <a:cubicBezTo>
                                        <a:pt x="18479" y="1778"/>
                                        <a:pt x="18859" y="2286"/>
                                        <a:pt x="19241" y="3175"/>
                                      </a:cubicBezTo>
                                      <a:cubicBezTo>
                                        <a:pt x="19495" y="3937"/>
                                        <a:pt x="19876" y="4826"/>
                                        <a:pt x="20130" y="5969"/>
                                      </a:cubicBezTo>
                                      <a:cubicBezTo>
                                        <a:pt x="20383" y="6985"/>
                                        <a:pt x="20510" y="8128"/>
                                        <a:pt x="20638" y="9398"/>
                                      </a:cubicBezTo>
                                      <a:cubicBezTo>
                                        <a:pt x="20765" y="10668"/>
                                        <a:pt x="20892" y="11938"/>
                                        <a:pt x="20892" y="13208"/>
                                      </a:cubicBezTo>
                                      <a:cubicBezTo>
                                        <a:pt x="20892" y="16637"/>
                                        <a:pt x="20383" y="19558"/>
                                        <a:pt x="19621" y="22098"/>
                                      </a:cubicBezTo>
                                      <a:cubicBezTo>
                                        <a:pt x="18733" y="24638"/>
                                        <a:pt x="17335" y="26670"/>
                                        <a:pt x="15558" y="28321"/>
                                      </a:cubicBezTo>
                                      <a:cubicBezTo>
                                        <a:pt x="13780" y="29972"/>
                                        <a:pt x="11494" y="31242"/>
                                        <a:pt x="8699" y="32004"/>
                                      </a:cubicBezTo>
                                      <a:lnTo>
                                        <a:pt x="0" y="33034"/>
                                      </a:lnTo>
                                      <a:lnTo>
                                        <a:pt x="0" y="15204"/>
                                      </a:lnTo>
                                      <a:lnTo>
                                        <a:pt x="3873" y="14351"/>
                                      </a:lnTo>
                                      <a:cubicBezTo>
                                        <a:pt x="5652" y="13335"/>
                                        <a:pt x="6414" y="11430"/>
                                        <a:pt x="6414" y="8763"/>
                                      </a:cubicBezTo>
                                      <a:cubicBezTo>
                                        <a:pt x="6414" y="7874"/>
                                        <a:pt x="6286" y="6985"/>
                                        <a:pt x="6159" y="6350"/>
                                      </a:cubicBezTo>
                                      <a:cubicBezTo>
                                        <a:pt x="6033" y="5588"/>
                                        <a:pt x="5779" y="4953"/>
                                        <a:pt x="5652" y="4318"/>
                                      </a:cubicBezTo>
                                      <a:cubicBezTo>
                                        <a:pt x="5397" y="3810"/>
                                        <a:pt x="5270" y="3302"/>
                                        <a:pt x="5144" y="2921"/>
                                      </a:cubicBezTo>
                                      <a:cubicBezTo>
                                        <a:pt x="4890" y="2540"/>
                                        <a:pt x="4890" y="2159"/>
                                        <a:pt x="4890" y="1905"/>
                                      </a:cubicBezTo>
                                      <a:cubicBezTo>
                                        <a:pt x="4890" y="1524"/>
                                        <a:pt x="4890" y="1270"/>
                                        <a:pt x="5144" y="1016"/>
                                      </a:cubicBezTo>
                                      <a:cubicBezTo>
                                        <a:pt x="5270" y="762"/>
                                        <a:pt x="5524" y="635"/>
                                        <a:pt x="6033" y="508"/>
                                      </a:cubicBezTo>
                                      <a:cubicBezTo>
                                        <a:pt x="6541" y="381"/>
                                        <a:pt x="7176" y="254"/>
                                        <a:pt x="7938" y="127"/>
                                      </a:cubicBezTo>
                                      <a:cubicBezTo>
                                        <a:pt x="8827" y="0"/>
                                        <a:pt x="9843" y="0"/>
                                        <a:pt x="11113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70" name="Shape 770"/>
                              <wps:cNvSpPr/>
                              <wps:spPr>
                                <a:xfrm>
                                  <a:off x="111568" y="87966"/>
                                  <a:ext cx="21019" cy="6172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019" h="61724">
                                      <a:moveTo>
                                        <a:pt x="0" y="0"/>
                                      </a:moveTo>
                                      <a:lnTo>
                                        <a:pt x="318" y="45"/>
                                      </a:lnTo>
                                      <a:cubicBezTo>
                                        <a:pt x="4508" y="1442"/>
                                        <a:pt x="8192" y="3474"/>
                                        <a:pt x="11367" y="6268"/>
                                      </a:cubicBezTo>
                                      <a:cubicBezTo>
                                        <a:pt x="14415" y="9062"/>
                                        <a:pt x="16828" y="12618"/>
                                        <a:pt x="18479" y="16809"/>
                                      </a:cubicBezTo>
                                      <a:cubicBezTo>
                                        <a:pt x="20257" y="21000"/>
                                        <a:pt x="21019" y="25826"/>
                                        <a:pt x="21019" y="31541"/>
                                      </a:cubicBezTo>
                                      <a:cubicBezTo>
                                        <a:pt x="21019" y="36875"/>
                                        <a:pt x="20257" y="41574"/>
                                        <a:pt x="18859" y="45638"/>
                                      </a:cubicBezTo>
                                      <a:cubicBezTo>
                                        <a:pt x="17335" y="49702"/>
                                        <a:pt x="15177" y="53004"/>
                                        <a:pt x="12256" y="55671"/>
                                      </a:cubicBezTo>
                                      <a:cubicBezTo>
                                        <a:pt x="9334" y="58338"/>
                                        <a:pt x="5779" y="60243"/>
                                        <a:pt x="1588" y="61513"/>
                                      </a:cubicBezTo>
                                      <a:lnTo>
                                        <a:pt x="0" y="61724"/>
                                      </a:lnTo>
                                      <a:lnTo>
                                        <a:pt x="0" y="43124"/>
                                      </a:lnTo>
                                      <a:lnTo>
                                        <a:pt x="1460" y="42590"/>
                                      </a:lnTo>
                                      <a:cubicBezTo>
                                        <a:pt x="3239" y="41447"/>
                                        <a:pt x="4763" y="39923"/>
                                        <a:pt x="5779" y="38018"/>
                                      </a:cubicBezTo>
                                      <a:cubicBezTo>
                                        <a:pt x="6795" y="36113"/>
                                        <a:pt x="7303" y="33700"/>
                                        <a:pt x="7303" y="30906"/>
                                      </a:cubicBezTo>
                                      <a:cubicBezTo>
                                        <a:pt x="7303" y="28239"/>
                                        <a:pt x="6795" y="25953"/>
                                        <a:pt x="5906" y="24048"/>
                                      </a:cubicBezTo>
                                      <a:cubicBezTo>
                                        <a:pt x="5017" y="22143"/>
                                        <a:pt x="3620" y="20619"/>
                                        <a:pt x="1842" y="19349"/>
                                      </a:cubicBezTo>
                                      <a:lnTo>
                                        <a:pt x="0" y="1859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71" name="Shape 771"/>
                              <wps:cNvSpPr/>
                              <wps:spPr>
                                <a:xfrm>
                                  <a:off x="111568" y="55753"/>
                                  <a:ext cx="19876" cy="1727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876" h="17272">
                                      <a:moveTo>
                                        <a:pt x="0" y="0"/>
                                      </a:moveTo>
                                      <a:lnTo>
                                        <a:pt x="17208" y="0"/>
                                      </a:lnTo>
                                      <a:cubicBezTo>
                                        <a:pt x="17590" y="0"/>
                                        <a:pt x="17970" y="127"/>
                                        <a:pt x="18352" y="508"/>
                                      </a:cubicBezTo>
                                      <a:cubicBezTo>
                                        <a:pt x="18733" y="762"/>
                                        <a:pt x="18986" y="1143"/>
                                        <a:pt x="19241" y="1905"/>
                                      </a:cubicBezTo>
                                      <a:cubicBezTo>
                                        <a:pt x="19495" y="2540"/>
                                        <a:pt x="19621" y="3429"/>
                                        <a:pt x="19748" y="4445"/>
                                      </a:cubicBezTo>
                                      <a:cubicBezTo>
                                        <a:pt x="19876" y="5588"/>
                                        <a:pt x="19876" y="6985"/>
                                        <a:pt x="19876" y="8636"/>
                                      </a:cubicBezTo>
                                      <a:cubicBezTo>
                                        <a:pt x="19876" y="10414"/>
                                        <a:pt x="19876" y="11684"/>
                                        <a:pt x="19748" y="12827"/>
                                      </a:cubicBezTo>
                                      <a:cubicBezTo>
                                        <a:pt x="19621" y="13970"/>
                                        <a:pt x="19495" y="14859"/>
                                        <a:pt x="19241" y="15494"/>
                                      </a:cubicBezTo>
                                      <a:cubicBezTo>
                                        <a:pt x="18986" y="16129"/>
                                        <a:pt x="18733" y="16637"/>
                                        <a:pt x="18352" y="16891"/>
                                      </a:cubicBezTo>
                                      <a:cubicBezTo>
                                        <a:pt x="17970" y="17145"/>
                                        <a:pt x="17590" y="17272"/>
                                        <a:pt x="17208" y="17272"/>
                                      </a:cubicBezTo>
                                      <a:lnTo>
                                        <a:pt x="0" y="1727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775" name="Picture 775"/>
                                <pic:cNvPicPr/>
                              </pic:nvPicPr>
                              <pic:blipFill>
                                <a:blip r:embed="rId24"/>
                                <a:stretch>
                                  <a:fillRect/>
                                </a:stretch>
                              </pic:blipFill>
                              <pic:spPr>
                                <a:xfrm rot="-5399999">
                                  <a:off x="187451" y="488188"/>
                                  <a:ext cx="163068" cy="1905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777" name="Shape 777"/>
                              <wps:cNvSpPr/>
                              <wps:spPr>
                                <a:xfrm>
                                  <a:off x="216279" y="552069"/>
                                  <a:ext cx="88900" cy="10325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8900" h="103251">
                                      <a:moveTo>
                                        <a:pt x="7112" y="0"/>
                                      </a:moveTo>
                                      <a:lnTo>
                                        <a:pt x="86106" y="0"/>
                                      </a:lnTo>
                                      <a:cubicBezTo>
                                        <a:pt x="86487" y="0"/>
                                        <a:pt x="86995" y="127"/>
                                        <a:pt x="87249" y="381"/>
                                      </a:cubicBezTo>
                                      <a:cubicBezTo>
                                        <a:pt x="87630" y="635"/>
                                        <a:pt x="88011" y="1143"/>
                                        <a:pt x="88138" y="1778"/>
                                      </a:cubicBezTo>
                                      <a:cubicBezTo>
                                        <a:pt x="88392" y="2413"/>
                                        <a:pt x="88647" y="3302"/>
                                        <a:pt x="88773" y="4445"/>
                                      </a:cubicBezTo>
                                      <a:cubicBezTo>
                                        <a:pt x="88900" y="5461"/>
                                        <a:pt x="88900" y="6858"/>
                                        <a:pt x="88900" y="8636"/>
                                      </a:cubicBezTo>
                                      <a:cubicBezTo>
                                        <a:pt x="88900" y="10287"/>
                                        <a:pt x="88900" y="11557"/>
                                        <a:pt x="88773" y="12700"/>
                                      </a:cubicBezTo>
                                      <a:cubicBezTo>
                                        <a:pt x="88647" y="13843"/>
                                        <a:pt x="88392" y="14605"/>
                                        <a:pt x="88138" y="15240"/>
                                      </a:cubicBezTo>
                                      <a:cubicBezTo>
                                        <a:pt x="88011" y="16002"/>
                                        <a:pt x="87630" y="16383"/>
                                        <a:pt x="87249" y="16637"/>
                                      </a:cubicBezTo>
                                      <a:cubicBezTo>
                                        <a:pt x="86995" y="16891"/>
                                        <a:pt x="86487" y="17018"/>
                                        <a:pt x="86106" y="17018"/>
                                      </a:cubicBezTo>
                                      <a:lnTo>
                                        <a:pt x="13970" y="17018"/>
                                      </a:lnTo>
                                      <a:lnTo>
                                        <a:pt x="13970" y="17272"/>
                                      </a:lnTo>
                                      <a:lnTo>
                                        <a:pt x="85979" y="42926"/>
                                      </a:lnTo>
                                      <a:cubicBezTo>
                                        <a:pt x="86614" y="43053"/>
                                        <a:pt x="87122" y="43434"/>
                                        <a:pt x="87503" y="43815"/>
                                      </a:cubicBezTo>
                                      <a:cubicBezTo>
                                        <a:pt x="87884" y="44196"/>
                                        <a:pt x="88138" y="44704"/>
                                        <a:pt x="88392" y="45466"/>
                                      </a:cubicBezTo>
                                      <a:cubicBezTo>
                                        <a:pt x="88647" y="46228"/>
                                        <a:pt x="88773" y="47117"/>
                                        <a:pt x="88900" y="48133"/>
                                      </a:cubicBezTo>
                                      <a:cubicBezTo>
                                        <a:pt x="88900" y="49276"/>
                                        <a:pt x="88900" y="50546"/>
                                        <a:pt x="88900" y="52197"/>
                                      </a:cubicBezTo>
                                      <a:cubicBezTo>
                                        <a:pt x="88900" y="53721"/>
                                        <a:pt x="88900" y="54991"/>
                                        <a:pt x="88773" y="56134"/>
                                      </a:cubicBezTo>
                                      <a:cubicBezTo>
                                        <a:pt x="88647" y="57150"/>
                                        <a:pt x="88519" y="58039"/>
                                        <a:pt x="88265" y="58801"/>
                                      </a:cubicBezTo>
                                      <a:cubicBezTo>
                                        <a:pt x="88011" y="59563"/>
                                        <a:pt x="87630" y="60071"/>
                                        <a:pt x="87249" y="60452"/>
                                      </a:cubicBezTo>
                                      <a:cubicBezTo>
                                        <a:pt x="86995" y="60960"/>
                                        <a:pt x="86487" y="61214"/>
                                        <a:pt x="85979" y="61341"/>
                                      </a:cubicBezTo>
                                      <a:lnTo>
                                        <a:pt x="13970" y="86106"/>
                                      </a:lnTo>
                                      <a:lnTo>
                                        <a:pt x="13970" y="86233"/>
                                      </a:lnTo>
                                      <a:lnTo>
                                        <a:pt x="86106" y="86233"/>
                                      </a:lnTo>
                                      <a:cubicBezTo>
                                        <a:pt x="86487" y="86233"/>
                                        <a:pt x="86995" y="86360"/>
                                        <a:pt x="87249" y="86614"/>
                                      </a:cubicBezTo>
                                      <a:cubicBezTo>
                                        <a:pt x="87630" y="86868"/>
                                        <a:pt x="88011" y="87376"/>
                                        <a:pt x="88138" y="88011"/>
                                      </a:cubicBezTo>
                                      <a:cubicBezTo>
                                        <a:pt x="88392" y="88646"/>
                                        <a:pt x="88647" y="89535"/>
                                        <a:pt x="88773" y="90678"/>
                                      </a:cubicBezTo>
                                      <a:cubicBezTo>
                                        <a:pt x="88900" y="91694"/>
                                        <a:pt x="88900" y="93091"/>
                                        <a:pt x="88900" y="94742"/>
                                      </a:cubicBezTo>
                                      <a:cubicBezTo>
                                        <a:pt x="88900" y="96393"/>
                                        <a:pt x="88900" y="97790"/>
                                        <a:pt x="88773" y="98933"/>
                                      </a:cubicBezTo>
                                      <a:cubicBezTo>
                                        <a:pt x="88647" y="99949"/>
                                        <a:pt x="88392" y="100838"/>
                                        <a:pt x="88138" y="101473"/>
                                      </a:cubicBezTo>
                                      <a:cubicBezTo>
                                        <a:pt x="88011" y="102235"/>
                                        <a:pt x="87630" y="102616"/>
                                        <a:pt x="87249" y="102870"/>
                                      </a:cubicBezTo>
                                      <a:cubicBezTo>
                                        <a:pt x="86995" y="103124"/>
                                        <a:pt x="86487" y="103251"/>
                                        <a:pt x="86106" y="103251"/>
                                      </a:cubicBezTo>
                                      <a:lnTo>
                                        <a:pt x="7112" y="103251"/>
                                      </a:lnTo>
                                      <a:cubicBezTo>
                                        <a:pt x="4826" y="103251"/>
                                        <a:pt x="3048" y="102616"/>
                                        <a:pt x="1778" y="101473"/>
                                      </a:cubicBezTo>
                                      <a:cubicBezTo>
                                        <a:pt x="508" y="100203"/>
                                        <a:pt x="0" y="98552"/>
                                        <a:pt x="0" y="96520"/>
                                      </a:cubicBezTo>
                                      <a:lnTo>
                                        <a:pt x="0" y="84709"/>
                                      </a:lnTo>
                                      <a:cubicBezTo>
                                        <a:pt x="0" y="82677"/>
                                        <a:pt x="127" y="80772"/>
                                        <a:pt x="508" y="79375"/>
                                      </a:cubicBezTo>
                                      <a:cubicBezTo>
                                        <a:pt x="762" y="77851"/>
                                        <a:pt x="1397" y="76454"/>
                                        <a:pt x="2159" y="75438"/>
                                      </a:cubicBezTo>
                                      <a:cubicBezTo>
                                        <a:pt x="2922" y="74295"/>
                                        <a:pt x="4064" y="73406"/>
                                        <a:pt x="5334" y="72644"/>
                                      </a:cubicBezTo>
                                      <a:cubicBezTo>
                                        <a:pt x="6604" y="71882"/>
                                        <a:pt x="8255" y="71247"/>
                                        <a:pt x="10160" y="70739"/>
                                      </a:cubicBezTo>
                                      <a:lnTo>
                                        <a:pt x="62992" y="51562"/>
                                      </a:lnTo>
                                      <a:lnTo>
                                        <a:pt x="62992" y="51308"/>
                                      </a:lnTo>
                                      <a:lnTo>
                                        <a:pt x="10287" y="31496"/>
                                      </a:lnTo>
                                      <a:cubicBezTo>
                                        <a:pt x="8382" y="30861"/>
                                        <a:pt x="6731" y="30226"/>
                                        <a:pt x="5461" y="29464"/>
                                      </a:cubicBezTo>
                                      <a:cubicBezTo>
                                        <a:pt x="4064" y="28829"/>
                                        <a:pt x="3048" y="27940"/>
                                        <a:pt x="2159" y="27051"/>
                                      </a:cubicBezTo>
                                      <a:cubicBezTo>
                                        <a:pt x="1397" y="26162"/>
                                        <a:pt x="762" y="25019"/>
                                        <a:pt x="508" y="23749"/>
                                      </a:cubicBezTo>
                                      <a:cubicBezTo>
                                        <a:pt x="127" y="22479"/>
                                        <a:pt x="0" y="20955"/>
                                        <a:pt x="0" y="19304"/>
                                      </a:cubicBezTo>
                                      <a:lnTo>
                                        <a:pt x="0" y="7112"/>
                                      </a:lnTo>
                                      <a:cubicBezTo>
                                        <a:pt x="0" y="5969"/>
                                        <a:pt x="127" y="4826"/>
                                        <a:pt x="381" y="3937"/>
                                      </a:cubicBezTo>
                                      <a:cubicBezTo>
                                        <a:pt x="762" y="3048"/>
                                        <a:pt x="1270" y="2413"/>
                                        <a:pt x="1778" y="1778"/>
                                      </a:cubicBezTo>
                                      <a:cubicBezTo>
                                        <a:pt x="2413" y="1270"/>
                                        <a:pt x="3175" y="762"/>
                                        <a:pt x="4064" y="508"/>
                                      </a:cubicBezTo>
                                      <a:cubicBezTo>
                                        <a:pt x="4953" y="127"/>
                                        <a:pt x="5969" y="0"/>
                                        <a:pt x="711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779" name="Picture 779"/>
                                <pic:cNvPicPr/>
                              </pic:nvPicPr>
                              <pic:blipFill>
                                <a:blip r:embed="rId25"/>
                                <a:stretch>
                                  <a:fillRect/>
                                </a:stretch>
                              </pic:blipFill>
                              <pic:spPr>
                                <a:xfrm rot="-5399999">
                                  <a:off x="107567" y="287655"/>
                                  <a:ext cx="321565" cy="18897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781" name="Shape 781"/>
                              <wps:cNvSpPr/>
                              <wps:spPr>
                                <a:xfrm>
                                  <a:off x="237615" y="482346"/>
                                  <a:ext cx="47943" cy="5550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943" h="55501">
                                      <a:moveTo>
                                        <a:pt x="24130" y="0"/>
                                      </a:moveTo>
                                      <a:lnTo>
                                        <a:pt x="47943" y="0"/>
                                      </a:lnTo>
                                      <a:lnTo>
                                        <a:pt x="47943" y="16891"/>
                                      </a:lnTo>
                                      <a:lnTo>
                                        <a:pt x="39116" y="16891"/>
                                      </a:lnTo>
                                      <a:lnTo>
                                        <a:pt x="39116" y="23368"/>
                                      </a:lnTo>
                                      <a:cubicBezTo>
                                        <a:pt x="39116" y="26162"/>
                                        <a:pt x="39243" y="28575"/>
                                        <a:pt x="39624" y="30480"/>
                                      </a:cubicBezTo>
                                      <a:cubicBezTo>
                                        <a:pt x="40132" y="32512"/>
                                        <a:pt x="40767" y="34163"/>
                                        <a:pt x="41529" y="35306"/>
                                      </a:cubicBezTo>
                                      <a:cubicBezTo>
                                        <a:pt x="42291" y="36576"/>
                                        <a:pt x="43307" y="37465"/>
                                        <a:pt x="44450" y="38100"/>
                                      </a:cubicBezTo>
                                      <a:lnTo>
                                        <a:pt x="47943" y="38755"/>
                                      </a:lnTo>
                                      <a:lnTo>
                                        <a:pt x="47943" y="55501"/>
                                      </a:lnTo>
                                      <a:lnTo>
                                        <a:pt x="39751" y="53594"/>
                                      </a:lnTo>
                                      <a:cubicBezTo>
                                        <a:pt x="37211" y="52197"/>
                                        <a:pt x="34925" y="50165"/>
                                        <a:pt x="33274" y="47371"/>
                                      </a:cubicBezTo>
                                      <a:cubicBezTo>
                                        <a:pt x="31623" y="44704"/>
                                        <a:pt x="30353" y="41275"/>
                                        <a:pt x="29464" y="37084"/>
                                      </a:cubicBezTo>
                                      <a:cubicBezTo>
                                        <a:pt x="28702" y="33020"/>
                                        <a:pt x="28194" y="28194"/>
                                        <a:pt x="28194" y="22860"/>
                                      </a:cubicBezTo>
                                      <a:lnTo>
                                        <a:pt x="28194" y="16891"/>
                                      </a:lnTo>
                                      <a:lnTo>
                                        <a:pt x="24511" y="16891"/>
                                      </a:lnTo>
                                      <a:cubicBezTo>
                                        <a:pt x="22606" y="16891"/>
                                        <a:pt x="20955" y="17018"/>
                                        <a:pt x="19558" y="17399"/>
                                      </a:cubicBezTo>
                                      <a:cubicBezTo>
                                        <a:pt x="18035" y="17780"/>
                                        <a:pt x="16891" y="18415"/>
                                        <a:pt x="15875" y="19304"/>
                                      </a:cubicBezTo>
                                      <a:cubicBezTo>
                                        <a:pt x="14986" y="20193"/>
                                        <a:pt x="14224" y="21463"/>
                                        <a:pt x="13843" y="22860"/>
                                      </a:cubicBezTo>
                                      <a:cubicBezTo>
                                        <a:pt x="13336" y="24384"/>
                                        <a:pt x="13081" y="26289"/>
                                        <a:pt x="13081" y="28448"/>
                                      </a:cubicBezTo>
                                      <a:cubicBezTo>
                                        <a:pt x="13081" y="31242"/>
                                        <a:pt x="13462" y="33909"/>
                                        <a:pt x="14098" y="36068"/>
                                      </a:cubicBezTo>
                                      <a:cubicBezTo>
                                        <a:pt x="14732" y="38354"/>
                                        <a:pt x="15367" y="40386"/>
                                        <a:pt x="16256" y="42164"/>
                                      </a:cubicBezTo>
                                      <a:cubicBezTo>
                                        <a:pt x="17018" y="43815"/>
                                        <a:pt x="17653" y="45339"/>
                                        <a:pt x="18288" y="46482"/>
                                      </a:cubicBezTo>
                                      <a:cubicBezTo>
                                        <a:pt x="18923" y="47625"/>
                                        <a:pt x="19304" y="48514"/>
                                        <a:pt x="19304" y="49276"/>
                                      </a:cubicBezTo>
                                      <a:cubicBezTo>
                                        <a:pt x="19304" y="49784"/>
                                        <a:pt x="19177" y="50292"/>
                                        <a:pt x="18797" y="50673"/>
                                      </a:cubicBezTo>
                                      <a:cubicBezTo>
                                        <a:pt x="18415" y="51054"/>
                                        <a:pt x="18035" y="51308"/>
                                        <a:pt x="17399" y="51562"/>
                                      </a:cubicBezTo>
                                      <a:cubicBezTo>
                                        <a:pt x="16891" y="51816"/>
                                        <a:pt x="16129" y="52070"/>
                                        <a:pt x="15240" y="52197"/>
                                      </a:cubicBezTo>
                                      <a:cubicBezTo>
                                        <a:pt x="14351" y="52324"/>
                                        <a:pt x="13462" y="52324"/>
                                        <a:pt x="12319" y="52324"/>
                                      </a:cubicBezTo>
                                      <a:cubicBezTo>
                                        <a:pt x="10923" y="52324"/>
                                        <a:pt x="9779" y="52324"/>
                                        <a:pt x="9017" y="52070"/>
                                      </a:cubicBezTo>
                                      <a:cubicBezTo>
                                        <a:pt x="8128" y="51816"/>
                                        <a:pt x="7493" y="51435"/>
                                        <a:pt x="6731" y="50800"/>
                                      </a:cubicBezTo>
                                      <a:cubicBezTo>
                                        <a:pt x="6097" y="50038"/>
                                        <a:pt x="5335" y="49022"/>
                                        <a:pt x="4573" y="47371"/>
                                      </a:cubicBezTo>
                                      <a:cubicBezTo>
                                        <a:pt x="3811" y="45847"/>
                                        <a:pt x="3048" y="43942"/>
                                        <a:pt x="2413" y="41783"/>
                                      </a:cubicBezTo>
                                      <a:cubicBezTo>
                                        <a:pt x="1651" y="39624"/>
                                        <a:pt x="1143" y="37338"/>
                                        <a:pt x="636" y="34798"/>
                                      </a:cubicBezTo>
                                      <a:cubicBezTo>
                                        <a:pt x="254" y="32258"/>
                                        <a:pt x="0" y="29591"/>
                                        <a:pt x="0" y="26924"/>
                                      </a:cubicBezTo>
                                      <a:cubicBezTo>
                                        <a:pt x="0" y="22098"/>
                                        <a:pt x="508" y="18034"/>
                                        <a:pt x="1398" y="14605"/>
                                      </a:cubicBezTo>
                                      <a:cubicBezTo>
                                        <a:pt x="2413" y="11176"/>
                                        <a:pt x="3811" y="8382"/>
                                        <a:pt x="5715" y="6223"/>
                                      </a:cubicBezTo>
                                      <a:cubicBezTo>
                                        <a:pt x="7748" y="4064"/>
                                        <a:pt x="10161" y="2413"/>
                                        <a:pt x="13208" y="1397"/>
                                      </a:cubicBezTo>
                                      <a:cubicBezTo>
                                        <a:pt x="16256" y="381"/>
                                        <a:pt x="19939" y="0"/>
                                        <a:pt x="2413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82" name="Shape 782"/>
                              <wps:cNvSpPr/>
                              <wps:spPr>
                                <a:xfrm>
                                  <a:off x="237615" y="426466"/>
                                  <a:ext cx="47943" cy="3924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943" h="39243">
                                      <a:moveTo>
                                        <a:pt x="9652" y="0"/>
                                      </a:moveTo>
                                      <a:cubicBezTo>
                                        <a:pt x="11303" y="0"/>
                                        <a:pt x="12573" y="127"/>
                                        <a:pt x="13716" y="127"/>
                                      </a:cubicBezTo>
                                      <a:cubicBezTo>
                                        <a:pt x="14732" y="254"/>
                                        <a:pt x="15494" y="381"/>
                                        <a:pt x="16129" y="635"/>
                                      </a:cubicBezTo>
                                      <a:cubicBezTo>
                                        <a:pt x="16764" y="762"/>
                                        <a:pt x="17145" y="1016"/>
                                        <a:pt x="17399" y="1270"/>
                                      </a:cubicBezTo>
                                      <a:cubicBezTo>
                                        <a:pt x="17526" y="1651"/>
                                        <a:pt x="17653" y="2032"/>
                                        <a:pt x="17653" y="2413"/>
                                      </a:cubicBezTo>
                                      <a:cubicBezTo>
                                        <a:pt x="17653" y="2794"/>
                                        <a:pt x="17653" y="3175"/>
                                        <a:pt x="17399" y="3683"/>
                                      </a:cubicBezTo>
                                      <a:cubicBezTo>
                                        <a:pt x="17273" y="4191"/>
                                        <a:pt x="17145" y="4699"/>
                                        <a:pt x="16891" y="5207"/>
                                      </a:cubicBezTo>
                                      <a:cubicBezTo>
                                        <a:pt x="16764" y="5842"/>
                                        <a:pt x="16637" y="6350"/>
                                        <a:pt x="16383" y="7112"/>
                                      </a:cubicBezTo>
                                      <a:cubicBezTo>
                                        <a:pt x="16256" y="7747"/>
                                        <a:pt x="16256" y="8509"/>
                                        <a:pt x="16256" y="9398"/>
                                      </a:cubicBezTo>
                                      <a:cubicBezTo>
                                        <a:pt x="16256" y="10287"/>
                                        <a:pt x="16383" y="11303"/>
                                        <a:pt x="16764" y="12192"/>
                                      </a:cubicBezTo>
                                      <a:cubicBezTo>
                                        <a:pt x="17145" y="13208"/>
                                        <a:pt x="17780" y="14224"/>
                                        <a:pt x="18542" y="15240"/>
                                      </a:cubicBezTo>
                                      <a:cubicBezTo>
                                        <a:pt x="19431" y="16256"/>
                                        <a:pt x="20448" y="17272"/>
                                        <a:pt x="21844" y="18415"/>
                                      </a:cubicBezTo>
                                      <a:cubicBezTo>
                                        <a:pt x="23241" y="19558"/>
                                        <a:pt x="24892" y="20701"/>
                                        <a:pt x="26924" y="21971"/>
                                      </a:cubicBezTo>
                                      <a:lnTo>
                                        <a:pt x="47943" y="21971"/>
                                      </a:lnTo>
                                      <a:lnTo>
                                        <a:pt x="47943" y="39243"/>
                                      </a:lnTo>
                                      <a:lnTo>
                                        <a:pt x="3937" y="39243"/>
                                      </a:lnTo>
                                      <a:cubicBezTo>
                                        <a:pt x="3429" y="39243"/>
                                        <a:pt x="3048" y="39116"/>
                                        <a:pt x="2794" y="38989"/>
                                      </a:cubicBezTo>
                                      <a:cubicBezTo>
                                        <a:pt x="2413" y="38735"/>
                                        <a:pt x="2160" y="38227"/>
                                        <a:pt x="1905" y="37719"/>
                                      </a:cubicBezTo>
                                      <a:cubicBezTo>
                                        <a:pt x="1651" y="37084"/>
                                        <a:pt x="1524" y="36322"/>
                                        <a:pt x="1398" y="35433"/>
                                      </a:cubicBezTo>
                                      <a:cubicBezTo>
                                        <a:pt x="1270" y="34417"/>
                                        <a:pt x="1143" y="33274"/>
                                        <a:pt x="1143" y="31877"/>
                                      </a:cubicBezTo>
                                      <a:cubicBezTo>
                                        <a:pt x="1143" y="30480"/>
                                        <a:pt x="1270" y="29210"/>
                                        <a:pt x="1398" y="28194"/>
                                      </a:cubicBezTo>
                                      <a:cubicBezTo>
                                        <a:pt x="1524" y="27305"/>
                                        <a:pt x="1651" y="26543"/>
                                        <a:pt x="1905" y="26035"/>
                                      </a:cubicBezTo>
                                      <a:cubicBezTo>
                                        <a:pt x="2160" y="25527"/>
                                        <a:pt x="2413" y="25146"/>
                                        <a:pt x="2794" y="24892"/>
                                      </a:cubicBezTo>
                                      <a:cubicBezTo>
                                        <a:pt x="3048" y="24638"/>
                                        <a:pt x="3429" y="24511"/>
                                        <a:pt x="3937" y="24511"/>
                                      </a:cubicBezTo>
                                      <a:lnTo>
                                        <a:pt x="11557" y="24511"/>
                                      </a:lnTo>
                                      <a:cubicBezTo>
                                        <a:pt x="9272" y="22987"/>
                                        <a:pt x="7366" y="21463"/>
                                        <a:pt x="5842" y="20066"/>
                                      </a:cubicBezTo>
                                      <a:cubicBezTo>
                                        <a:pt x="4445" y="18669"/>
                                        <a:pt x="3175" y="17272"/>
                                        <a:pt x="2413" y="16002"/>
                                      </a:cubicBezTo>
                                      <a:cubicBezTo>
                                        <a:pt x="1524" y="14732"/>
                                        <a:pt x="889" y="13462"/>
                                        <a:pt x="508" y="12192"/>
                                      </a:cubicBezTo>
                                      <a:cubicBezTo>
                                        <a:pt x="254" y="10922"/>
                                        <a:pt x="0" y="9652"/>
                                        <a:pt x="0" y="8382"/>
                                      </a:cubicBezTo>
                                      <a:cubicBezTo>
                                        <a:pt x="0" y="7747"/>
                                        <a:pt x="127" y="7112"/>
                                        <a:pt x="127" y="6350"/>
                                      </a:cubicBezTo>
                                      <a:cubicBezTo>
                                        <a:pt x="254" y="5715"/>
                                        <a:pt x="381" y="5080"/>
                                        <a:pt x="508" y="4318"/>
                                      </a:cubicBezTo>
                                      <a:cubicBezTo>
                                        <a:pt x="636" y="3556"/>
                                        <a:pt x="762" y="2921"/>
                                        <a:pt x="1016" y="2413"/>
                                      </a:cubicBezTo>
                                      <a:cubicBezTo>
                                        <a:pt x="1270" y="1778"/>
                                        <a:pt x="1398" y="1397"/>
                                        <a:pt x="1651" y="1143"/>
                                      </a:cubicBezTo>
                                      <a:cubicBezTo>
                                        <a:pt x="1905" y="889"/>
                                        <a:pt x="2160" y="762"/>
                                        <a:pt x="2413" y="635"/>
                                      </a:cubicBezTo>
                                      <a:cubicBezTo>
                                        <a:pt x="2667" y="508"/>
                                        <a:pt x="3048" y="381"/>
                                        <a:pt x="3556" y="254"/>
                                      </a:cubicBezTo>
                                      <a:cubicBezTo>
                                        <a:pt x="4064" y="254"/>
                                        <a:pt x="4699" y="127"/>
                                        <a:pt x="5715" y="127"/>
                                      </a:cubicBezTo>
                                      <a:cubicBezTo>
                                        <a:pt x="6731" y="127"/>
                                        <a:pt x="8001" y="0"/>
                                        <a:pt x="965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83" name="Shape 783"/>
                              <wps:cNvSpPr/>
                              <wps:spPr>
                                <a:xfrm>
                                  <a:off x="209676" y="361061"/>
                                  <a:ext cx="75882" cy="5435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5882" h="54356">
                                      <a:moveTo>
                                        <a:pt x="32003" y="0"/>
                                      </a:moveTo>
                                      <a:cubicBezTo>
                                        <a:pt x="32638" y="0"/>
                                        <a:pt x="33400" y="127"/>
                                        <a:pt x="34162" y="508"/>
                                      </a:cubicBezTo>
                                      <a:cubicBezTo>
                                        <a:pt x="34925" y="762"/>
                                        <a:pt x="35687" y="1270"/>
                                        <a:pt x="36575" y="2032"/>
                                      </a:cubicBezTo>
                                      <a:lnTo>
                                        <a:pt x="56896" y="19939"/>
                                      </a:lnTo>
                                      <a:lnTo>
                                        <a:pt x="75882" y="7658"/>
                                      </a:lnTo>
                                      <a:lnTo>
                                        <a:pt x="75882" y="27444"/>
                                      </a:lnTo>
                                      <a:lnTo>
                                        <a:pt x="60578" y="37084"/>
                                      </a:lnTo>
                                      <a:lnTo>
                                        <a:pt x="75882" y="37084"/>
                                      </a:lnTo>
                                      <a:lnTo>
                                        <a:pt x="75882" y="54356"/>
                                      </a:lnTo>
                                      <a:lnTo>
                                        <a:pt x="2921" y="54356"/>
                                      </a:lnTo>
                                      <a:cubicBezTo>
                                        <a:pt x="2412" y="54356"/>
                                        <a:pt x="2032" y="54229"/>
                                        <a:pt x="1650" y="53975"/>
                                      </a:cubicBezTo>
                                      <a:cubicBezTo>
                                        <a:pt x="1270" y="53721"/>
                                        <a:pt x="1015" y="53213"/>
                                        <a:pt x="762" y="52578"/>
                                      </a:cubicBezTo>
                                      <a:cubicBezTo>
                                        <a:pt x="508" y="51943"/>
                                        <a:pt x="381" y="51054"/>
                                        <a:pt x="126" y="49911"/>
                                      </a:cubicBezTo>
                                      <a:cubicBezTo>
                                        <a:pt x="0" y="48895"/>
                                        <a:pt x="0" y="47498"/>
                                        <a:pt x="0" y="45720"/>
                                      </a:cubicBezTo>
                                      <a:cubicBezTo>
                                        <a:pt x="0" y="44069"/>
                                        <a:pt x="0" y="42672"/>
                                        <a:pt x="126" y="41529"/>
                                      </a:cubicBezTo>
                                      <a:cubicBezTo>
                                        <a:pt x="381" y="40513"/>
                                        <a:pt x="508" y="39624"/>
                                        <a:pt x="762" y="38989"/>
                                      </a:cubicBezTo>
                                      <a:cubicBezTo>
                                        <a:pt x="1015" y="38227"/>
                                        <a:pt x="1270" y="37846"/>
                                        <a:pt x="1650" y="37592"/>
                                      </a:cubicBezTo>
                                      <a:cubicBezTo>
                                        <a:pt x="2032" y="37211"/>
                                        <a:pt x="2412" y="37084"/>
                                        <a:pt x="2921" y="37084"/>
                                      </a:cubicBezTo>
                                      <a:lnTo>
                                        <a:pt x="56514" y="37084"/>
                                      </a:lnTo>
                                      <a:lnTo>
                                        <a:pt x="32258" y="19050"/>
                                      </a:lnTo>
                                      <a:cubicBezTo>
                                        <a:pt x="31623" y="18669"/>
                                        <a:pt x="31242" y="18288"/>
                                        <a:pt x="30734" y="17780"/>
                                      </a:cubicBezTo>
                                      <a:cubicBezTo>
                                        <a:pt x="30352" y="17399"/>
                                        <a:pt x="30099" y="16764"/>
                                        <a:pt x="29845" y="16002"/>
                                      </a:cubicBezTo>
                                      <a:cubicBezTo>
                                        <a:pt x="29590" y="15240"/>
                                        <a:pt x="29463" y="14351"/>
                                        <a:pt x="29337" y="13208"/>
                                      </a:cubicBezTo>
                                      <a:cubicBezTo>
                                        <a:pt x="29210" y="12065"/>
                                        <a:pt x="29083" y="10668"/>
                                        <a:pt x="29083" y="8890"/>
                                      </a:cubicBezTo>
                                      <a:cubicBezTo>
                                        <a:pt x="29083" y="7239"/>
                                        <a:pt x="29210" y="5842"/>
                                        <a:pt x="29337" y="4699"/>
                                      </a:cubicBezTo>
                                      <a:cubicBezTo>
                                        <a:pt x="29463" y="3429"/>
                                        <a:pt x="29590" y="2540"/>
                                        <a:pt x="29845" y="1778"/>
                                      </a:cubicBezTo>
                                      <a:cubicBezTo>
                                        <a:pt x="30099" y="1143"/>
                                        <a:pt x="30352" y="635"/>
                                        <a:pt x="30734" y="381"/>
                                      </a:cubicBezTo>
                                      <a:cubicBezTo>
                                        <a:pt x="30987" y="127"/>
                                        <a:pt x="31496" y="0"/>
                                        <a:pt x="32003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84" name="Shape 784"/>
                              <wps:cNvSpPr/>
                              <wps:spPr>
                                <a:xfrm>
                                  <a:off x="237615" y="305435"/>
                                  <a:ext cx="47943" cy="4622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943" h="46228">
                                      <a:moveTo>
                                        <a:pt x="47752" y="0"/>
                                      </a:moveTo>
                                      <a:lnTo>
                                        <a:pt x="47943" y="40"/>
                                      </a:lnTo>
                                      <a:lnTo>
                                        <a:pt x="47943" y="17195"/>
                                      </a:lnTo>
                                      <a:lnTo>
                                        <a:pt x="45593" y="18034"/>
                                      </a:lnTo>
                                      <a:cubicBezTo>
                                        <a:pt x="44577" y="18796"/>
                                        <a:pt x="43815" y="19939"/>
                                        <a:pt x="43053" y="21336"/>
                                      </a:cubicBezTo>
                                      <a:cubicBezTo>
                                        <a:pt x="42291" y="22733"/>
                                        <a:pt x="41656" y="24384"/>
                                        <a:pt x="41022" y="26035"/>
                                      </a:cubicBezTo>
                                      <a:cubicBezTo>
                                        <a:pt x="40386" y="27813"/>
                                        <a:pt x="39624" y="29591"/>
                                        <a:pt x="38862" y="31496"/>
                                      </a:cubicBezTo>
                                      <a:cubicBezTo>
                                        <a:pt x="38100" y="33274"/>
                                        <a:pt x="37211" y="35179"/>
                                        <a:pt x="36195" y="36957"/>
                                      </a:cubicBezTo>
                                      <a:cubicBezTo>
                                        <a:pt x="35179" y="38608"/>
                                        <a:pt x="33910" y="40259"/>
                                        <a:pt x="32512" y="41656"/>
                                      </a:cubicBezTo>
                                      <a:cubicBezTo>
                                        <a:pt x="30988" y="43053"/>
                                        <a:pt x="29211" y="44069"/>
                                        <a:pt x="27178" y="44958"/>
                                      </a:cubicBezTo>
                                      <a:cubicBezTo>
                                        <a:pt x="25147" y="45847"/>
                                        <a:pt x="22733" y="46228"/>
                                        <a:pt x="19812" y="46228"/>
                                      </a:cubicBezTo>
                                      <a:cubicBezTo>
                                        <a:pt x="16891" y="46228"/>
                                        <a:pt x="14224" y="45720"/>
                                        <a:pt x="11811" y="44577"/>
                                      </a:cubicBezTo>
                                      <a:cubicBezTo>
                                        <a:pt x="9398" y="43434"/>
                                        <a:pt x="7239" y="41783"/>
                                        <a:pt x="5461" y="39624"/>
                                      </a:cubicBezTo>
                                      <a:cubicBezTo>
                                        <a:pt x="3811" y="37465"/>
                                        <a:pt x="2413" y="34798"/>
                                        <a:pt x="1524" y="31750"/>
                                      </a:cubicBezTo>
                                      <a:cubicBezTo>
                                        <a:pt x="508" y="28702"/>
                                        <a:pt x="0" y="25273"/>
                                        <a:pt x="0" y="21336"/>
                                      </a:cubicBezTo>
                                      <a:cubicBezTo>
                                        <a:pt x="0" y="19431"/>
                                        <a:pt x="127" y="17653"/>
                                        <a:pt x="508" y="15748"/>
                                      </a:cubicBezTo>
                                      <a:cubicBezTo>
                                        <a:pt x="762" y="13970"/>
                                        <a:pt x="1016" y="12319"/>
                                        <a:pt x="1524" y="10922"/>
                                      </a:cubicBezTo>
                                      <a:cubicBezTo>
                                        <a:pt x="1905" y="9398"/>
                                        <a:pt x="2286" y="8255"/>
                                        <a:pt x="2794" y="7239"/>
                                      </a:cubicBezTo>
                                      <a:cubicBezTo>
                                        <a:pt x="3302" y="6223"/>
                                        <a:pt x="3683" y="5461"/>
                                        <a:pt x="4064" y="5080"/>
                                      </a:cubicBezTo>
                                      <a:cubicBezTo>
                                        <a:pt x="4445" y="4572"/>
                                        <a:pt x="4699" y="4318"/>
                                        <a:pt x="5080" y="4191"/>
                                      </a:cubicBezTo>
                                      <a:cubicBezTo>
                                        <a:pt x="5461" y="3937"/>
                                        <a:pt x="5842" y="3810"/>
                                        <a:pt x="6350" y="3683"/>
                                      </a:cubicBezTo>
                                      <a:cubicBezTo>
                                        <a:pt x="6731" y="3683"/>
                                        <a:pt x="7366" y="3556"/>
                                        <a:pt x="8128" y="3429"/>
                                      </a:cubicBezTo>
                                      <a:cubicBezTo>
                                        <a:pt x="8763" y="3429"/>
                                        <a:pt x="9652" y="3429"/>
                                        <a:pt x="10668" y="3429"/>
                                      </a:cubicBezTo>
                                      <a:cubicBezTo>
                                        <a:pt x="11938" y="3429"/>
                                        <a:pt x="12954" y="3429"/>
                                        <a:pt x="13716" y="3429"/>
                                      </a:cubicBezTo>
                                      <a:cubicBezTo>
                                        <a:pt x="14478" y="3556"/>
                                        <a:pt x="15113" y="3683"/>
                                        <a:pt x="15622" y="3810"/>
                                      </a:cubicBezTo>
                                      <a:cubicBezTo>
                                        <a:pt x="16002" y="3937"/>
                                        <a:pt x="16383" y="4191"/>
                                        <a:pt x="16511" y="4445"/>
                                      </a:cubicBezTo>
                                      <a:cubicBezTo>
                                        <a:pt x="16637" y="4699"/>
                                        <a:pt x="16764" y="5080"/>
                                        <a:pt x="16764" y="5461"/>
                                      </a:cubicBezTo>
                                      <a:cubicBezTo>
                                        <a:pt x="16764" y="5842"/>
                                        <a:pt x="16511" y="6477"/>
                                        <a:pt x="16002" y="7366"/>
                                      </a:cubicBezTo>
                                      <a:cubicBezTo>
                                        <a:pt x="15494" y="8255"/>
                                        <a:pt x="14986" y="9271"/>
                                        <a:pt x="14478" y="10668"/>
                                      </a:cubicBezTo>
                                      <a:cubicBezTo>
                                        <a:pt x="13970" y="11938"/>
                                        <a:pt x="13462" y="13462"/>
                                        <a:pt x="12954" y="15113"/>
                                      </a:cubicBezTo>
                                      <a:cubicBezTo>
                                        <a:pt x="12447" y="16891"/>
                                        <a:pt x="12192" y="18796"/>
                                        <a:pt x="12192" y="20955"/>
                                      </a:cubicBezTo>
                                      <a:cubicBezTo>
                                        <a:pt x="12192" y="22479"/>
                                        <a:pt x="12447" y="23876"/>
                                        <a:pt x="12700" y="25019"/>
                                      </a:cubicBezTo>
                                      <a:cubicBezTo>
                                        <a:pt x="13081" y="26162"/>
                                        <a:pt x="13462" y="27051"/>
                                        <a:pt x="14098" y="27813"/>
                                      </a:cubicBezTo>
                                      <a:cubicBezTo>
                                        <a:pt x="14605" y="28575"/>
                                        <a:pt x="15367" y="29083"/>
                                        <a:pt x="16129" y="29464"/>
                                      </a:cubicBezTo>
                                      <a:cubicBezTo>
                                        <a:pt x="17018" y="29845"/>
                                        <a:pt x="17780" y="29972"/>
                                        <a:pt x="18669" y="29972"/>
                                      </a:cubicBezTo>
                                      <a:cubicBezTo>
                                        <a:pt x="20193" y="29972"/>
                                        <a:pt x="21336" y="29591"/>
                                        <a:pt x="22225" y="28702"/>
                                      </a:cubicBezTo>
                                      <a:cubicBezTo>
                                        <a:pt x="23241" y="27813"/>
                                        <a:pt x="24130" y="26670"/>
                                        <a:pt x="24765" y="25273"/>
                                      </a:cubicBezTo>
                                      <a:cubicBezTo>
                                        <a:pt x="25527" y="23876"/>
                                        <a:pt x="26289" y="22225"/>
                                        <a:pt x="26924" y="20447"/>
                                      </a:cubicBezTo>
                                      <a:cubicBezTo>
                                        <a:pt x="27560" y="18669"/>
                                        <a:pt x="28194" y="16891"/>
                                        <a:pt x="28956" y="14986"/>
                                      </a:cubicBezTo>
                                      <a:cubicBezTo>
                                        <a:pt x="29718" y="13081"/>
                                        <a:pt x="30607" y="11303"/>
                                        <a:pt x="31623" y="9525"/>
                                      </a:cubicBezTo>
                                      <a:cubicBezTo>
                                        <a:pt x="32639" y="7747"/>
                                        <a:pt x="33782" y="6096"/>
                                        <a:pt x="35306" y="4699"/>
                                      </a:cubicBezTo>
                                      <a:cubicBezTo>
                                        <a:pt x="36703" y="3302"/>
                                        <a:pt x="38481" y="2159"/>
                                        <a:pt x="40513" y="1270"/>
                                      </a:cubicBezTo>
                                      <a:cubicBezTo>
                                        <a:pt x="42545" y="381"/>
                                        <a:pt x="44958" y="0"/>
                                        <a:pt x="4775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85" name="Shape 785"/>
                              <wps:cNvSpPr/>
                              <wps:spPr>
                                <a:xfrm>
                                  <a:off x="285558" y="482346"/>
                                  <a:ext cx="21018" cy="5575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018" h="55753">
                                      <a:moveTo>
                                        <a:pt x="0" y="0"/>
                                      </a:moveTo>
                                      <a:lnTo>
                                        <a:pt x="17208" y="0"/>
                                      </a:lnTo>
                                      <a:cubicBezTo>
                                        <a:pt x="17970" y="0"/>
                                        <a:pt x="18352" y="127"/>
                                        <a:pt x="18732" y="635"/>
                                      </a:cubicBezTo>
                                      <a:cubicBezTo>
                                        <a:pt x="19114" y="1143"/>
                                        <a:pt x="19368" y="1778"/>
                                        <a:pt x="19621" y="2794"/>
                                      </a:cubicBezTo>
                                      <a:cubicBezTo>
                                        <a:pt x="19748" y="3810"/>
                                        <a:pt x="19748" y="5207"/>
                                        <a:pt x="19748" y="7112"/>
                                      </a:cubicBezTo>
                                      <a:cubicBezTo>
                                        <a:pt x="19748" y="9144"/>
                                        <a:pt x="19748" y="10668"/>
                                        <a:pt x="19621" y="11557"/>
                                      </a:cubicBezTo>
                                      <a:cubicBezTo>
                                        <a:pt x="19368" y="12573"/>
                                        <a:pt x="19114" y="13208"/>
                                        <a:pt x="18732" y="13589"/>
                                      </a:cubicBezTo>
                                      <a:cubicBezTo>
                                        <a:pt x="18352" y="13970"/>
                                        <a:pt x="17970" y="14224"/>
                                        <a:pt x="17208" y="14224"/>
                                      </a:cubicBezTo>
                                      <a:lnTo>
                                        <a:pt x="12382" y="14224"/>
                                      </a:lnTo>
                                      <a:cubicBezTo>
                                        <a:pt x="15049" y="16637"/>
                                        <a:pt x="17208" y="19558"/>
                                        <a:pt x="18732" y="22733"/>
                                      </a:cubicBezTo>
                                      <a:cubicBezTo>
                                        <a:pt x="20256" y="26035"/>
                                        <a:pt x="21018" y="29591"/>
                                        <a:pt x="21018" y="33528"/>
                                      </a:cubicBezTo>
                                      <a:cubicBezTo>
                                        <a:pt x="21018" y="36703"/>
                                        <a:pt x="20510" y="39751"/>
                                        <a:pt x="19748" y="42418"/>
                                      </a:cubicBezTo>
                                      <a:cubicBezTo>
                                        <a:pt x="18859" y="45085"/>
                                        <a:pt x="17590" y="47498"/>
                                        <a:pt x="15939" y="49530"/>
                                      </a:cubicBezTo>
                                      <a:cubicBezTo>
                                        <a:pt x="14288" y="51435"/>
                                        <a:pt x="12255" y="52959"/>
                                        <a:pt x="9716" y="54102"/>
                                      </a:cubicBezTo>
                                      <a:cubicBezTo>
                                        <a:pt x="7303" y="55245"/>
                                        <a:pt x="4381" y="55753"/>
                                        <a:pt x="1080" y="55753"/>
                                      </a:cubicBezTo>
                                      <a:lnTo>
                                        <a:pt x="0" y="55501"/>
                                      </a:lnTo>
                                      <a:lnTo>
                                        <a:pt x="0" y="38755"/>
                                      </a:lnTo>
                                      <a:lnTo>
                                        <a:pt x="571" y="38862"/>
                                      </a:lnTo>
                                      <a:cubicBezTo>
                                        <a:pt x="3111" y="38862"/>
                                        <a:pt x="5143" y="38100"/>
                                        <a:pt x="6541" y="36449"/>
                                      </a:cubicBezTo>
                                      <a:cubicBezTo>
                                        <a:pt x="8065" y="34798"/>
                                        <a:pt x="8827" y="32639"/>
                                        <a:pt x="8827" y="29718"/>
                                      </a:cubicBezTo>
                                      <a:cubicBezTo>
                                        <a:pt x="8827" y="27305"/>
                                        <a:pt x="8192" y="25019"/>
                                        <a:pt x="6921" y="22987"/>
                                      </a:cubicBezTo>
                                      <a:cubicBezTo>
                                        <a:pt x="5652" y="20955"/>
                                        <a:pt x="3873" y="18923"/>
                                        <a:pt x="1588" y="16891"/>
                                      </a:cubicBezTo>
                                      <a:lnTo>
                                        <a:pt x="0" y="1689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86" name="Shape 786"/>
                              <wps:cNvSpPr/>
                              <wps:spPr>
                                <a:xfrm>
                                  <a:off x="285558" y="448437"/>
                                  <a:ext cx="19748" cy="1727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748" h="17272">
                                      <a:moveTo>
                                        <a:pt x="0" y="0"/>
                                      </a:moveTo>
                                      <a:lnTo>
                                        <a:pt x="17081" y="0"/>
                                      </a:lnTo>
                                      <a:cubicBezTo>
                                        <a:pt x="17463" y="0"/>
                                        <a:pt x="17970" y="127"/>
                                        <a:pt x="18224" y="508"/>
                                      </a:cubicBezTo>
                                      <a:cubicBezTo>
                                        <a:pt x="18605" y="762"/>
                                        <a:pt x="18859" y="1143"/>
                                        <a:pt x="19114" y="1905"/>
                                      </a:cubicBezTo>
                                      <a:cubicBezTo>
                                        <a:pt x="19368" y="2540"/>
                                        <a:pt x="19494" y="3429"/>
                                        <a:pt x="19621" y="4445"/>
                                      </a:cubicBezTo>
                                      <a:cubicBezTo>
                                        <a:pt x="19748" y="5588"/>
                                        <a:pt x="19748" y="6985"/>
                                        <a:pt x="19748" y="8636"/>
                                      </a:cubicBezTo>
                                      <a:cubicBezTo>
                                        <a:pt x="19748" y="10414"/>
                                        <a:pt x="19748" y="11811"/>
                                        <a:pt x="19621" y="12827"/>
                                      </a:cubicBezTo>
                                      <a:cubicBezTo>
                                        <a:pt x="19494" y="13970"/>
                                        <a:pt x="19368" y="14859"/>
                                        <a:pt x="19114" y="15494"/>
                                      </a:cubicBezTo>
                                      <a:cubicBezTo>
                                        <a:pt x="18859" y="16129"/>
                                        <a:pt x="18605" y="16637"/>
                                        <a:pt x="18224" y="16891"/>
                                      </a:cubicBezTo>
                                      <a:cubicBezTo>
                                        <a:pt x="17970" y="17145"/>
                                        <a:pt x="17463" y="17272"/>
                                        <a:pt x="17081" y="17272"/>
                                      </a:cubicBezTo>
                                      <a:lnTo>
                                        <a:pt x="0" y="1727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87" name="Shape 787"/>
                              <wps:cNvSpPr/>
                              <wps:spPr>
                                <a:xfrm>
                                  <a:off x="285558" y="398145"/>
                                  <a:ext cx="19748" cy="1727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748" h="17272">
                                      <a:moveTo>
                                        <a:pt x="0" y="0"/>
                                      </a:moveTo>
                                      <a:lnTo>
                                        <a:pt x="17081" y="0"/>
                                      </a:lnTo>
                                      <a:cubicBezTo>
                                        <a:pt x="17463" y="0"/>
                                        <a:pt x="17970" y="127"/>
                                        <a:pt x="18224" y="508"/>
                                      </a:cubicBezTo>
                                      <a:cubicBezTo>
                                        <a:pt x="18605" y="762"/>
                                        <a:pt x="18859" y="1143"/>
                                        <a:pt x="19114" y="1905"/>
                                      </a:cubicBezTo>
                                      <a:cubicBezTo>
                                        <a:pt x="19368" y="2540"/>
                                        <a:pt x="19494" y="3429"/>
                                        <a:pt x="19621" y="4445"/>
                                      </a:cubicBezTo>
                                      <a:cubicBezTo>
                                        <a:pt x="19748" y="5588"/>
                                        <a:pt x="19748" y="6985"/>
                                        <a:pt x="19748" y="8636"/>
                                      </a:cubicBezTo>
                                      <a:cubicBezTo>
                                        <a:pt x="19748" y="10414"/>
                                        <a:pt x="19748" y="11811"/>
                                        <a:pt x="19621" y="12827"/>
                                      </a:cubicBezTo>
                                      <a:cubicBezTo>
                                        <a:pt x="19494" y="13970"/>
                                        <a:pt x="19368" y="14859"/>
                                        <a:pt x="19114" y="15494"/>
                                      </a:cubicBezTo>
                                      <a:cubicBezTo>
                                        <a:pt x="18859" y="16129"/>
                                        <a:pt x="18605" y="16637"/>
                                        <a:pt x="18224" y="16891"/>
                                      </a:cubicBezTo>
                                      <a:cubicBezTo>
                                        <a:pt x="17970" y="17145"/>
                                        <a:pt x="17463" y="17272"/>
                                        <a:pt x="17081" y="17272"/>
                                      </a:cubicBezTo>
                                      <a:lnTo>
                                        <a:pt x="0" y="1727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88" name="Shape 788"/>
                              <wps:cNvSpPr/>
                              <wps:spPr>
                                <a:xfrm>
                                  <a:off x="285558" y="358648"/>
                                  <a:ext cx="19748" cy="298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748" h="29857">
                                      <a:moveTo>
                                        <a:pt x="17081" y="0"/>
                                      </a:moveTo>
                                      <a:cubicBezTo>
                                        <a:pt x="17590" y="0"/>
                                        <a:pt x="17970" y="127"/>
                                        <a:pt x="18352" y="381"/>
                                      </a:cubicBezTo>
                                      <a:cubicBezTo>
                                        <a:pt x="18732" y="635"/>
                                        <a:pt x="18986" y="1143"/>
                                        <a:pt x="19114" y="1778"/>
                                      </a:cubicBezTo>
                                      <a:cubicBezTo>
                                        <a:pt x="19368" y="2413"/>
                                        <a:pt x="19494" y="3302"/>
                                        <a:pt x="19621" y="4445"/>
                                      </a:cubicBezTo>
                                      <a:cubicBezTo>
                                        <a:pt x="19748" y="5588"/>
                                        <a:pt x="19748" y="7112"/>
                                        <a:pt x="19748" y="8890"/>
                                      </a:cubicBezTo>
                                      <a:cubicBezTo>
                                        <a:pt x="19748" y="10795"/>
                                        <a:pt x="19748" y="12319"/>
                                        <a:pt x="19621" y="13462"/>
                                      </a:cubicBezTo>
                                      <a:cubicBezTo>
                                        <a:pt x="19621" y="14605"/>
                                        <a:pt x="19368" y="15621"/>
                                        <a:pt x="19241" y="16383"/>
                                      </a:cubicBezTo>
                                      <a:cubicBezTo>
                                        <a:pt x="18986" y="17145"/>
                                        <a:pt x="18732" y="17653"/>
                                        <a:pt x="18352" y="18161"/>
                                      </a:cubicBezTo>
                                      <a:cubicBezTo>
                                        <a:pt x="17970" y="18542"/>
                                        <a:pt x="17463" y="18923"/>
                                        <a:pt x="16955" y="19177"/>
                                      </a:cubicBezTo>
                                      <a:lnTo>
                                        <a:pt x="0" y="29857"/>
                                      </a:lnTo>
                                      <a:lnTo>
                                        <a:pt x="0" y="10071"/>
                                      </a:lnTo>
                                      <a:lnTo>
                                        <a:pt x="13018" y="1651"/>
                                      </a:lnTo>
                                      <a:cubicBezTo>
                                        <a:pt x="13906" y="1016"/>
                                        <a:pt x="14668" y="635"/>
                                        <a:pt x="15304" y="381"/>
                                      </a:cubicBezTo>
                                      <a:cubicBezTo>
                                        <a:pt x="15939" y="127"/>
                                        <a:pt x="16573" y="0"/>
                                        <a:pt x="1708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89" name="Shape 789"/>
                              <wps:cNvSpPr/>
                              <wps:spPr>
                                <a:xfrm>
                                  <a:off x="285558" y="305475"/>
                                  <a:ext cx="21018" cy="4656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018" h="46569">
                                      <a:moveTo>
                                        <a:pt x="0" y="0"/>
                                      </a:moveTo>
                                      <a:lnTo>
                                        <a:pt x="8954" y="1865"/>
                                      </a:lnTo>
                                      <a:cubicBezTo>
                                        <a:pt x="11620" y="3135"/>
                                        <a:pt x="13906" y="5040"/>
                                        <a:pt x="15684" y="7326"/>
                                      </a:cubicBezTo>
                                      <a:cubicBezTo>
                                        <a:pt x="17463" y="9739"/>
                                        <a:pt x="18732" y="12533"/>
                                        <a:pt x="19621" y="15835"/>
                                      </a:cubicBezTo>
                                      <a:cubicBezTo>
                                        <a:pt x="20510" y="19010"/>
                                        <a:pt x="21018" y="22566"/>
                                        <a:pt x="21018" y="26376"/>
                                      </a:cubicBezTo>
                                      <a:cubicBezTo>
                                        <a:pt x="21018" y="28662"/>
                                        <a:pt x="20765" y="30821"/>
                                        <a:pt x="20510" y="32853"/>
                                      </a:cubicBezTo>
                                      <a:cubicBezTo>
                                        <a:pt x="20130" y="35012"/>
                                        <a:pt x="19621" y="36790"/>
                                        <a:pt x="19114" y="38441"/>
                                      </a:cubicBezTo>
                                      <a:cubicBezTo>
                                        <a:pt x="18605" y="40092"/>
                                        <a:pt x="18097" y="41489"/>
                                        <a:pt x="17590" y="42632"/>
                                      </a:cubicBezTo>
                                      <a:cubicBezTo>
                                        <a:pt x="16955" y="43648"/>
                                        <a:pt x="16446" y="44410"/>
                                        <a:pt x="16066" y="44918"/>
                                      </a:cubicBezTo>
                                      <a:cubicBezTo>
                                        <a:pt x="15557" y="45426"/>
                                        <a:pt x="14795" y="45807"/>
                                        <a:pt x="13780" y="46188"/>
                                      </a:cubicBezTo>
                                      <a:cubicBezTo>
                                        <a:pt x="12764" y="46442"/>
                                        <a:pt x="11240" y="46569"/>
                                        <a:pt x="9207" y="46569"/>
                                      </a:cubicBezTo>
                                      <a:cubicBezTo>
                                        <a:pt x="7810" y="46569"/>
                                        <a:pt x="6794" y="46442"/>
                                        <a:pt x="6032" y="46442"/>
                                      </a:cubicBezTo>
                                      <a:cubicBezTo>
                                        <a:pt x="5270" y="46315"/>
                                        <a:pt x="4508" y="46188"/>
                                        <a:pt x="4128" y="45934"/>
                                      </a:cubicBezTo>
                                      <a:cubicBezTo>
                                        <a:pt x="3619" y="45807"/>
                                        <a:pt x="3239" y="45553"/>
                                        <a:pt x="3111" y="45299"/>
                                      </a:cubicBezTo>
                                      <a:cubicBezTo>
                                        <a:pt x="2984" y="45045"/>
                                        <a:pt x="2857" y="44664"/>
                                        <a:pt x="2857" y="44283"/>
                                      </a:cubicBezTo>
                                      <a:cubicBezTo>
                                        <a:pt x="2857" y="43775"/>
                                        <a:pt x="3239" y="43013"/>
                                        <a:pt x="3746" y="41997"/>
                                      </a:cubicBezTo>
                                      <a:cubicBezTo>
                                        <a:pt x="4381" y="41108"/>
                                        <a:pt x="4890" y="39838"/>
                                        <a:pt x="5652" y="38441"/>
                                      </a:cubicBezTo>
                                      <a:cubicBezTo>
                                        <a:pt x="6286" y="36917"/>
                                        <a:pt x="6921" y="35266"/>
                                        <a:pt x="7556" y="33234"/>
                                      </a:cubicBezTo>
                                      <a:cubicBezTo>
                                        <a:pt x="8192" y="31329"/>
                                        <a:pt x="8445" y="29170"/>
                                        <a:pt x="8445" y="26630"/>
                                      </a:cubicBezTo>
                                      <a:cubicBezTo>
                                        <a:pt x="8445" y="25106"/>
                                        <a:pt x="8318" y="23709"/>
                                        <a:pt x="7938" y="22566"/>
                                      </a:cubicBezTo>
                                      <a:cubicBezTo>
                                        <a:pt x="7683" y="21296"/>
                                        <a:pt x="7176" y="20280"/>
                                        <a:pt x="6541" y="19391"/>
                                      </a:cubicBezTo>
                                      <a:cubicBezTo>
                                        <a:pt x="6032" y="18502"/>
                                        <a:pt x="5270" y="17867"/>
                                        <a:pt x="4381" y="17359"/>
                                      </a:cubicBezTo>
                                      <a:cubicBezTo>
                                        <a:pt x="3366" y="16978"/>
                                        <a:pt x="2349" y="16724"/>
                                        <a:pt x="1206" y="16724"/>
                                      </a:cubicBezTo>
                                      <a:lnTo>
                                        <a:pt x="0" y="1715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791" name="Picture 791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 rot="-5399999">
                                  <a:off x="248156" y="185293"/>
                                  <a:ext cx="41148" cy="18897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1454CD5" id="Group 10697" o:spid="_x0000_s1141" style="width:28.7pt;height:55.35pt;mso-position-horizontal-relative:char;mso-position-vertical-relative:line" coordsize="3642,702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">
                      <v:rect id="Rectangle 212" o:spid="_x0000_s1142" style="position:absolute;left:3171;top:5599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SAH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" filled="f" stroked="f">
                        <v:textbox inset="0,0,0,0">
                          <w:txbxContent>
                            <w:p w14:paraId="79E3F890" w14:textId="77777777" w:rsidR="0004356E" w:rsidRDefault="0004356E" w:rsidP="0004356E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720" o:spid="_x0000_s1143" type="#_x0000_t75" style="position:absolute;left:-2374;top:2374;width:8427;height:1905;rotation:-5898236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">
                        <v:imagedata r:id="rId26" o:title=""/>
                      </v:shape>
                      <v:shape id="Shape 722" o:spid="_x0000_s1144" style="position:absolute;left:424;top:6119;width:412;height:438;visibility:visible;mso-wrap-style:square;v-text-anchor:top" coordsize="41275,437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" path="m41275,r,17295l14097,26642r,127l41275,26769r,17018l7239,43787v-2286,,-4064,-635,-5334,-1905c635,40739,,39088,,37056l,25245c,23086,254,21308,635,19784v254,-1397,889,-2794,1651,-3810c3048,14831,4191,13942,5461,13180v1270,-762,2921,-1397,4826,-1905l41275,xe" fillcolor="black" stroked="f" strokeweight="0">
                        <v:stroke miterlimit="83231f" joinstyle="miter"/>
                        <v:path arrowok="t" textboxrect="0,0,41275,43787"/>
                      </v:shape>
                      <v:shape id="Shape 723" o:spid="_x0000_s1145" style="position:absolute;left:424;top:5524;width:412;height:431;visibility:visible;mso-wrap-style:square;v-text-anchor:top" coordsize="41275,43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" path="m7239,l41275,r,17018l14097,17018r,127l41275,26875r,16250l10414,31496c8510,30861,6858,30226,5588,29464,4191,28829,3175,27940,2286,27051,1524,26035,889,25019,635,23749,254,22479,,20955,,19304l,7112c,5969,254,4826,508,3937,889,3048,1270,2286,1905,1778,2540,1143,3302,762,4191,508,5080,127,6097,,7239,xe" fillcolor="black" stroked="f" strokeweight="0">
                        <v:stroke miterlimit="83231f" joinstyle="miter"/>
                        <v:path arrowok="t" textboxrect="0,0,41275,43125"/>
                      </v:shape>
                      <v:shape id="Shape 724" o:spid="_x0000_s1146" style="position:absolute;left:637;top:4749;width:199;height:610;visibility:visible;mso-wrap-style:square;v-text-anchor:top" coordsize="19939,61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" path="m19939,r,18851l19558,18990v-1778,1144,-3302,2668,-4318,4573c14224,25467,13589,27880,13589,30674v,2667,509,4827,1397,6731c16002,39310,17399,40961,19177,42232r762,313l19939,61030,9652,55185c6604,52519,4191,48963,2540,44771,889,40580,,35754,,30166,,24705,762,19879,2286,15942,3683,11878,5842,8577,8763,5909,11685,3242,15240,1338,19431,67l19939,xe" fillcolor="black" stroked="f" strokeweight="0">
                        <v:stroke miterlimit="83231f" joinstyle="miter"/>
                        <v:path arrowok="t" textboxrect="0,0,19939,61030"/>
                      </v:shape>
                      <v:shape id="Shape 725" o:spid="_x0000_s1147" style="position:absolute;left:359;top:4022;width:477;height:594;visibility:visible;mso-wrap-style:square;v-text-anchor:top" coordsize="47752,593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" path="m2922,l47752,r,21336l44831,24257v-1651,2159,-2413,4572,-2413,6985c42418,33528,42926,35433,44069,37084r3683,3262l47752,59398,37338,54610c34290,52324,31877,49530,30353,46228,28702,42926,27813,39116,27813,34671v,-3429,762,-6477,2160,-9271c31369,22606,33401,19812,36068,17145r-33146,c2540,17145,2160,17018,1778,16764,1398,16510,1016,16002,762,15367,508,14732,381,13843,254,12700,127,11684,,10287,,8509,,6858,127,5461,254,4445,381,3302,508,2413,762,1778,1016,1143,1398,635,1778,381,2160,127,2540,,2922,xe" fillcolor="black" stroked="f" strokeweight="0">
                        <v:stroke miterlimit="83231f" joinstyle="miter"/>
                        <v:path arrowok="t" textboxrect="0,0,47752,59398"/>
                      </v:shape>
                      <v:shape id="Shape 726" o:spid="_x0000_s1148" style="position:absolute;left:637;top:3304;width:199;height:561;visibility:visible;mso-wrap-style:square;v-text-anchor:top" coordsize="19939,56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" path="m19939,r,17252l16383,18171v-2794,2158,-4191,5333,-4191,9651c12192,29982,12574,31886,13462,33537v762,1652,1905,3048,3302,4065l19939,39148r,16969l9399,50302c6350,47634,4064,44333,2413,40522,762,36585,,32267,,27441,,22361,762,17916,2286,14360,3811,10677,5842,7757,8510,5343,11176,3058,14351,1407,18035,264l19939,xe" fillcolor="black" stroked="f" strokeweight="0">
                        <v:stroke miterlimit="83231f" joinstyle="miter"/>
                        <v:path arrowok="t" textboxrect="0,0,19939,56117"/>
                      </v:shape>
                      <v:shape id="Shape 727" o:spid="_x0000_s1149" style="position:absolute;left:637;top:2760;width:199;height:393;visibility:visible;mso-wrap-style:square;v-text-anchor:top" coordsize="19939,392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" path="m9652,v1651,,2922,127,3937,127c14732,254,15494,381,16129,635v508,127,1016,381,1270,635c17526,1651,17653,2032,17653,2413v,381,,762,-254,1270c17273,4064,17145,4572,16891,5207v-127,508,-380,1143,-508,1905c16256,7747,16129,8509,16129,9398v,889,254,1905,635,2794c17145,13208,17780,14224,18542,15240r1397,1343l19939,39243r-16002,c3429,39243,3049,39116,2667,38862v-254,-127,-635,-635,-762,-1143c1651,37084,1524,36322,1398,35433,1270,34417,1143,33274,1143,31877v,-1524,127,-2667,255,-3683c1524,27305,1651,26543,1905,26035v127,-508,508,-889,762,-1143c3049,24638,3429,24511,3937,24511r7620,c9272,22987,7366,21463,5842,20066,4445,18669,3175,17272,2286,16002,1524,14732,889,13462,508,12192,127,10922,,9652,,8255,,7747,,7112,127,6350v,-635,127,-1397,381,-2032c636,3556,762,2921,1016,2413v254,-635,382,-1016,635,-1270c1905,889,2160,762,2413,635,2667,508,3049,381,3556,254v508,,1143,-127,2159,-127c6604,,8001,,9652,xe" fillcolor="black" stroked="f" strokeweight="0">
                        <v:stroke miterlimit="83231f" joinstyle="miter"/>
                        <v:path arrowok="t" textboxrect="0,0,19939,39243"/>
                      </v:shape>
                      <v:shape id="Shape 728" o:spid="_x0000_s1150" style="position:absolute;left:637;top:2135;width:199;height:519;visibility:visible;mso-wrap-style:square;v-text-anchor:top" coordsize="19939,518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" path="m19939,r,16890l19431,16941v-1396,381,-2540,1016,-3556,1905c14986,19735,14224,21005,13716,22402v-380,1524,-635,3302,-635,5588c13081,30784,13462,33451,14098,35610v634,2286,1269,4318,2031,6096c16891,43357,17653,44881,18288,46024v636,1143,1016,2032,1016,2794c19304,49326,19050,49834,18797,50215v-382,381,-762,635,-1398,889c16764,51358,16129,51612,15240,51739v-889,127,-1904,127,-2921,127c10923,51866,9779,51739,9017,51612,8128,51358,7366,50850,6731,50215,6097,49580,5335,48564,4573,46913,3811,45262,3049,43484,2286,41325,1651,39166,1143,36880,636,34340,254,31800,,29133,,26466,,21640,508,17576,1398,14147,2413,10718,3811,7924,5715,5765,7620,3606,10161,1955,13208,939l19939,xe" fillcolor="black" stroked="f" strokeweight="0">
                        <v:stroke miterlimit="83231f" joinstyle="miter"/>
                        <v:path arrowok="t" textboxrect="0,0,19939,51866"/>
                      </v:shape>
                      <v:shape id="Shape 729" o:spid="_x0000_s1151" style="position:absolute;left:488;top:1604;width:348;height:431;visibility:visible;mso-wrap-style:square;v-text-anchor:top" coordsize="34798,43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" path="m23495,v2413,,4191,127,5334,635c29845,1016,30353,1778,30353,2667r,13335l34798,16002r,17145l30353,33147r,7366c30353,41275,29845,42037,28829,42418v-1143,508,-2921,762,-5334,762c22098,43180,20955,43053,20066,42926v-889,-127,-1651,-254,-2159,-508c17399,42164,17018,41910,16764,41656v-254,-381,-254,-762,-254,-1270l16510,33147r-13716,c2413,33147,1905,33020,1651,32766,1270,32512,889,32004,635,31369,381,30734,254,29845,127,28702,,27559,,26289,,24638,,22860,,21463,127,20320,254,19304,381,18415,635,17780v254,-635,635,-1143,1016,-1397c1905,16129,2413,16002,2794,16002r13716,l16510,2667v,-508,,-889,254,-1143c17018,1143,17399,889,17907,635v508,-254,1270,-381,2159,-508c20955,,22098,,23495,xe" fillcolor="black" stroked="f" strokeweight="0">
                        <v:stroke miterlimit="83231f" joinstyle="miter"/>
                        <v:path arrowok="t" textboxrect="0,0,34798,43180"/>
                      </v:shape>
                      <v:shape id="Shape 730" o:spid="_x0000_s1152" style="position:absolute;left:637;top:878;width:199;height:610;visibility:visible;mso-wrap-style:square;v-text-anchor:top" coordsize="19939,610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" path="m19939,r,18852l19558,18991v-1778,1143,-3302,2667,-4318,4572c14224,25467,13589,27880,13589,30674v,2668,509,4827,1397,6731c16002,39311,17399,40961,19177,42232r762,313l19939,61031,9652,55186c6604,52519,4191,48963,2540,44772,889,40580,,35755,,30167,,24705,762,19880,2286,15942,3683,11879,5842,8577,8763,5910,11685,3242,15240,1338,19431,67l19939,xe" fillcolor="black" stroked="f" strokeweight="0">
                        <v:stroke miterlimit="83231f" joinstyle="miter"/>
                        <v:path arrowok="t" textboxrect="0,0,19939,61031"/>
                      </v:shape>
                      <v:shape id="Shape 731" o:spid="_x0000_s1153" style="position:absolute;left:637;top:337;width:199;height:393;visibility:visible;mso-wrap-style:square;v-text-anchor:top" coordsize="19939,392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" path="m9652,v1651,,2922,127,3937,127c14732,254,15494,381,16129,635v508,127,1016,381,1270,635c17526,1651,17653,2032,17653,2413v,381,,762,-254,1270c17273,4064,17145,4572,16891,5207v-127,508,-380,1143,-508,1905c16256,7747,16129,8509,16129,9398v,889,254,1905,635,2794c17145,13208,17780,14224,18542,15240r1397,1343l19939,39243r-16002,c3429,39243,3049,39116,2667,38862v-254,-127,-635,-635,-762,-1143c1651,37084,1524,36322,1398,35433,1270,34417,1143,33274,1143,31877v,-1524,127,-2667,255,-3683c1524,27305,1651,26543,1905,26035v127,-508,508,-889,762,-1143c3049,24638,3429,24511,3937,24511r7620,c9272,22987,7366,21463,5842,20066,4445,18669,3175,17272,2286,16002,1524,14732,889,13462,508,12192,127,10922,,9652,,8255,,7747,,7112,127,6350v,-635,127,-1397,381,-2032c636,3556,762,2921,1016,2413v254,-635,382,-1016,635,-1270c1905,889,2160,762,2413,635,2667,508,3049,381,3556,254v508,,1143,-127,2159,-127c6604,,8001,,9652,xe" fillcolor="black" stroked="f" strokeweight="0">
                        <v:stroke miterlimit="83231f" joinstyle="miter"/>
                        <v:path arrowok="t" textboxrect="0,0,19939,39243"/>
                      </v:shape>
                      <v:shape id="Shape 11726" o:spid="_x0000_s1154" style="position:absolute;left:836;top:6386;width:145;height:171;visibility:visible;mso-wrap-style:square;v-text-anchor:top" coordsize="14415,170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" path="m,l14415,r,17018l,17018,,e" fillcolor="black" stroked="f" strokeweight="0">
                        <v:stroke miterlimit="83231f" joinstyle="miter"/>
                        <v:path arrowok="t" textboxrect="0,0,14415,17018"/>
                      </v:shape>
                      <v:shape id="Shape 733" o:spid="_x0000_s1155" style="position:absolute;left:836;top:6066;width:145;height:226;visibility:visible;mso-wrap-style:square;v-text-anchor:top" coordsize="14415,22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" path="m14415,r,17582l,22540,,5245,14415,xe" fillcolor="black" stroked="f" strokeweight="0">
                        <v:stroke miterlimit="83231f" joinstyle="miter"/>
                        <v:path arrowok="t" textboxrect="0,0,14415,22540"/>
                      </v:shape>
                      <v:shape id="Shape 734" o:spid="_x0000_s1156" style="position:absolute;left:836;top:5793;width:145;height:217;visibility:visible;mso-wrap-style:square;v-text-anchor:top" coordsize="14415,216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" path="m,l14415,5161r,16520l,16249,,xe" fillcolor="black" stroked="f" strokeweight="0">
                        <v:stroke miterlimit="83231f" joinstyle="miter"/>
                        <v:path arrowok="t" textboxrect="0,0,14415,21681"/>
                      </v:shape>
                      <v:shape id="Shape 11727" o:spid="_x0000_s1157" style="position:absolute;left:836;top:5524;width:145;height:170;visibility:visible;mso-wrap-style:square;v-text-anchor:top" coordsize="14415,170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" path="m,l14415,r,17018l,17018,,e" fillcolor="black" stroked="f" strokeweight="0">
                        <v:stroke miterlimit="83231f" joinstyle="miter"/>
                        <v:path arrowok="t" textboxrect="0,0,14415,17018"/>
                      </v:shape>
                      <v:shape id="Shape 736" o:spid="_x0000_s1158" style="position:absolute;left:836;top:5174;width:145;height:209;visibility:visible;mso-wrap-style:square;v-text-anchor:top" coordsize="14415,209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" path="m,l5715,2353v2540,636,5461,1017,8636,1017l14415,3364r,17559l889,18990,,18485,,xe" fillcolor="black" stroked="f" strokeweight="0">
                        <v:stroke miterlimit="83231f" joinstyle="miter"/>
                        <v:path arrowok="t" textboxrect="0,0,14415,20923"/>
                      </v:shape>
                      <v:shape id="Shape 737" o:spid="_x0000_s1159" style="position:absolute;left:836;top:4730;width:145;height:207;visibility:visible;mso-wrap-style:square;v-text-anchor:top" coordsize="14415,206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" path="m13843,r572,81l14415,17794r-8192,621l,20689,,1837,13843,xe" fillcolor="black" stroked="f" strokeweight="0">
                        <v:stroke miterlimit="83231f" joinstyle="miter"/>
                        <v:path arrowok="t" textboxrect="0,0,14415,20689"/>
                      </v:shape>
                      <v:shape id="Shape 738" o:spid="_x0000_s1160" style="position:absolute;left:836;top:4425;width:145;height:210;visibility:visible;mso-wrap-style:square;v-text-anchor:top" coordsize="14415,210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" path="m,l762,675v1905,889,4064,1651,6350,2159c9398,3342,11811,3596,14224,3596r191,-16l14415,21007,635,19344,,19052,,xe" fillcolor="black" stroked="f" strokeweight="0">
                        <v:stroke miterlimit="83231f" joinstyle="miter"/>
                        <v:path arrowok="t" textboxrect="0,0,14415,21007"/>
                      </v:shape>
                      <v:shape id="Shape 739" o:spid="_x0000_s1161" style="position:absolute;left:836;top:4022;width:145;height:213;visibility:visible;mso-wrap-style:square;v-text-anchor:top" coordsize="14415,21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" path="m,l14415,r,17145l4191,17145,,21336,,xe" fillcolor="black" stroked="f" strokeweight="0">
                        <v:stroke miterlimit="83231f" joinstyle="miter"/>
                        <v:path arrowok="t" textboxrect="0,0,14415,21336"/>
                      </v:shape>
                      <v:shape id="Shape 740" o:spid="_x0000_s1162" style="position:absolute;left:836;top:3290;width:145;height:598;visibility:visible;mso-wrap-style:square;v-text-anchor:top" coordsize="14415,598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" path="m10033,r2667,l14415,510r,59313l508,57785,,57504,,40536r1778,866c3683,42037,5715,42291,7747,42418r,-25781l,18639,,1388,10033,xe" fillcolor="black" stroked="f" strokeweight="0">
                        <v:stroke miterlimit="83231f" joinstyle="miter"/>
                        <v:path arrowok="t" textboxrect="0,0,14415,59823"/>
                      </v:shape>
                      <v:shape id="Shape 741" o:spid="_x0000_s1163" style="position:absolute;left:836;top:2926;width:145;height:227;visibility:visible;mso-wrap-style:square;v-text-anchor:top" coordsize="14415,22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" path="m,l1905,1832c3302,2975,4953,4118,6985,5388r7430,l14415,22660,,22660,,xe" fillcolor="black" stroked="f" strokeweight="0">
                        <v:stroke miterlimit="83231f" joinstyle="miter"/>
                        <v:path arrowok="t" textboxrect="0,0,14415,22660"/>
                      </v:shape>
                      <v:shape id="Shape 742" o:spid="_x0000_s1164" style="position:absolute;left:836;top:2129;width:145;height:486;visibility:visible;mso-wrap-style:square;v-text-anchor:top" coordsize="14415,485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" path="m4191,l14415,r,48536l13335,47498c11557,44831,10287,41402,9525,37211,8636,33147,8255,28321,8255,22860r,-5842l4572,17018,,17475,,585,4191,xe" fillcolor="black" stroked="f" strokeweight="0">
                        <v:stroke miterlimit="83231f" joinstyle="miter"/>
                        <v:path arrowok="t" textboxrect="0,0,14415,48536"/>
                      </v:shape>
                      <v:shape id="Shape 11728" o:spid="_x0000_s1165" style="position:absolute;left:836;top:1764;width:145;height:171;visibility:visible;mso-wrap-style:square;v-text-anchor:top" coordsize="14415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" path="m,l14415,r,17145l,17145,,e" fillcolor="black" stroked="f" strokeweight="0">
                        <v:stroke miterlimit="83231f" joinstyle="miter"/>
                        <v:path arrowok="t" textboxrect="0,0,14415,17145"/>
                      </v:shape>
                      <v:shape id="Shape 744" o:spid="_x0000_s1166" style="position:absolute;left:836;top:1303;width:145;height:209;visibility:visible;mso-wrap-style:square;v-text-anchor:top" coordsize="14415,20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" path="m,l5715,2353v2540,635,5461,1016,8636,1016l14415,3363r,17559l889,18990,,18485,,xe" fillcolor="black" stroked="f" strokeweight="0">
                        <v:stroke miterlimit="83231f" joinstyle="miter"/>
                        <v:path arrowok="t" textboxrect="0,0,14415,20922"/>
                      </v:shape>
                      <v:shape id="Shape 745" o:spid="_x0000_s1167" style="position:absolute;left:836;top:859;width:145;height:207;visibility:visible;mso-wrap-style:square;v-text-anchor:top" coordsize="14415,206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" path="m13843,r572,81l14415,17794r-8192,621l,20689,,1837,13843,xe" fillcolor="black" stroked="f" strokeweight="0">
                        <v:stroke miterlimit="83231f" joinstyle="miter"/>
                        <v:path arrowok="t" textboxrect="0,0,14415,20689"/>
                      </v:shape>
                      <v:shape id="Shape 746" o:spid="_x0000_s1168" style="position:absolute;left:836;top:503;width:145;height:227;visibility:visible;mso-wrap-style:square;v-text-anchor:top" coordsize="14415,22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" path="m,l1905,1832c3302,2975,4953,4118,6985,5388r7430,l14415,22660,,22660,,xe" fillcolor="black" stroked="f" strokeweight="0">
                        <v:stroke miterlimit="83231f" joinstyle="miter"/>
                        <v:path arrowok="t" textboxrect="0,0,14415,22660"/>
                      </v:shape>
                      <v:shape id="Shape 11729" o:spid="_x0000_s1169" style="position:absolute;left:981;top:6386;width:134;height:171;visibility:visible;mso-wrap-style:square;v-text-anchor:top" coordsize="13462,170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" path="m,l13462,r,17018l,17018,,e" fillcolor="black" stroked="f" strokeweight="0">
                        <v:stroke miterlimit="83231f" joinstyle="miter"/>
                        <v:path arrowok="t" textboxrect="0,0,13462,17018"/>
                      </v:shape>
                      <v:shape id="Shape 748" o:spid="_x0000_s1170" style="position:absolute;left:981;top:5844;width:134;height:398;visibility:visible;mso-wrap-style:square;v-text-anchor:top" coordsize="13462,39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" path="m,l13462,4820r,30316l,39765,,22183,7303,19526r,-254l,16520,,xe" fillcolor="black" stroked="f" strokeweight="0">
                        <v:stroke miterlimit="83231f" joinstyle="miter"/>
                        <v:path arrowok="t" textboxrect="0,0,13462,39765"/>
                      </v:shape>
                      <v:shape id="Shape 11730" o:spid="_x0000_s1171" style="position:absolute;left:981;top:5524;width:134;height:170;visibility:visible;mso-wrap-style:square;v-text-anchor:top" coordsize="13462,170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" path="m,l13462,r,17018l,17018,,e" fillcolor="black" stroked="f" strokeweight="0">
                        <v:stroke miterlimit="83231f" joinstyle="miter"/>
                        <v:path arrowok="t" textboxrect="0,0,13462,17018"/>
                      </v:shape>
                      <v:shape id="Shape 750" o:spid="_x0000_s1172" style="position:absolute;left:981;top:5181;width:134;height:203;visibility:visible;mso-wrap-style:square;v-text-anchor:top" coordsize="13462,202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" path="m13462,r,18600l698,20294,,20195,,2635,8319,1879,13462,xe" fillcolor="black" stroked="f" strokeweight="0">
                        <v:stroke miterlimit="83231f" joinstyle="miter"/>
                        <v:path arrowok="t" textboxrect="0,0,13462,20294"/>
                      </v:shape>
                      <v:shape id="Shape 751" o:spid="_x0000_s1173" style="position:absolute;left:981;top:4731;width:134;height:205;visibility:visible;mso-wrap-style:square;v-text-anchor:top" coordsize="13462,20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" path="m,l13462,1906r,18590l8827,18588c6286,17953,3366,17699,191,17699l,17713,,xe" fillcolor="black" stroked="f" strokeweight="0">
                        <v:stroke miterlimit="83231f" joinstyle="miter"/>
                        <v:path arrowok="t" textboxrect="0,0,13462,20496"/>
                      </v:shape>
                      <v:shape id="Shape 752" o:spid="_x0000_s1174" style="position:absolute;left:981;top:4435;width:134;height:201;visibility:visible;mso-wrap-style:square;v-text-anchor:top" coordsize="13462,20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" path="m13462,r,18771l953,20134,,20019,,2591,7176,1972,13462,xe" fillcolor="black" stroked="f" strokeweight="0">
                        <v:stroke miterlimit="83231f" joinstyle="miter"/>
                        <v:path arrowok="t" textboxrect="0,0,13462,20134"/>
                      </v:shape>
                      <v:shape id="Shape 753" o:spid="_x0000_s1175" style="position:absolute;left:981;top:4022;width:134;height:201;visibility:visible;mso-wrap-style:square;v-text-anchor:top" coordsize="13462,20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" path="m,l13462,r,20136l10096,17145,,17145,,xe" fillcolor="black" stroked="f" strokeweight="0">
                        <v:stroke miterlimit="83231f" joinstyle="miter"/>
                        <v:path arrowok="t" textboxrect="0,0,13462,20136"/>
                      </v:shape>
                      <v:shape id="Shape 754" o:spid="_x0000_s1176" style="position:absolute;left:981;top:3295;width:134;height:595;visibility:visible;mso-wrap-style:square;v-text-anchor:top" coordsize="13462,594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" path="m,l2984,887v1017,889,1524,2286,1524,3810l4508,41908v2540,,4953,-254,7112,-889l13462,40011r,17695l826,59434,,59313,,xe" fillcolor="black" stroked="f" strokeweight="0">
                        <v:stroke miterlimit="83231f" joinstyle="miter"/>
                        <v:path arrowok="t" textboxrect="0,0,13462,59434"/>
                      </v:shape>
                      <v:shape id="Shape 11731" o:spid="_x0000_s1177" style="position:absolute;left:981;top:2980;width:134;height:173;visibility:visible;mso-wrap-style:square;v-text-anchor:top" coordsize="13462,17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" path="m,l13462,r,17272l,17272,,e" fillcolor="black" stroked="f" strokeweight="0">
                        <v:stroke miterlimit="83231f" joinstyle="miter"/>
                        <v:path arrowok="t" textboxrect="0,0,13462,17272"/>
                      </v:shape>
                      <v:shape id="Shape 756" o:spid="_x0000_s1178" style="position:absolute;left:981;top:2129;width:134;height:556;visibility:visible;mso-wrap-style:square;v-text-anchor:top" coordsize="13462,555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" path="m,l13462,r,17018l4635,17018r,6477c4635,26289,4890,28702,5270,30607v382,2032,1016,3556,1906,4826c7938,36703,8954,37592,10096,38100r3366,736l13462,55599,5397,53721,,48536,,xe" fillcolor="black" stroked="f" strokeweight="0">
                        <v:stroke miterlimit="83231f" joinstyle="miter"/>
                        <v:path arrowok="t" textboxrect="0,0,13462,55599"/>
                      </v:shape>
                      <v:shape id="Shape 757" o:spid="_x0000_s1179" style="position:absolute;left:981;top:1756;width:134;height:179;visibility:visible;mso-wrap-style:square;v-text-anchor:top" coordsize="13462,179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" path="m13462,r,17830l12509,17942,,17942,,797r9843,l13462,xe" fillcolor="black" stroked="f" strokeweight="0">
                        <v:stroke miterlimit="83231f" joinstyle="miter"/>
                        <v:path arrowok="t" textboxrect="0,0,13462,17942"/>
                      </v:shape>
                      <v:shape id="Shape 758" o:spid="_x0000_s1180" style="position:absolute;left:981;top:1310;width:134;height:203;visibility:visible;mso-wrap-style:square;v-text-anchor:top" coordsize="13462,202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" path="m13462,r,18600l698,20294,,20195,,2635,8319,1879,13462,xe" fillcolor="black" stroked="f" strokeweight="0">
                        <v:stroke miterlimit="83231f" joinstyle="miter"/>
                        <v:path arrowok="t" textboxrect="0,0,13462,20294"/>
                      </v:shape>
                      <v:shape id="Shape 759" o:spid="_x0000_s1181" style="position:absolute;left:981;top:860;width:134;height:205;visibility:visible;mso-wrap-style:square;v-text-anchor:top" coordsize="13462,204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" path="m,l13462,1906r,18591l8827,18588c6286,17953,3366,17699,191,17699l,17713,,xe" fillcolor="black" stroked="f" strokeweight="0">
                        <v:stroke miterlimit="83231f" joinstyle="miter"/>
                        <v:path arrowok="t" textboxrect="0,0,13462,20497"/>
                      </v:shape>
                      <v:shape id="Shape 11732" o:spid="_x0000_s1182" style="position:absolute;left:981;top:557;width:134;height:173;visibility:visible;mso-wrap-style:square;v-text-anchor:top" coordsize="13462,17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" path="m,l13462,r,17272l,17272,,e" fillcolor="black" stroked="f" strokeweight="0">
                        <v:stroke miterlimit="83231f" joinstyle="miter"/>
                        <v:path arrowok="t" textboxrect="0,0,13462,17272"/>
                      </v:shape>
                      <v:shape id="Shape 761" o:spid="_x0000_s1183" style="position:absolute;left:1115;top:6386;width:199;height:171;visibility:visible;mso-wrap-style:square;v-text-anchor:top" coordsize="19876,170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" path="m,l17082,v381,,762,127,1142,381c18606,635,18986,1016,19114,1778v254,635,507,1524,634,2667c19876,5461,19876,6858,19876,8509v,1651,,3048,-128,4191c19621,13716,19368,14605,19114,15240v-128,762,-508,1143,-890,1397c17844,16891,17463,17018,17082,17018l,17018,,xe" fillcolor="black" stroked="f" strokeweight="0">
                        <v:stroke miterlimit="83231f" joinstyle="miter"/>
                        <v:path arrowok="t" textboxrect="0,0,19876,17018"/>
                      </v:shape>
                      <v:shape id="Shape 762" o:spid="_x0000_s1184" style="position:absolute;left:1115;top:5893;width:199;height:303;visibility:visible;mso-wrap-style:square;v-text-anchor:top" coordsize="19876,30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" path="m,l16955,6070v635,127,1142,381,1524,889c18859,7340,19114,7848,19368,8610v253,635,380,1524,380,2667c19876,12420,19876,13690,19876,15214v,1651,,2921,-128,4064c19621,20294,19495,21183,19241,21945v-255,635,-635,1270,-1017,1651c17844,23977,17463,24358,16955,24485l,30316,,xe" fillcolor="black" stroked="f" strokeweight="0">
                        <v:stroke miterlimit="83231f" joinstyle="miter"/>
                        <v:path arrowok="t" textboxrect="0,0,19876,30316"/>
                      </v:shape>
                      <v:shape id="Shape 763" o:spid="_x0000_s1185" style="position:absolute;left:1115;top:5524;width:199;height:170;visibility:visible;mso-wrap-style:square;v-text-anchor:top" coordsize="19876,170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" path="m,l17082,v381,,762,127,1142,381c18606,635,18986,1143,19114,1778v254,635,507,1524,634,2667c19876,5461,19876,6858,19876,8636v,1524,,2921,-128,4064c19621,13716,19368,14605,19114,15240v-128,635,-508,1143,-890,1397c17844,16891,17463,17018,17082,17018l,17018,,xe" fillcolor="black" stroked="f" strokeweight="0">
                        <v:stroke miterlimit="83231f" joinstyle="miter"/>
                        <v:path arrowok="t" textboxrect="0,0,19876,17018"/>
                      </v:shape>
                      <v:shape id="Shape 764" o:spid="_x0000_s1186" style="position:absolute;left:1115;top:4750;width:210;height:617;visibility:visible;mso-wrap-style:square;v-text-anchor:top" coordsize="21019,617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" path="m,l318,45c4508,1442,8192,3474,11367,6268v3048,2794,5461,6350,7112,10541c20257,21000,21019,25826,21019,31541v,5334,-762,10033,-2160,14097c17335,49702,15177,53004,12256,55671,9334,58338,5779,60243,1588,61513l,61724,,43124r1460,-534c3239,41447,4763,39923,5779,38018,6795,36113,7303,33700,7303,30906v,-2667,-508,-4953,-1397,-6858c5017,22143,3620,20619,1842,19349l,18590,,xe" fillcolor="black" stroked="f" strokeweight="0">
                        <v:stroke miterlimit="83231f" joinstyle="miter"/>
                        <v:path arrowok="t" textboxrect="0,0,21019,61724"/>
                      </v:shape>
                      <v:shape id="Shape 765" o:spid="_x0000_s1187" style="position:absolute;left:1115;top:4022;width:210;height:601;visibility:visible;mso-wrap-style:square;v-text-anchor:top" coordsize="21019,60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" path="m,l17208,v509,,889,127,1271,381c18733,635,19114,1016,19241,1524v254,508,380,1270,507,2159c19876,4699,19876,5842,19876,7239v,1397,,2667,-128,3556c19621,11684,19495,12446,19241,12954v-127,635,-508,1016,-762,1270c18097,14478,17717,14605,17208,14605r-6857,c13780,17780,16446,21082,18224,24511v1906,3429,2795,7239,2795,11430c21019,40640,20130,44577,18352,47752v-1779,3175,-4192,5842,-7239,7874c8065,57658,4508,59182,318,60071l,60106,,41335r191,-60c2095,40386,3620,39116,4763,37465,5906,35941,6541,34036,6541,31623v,-1143,-255,-2286,-508,-3429c5652,27051,5017,25908,4255,24765,3493,23622,2477,22352,1207,21209l,20136,,xe" fillcolor="black" stroked="f" strokeweight="0">
                        <v:stroke miterlimit="83231f" joinstyle="miter"/>
                        <v:path arrowok="t" textboxrect="0,0,21019,60106"/>
                      </v:shape>
                      <v:shape id="Shape 766" o:spid="_x0000_s1188" style="position:absolute;left:1115;top:3319;width:210;height:553;visibility:visible;mso-wrap-style:square;v-text-anchor:top" coordsize="21019,55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" path="m6668,v762,,1777,,2921,c10605,,11494,,12129,v762,,1269,127,1778,254c14415,254,14922,508,15177,635v381,127,762,381,1016,762c16573,1651,16955,2413,17463,3810v634,1270,1143,2921,1651,5080c19621,10922,20130,13208,20510,15875v382,2667,509,5461,509,8509c21019,29845,20383,34544,18986,38608v-1396,4191,-3428,7493,-6222,10287c9970,51689,6541,53721,2222,54991l,55295,,37600,3493,35687c5017,34290,6159,32512,6921,30480v762,-2159,1144,-4699,1144,-7620c8065,19812,7810,17145,7430,14859,6921,12573,6541,10668,6033,8890,5397,7239,5017,5842,4508,4826,4128,3683,3873,2794,3873,2159v,-381,128,-762,255,-1016c4255,889,4635,635,5017,381,5397,254,6033,127,6668,xe" fillcolor="black" stroked="f" strokeweight="0">
                        <v:stroke miterlimit="83231f" joinstyle="miter"/>
                        <v:path arrowok="t" textboxrect="0,0,21019,55295"/>
                      </v:shape>
                      <v:shape id="Shape 767" o:spid="_x0000_s1189" style="position:absolute;left:1115;top:2980;width:199;height:173;visibility:visible;mso-wrap-style:square;v-text-anchor:top" coordsize="19876,17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" path="m,l17208,v382,,762,127,1144,508c18733,762,18986,1143,19241,1905v254,635,380,1524,507,2540c19876,5588,19876,6985,19876,8636v,1778,,3048,-128,4191c19621,13970,19495,14859,19241,15494v-255,635,-508,1143,-889,1397c17970,17145,17590,17272,17208,17272l,17272,,xe" fillcolor="black" stroked="f" strokeweight="0">
                        <v:stroke miterlimit="83231f" joinstyle="miter"/>
                        <v:path arrowok="t" textboxrect="0,0,19876,17272"/>
                      </v:shape>
                      <v:shape id="Shape 768" o:spid="_x0000_s1190" style="position:absolute;left:1115;top:2129;width:210;height:559;visibility:visible;mso-wrap-style:square;v-text-anchor:top" coordsize="21019,55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" path="m,l17335,v635,,1144,254,1524,762c19241,1143,19495,1905,19621,2921v255,1016,255,2413,255,4318c19876,9271,19876,10795,19621,11684v-126,1016,-380,1651,-762,2032c18479,14097,17970,14351,17335,14351r-4826,c15177,16764,17335,19685,18859,22860v1398,3302,2160,6858,2160,10795c21019,36830,20638,39878,19748,42545v-762,2667,-2031,5080,-3682,6985c14415,51562,12256,53086,9843,54229,7430,55245,4508,55880,1207,55880l,55599,,38836r698,153c3239,38989,5270,38227,6668,36576,8192,34925,8827,32766,8827,29845v,-2413,-508,-4699,-1779,-6731c5779,21082,4001,19050,1588,17018l,17018,,xe" fillcolor="black" stroked="f" strokeweight="0">
                        <v:stroke miterlimit="83231f" joinstyle="miter"/>
                        <v:path arrowok="t" textboxrect="0,0,21019,55880"/>
                      </v:shape>
                      <v:shape id="Shape 769" o:spid="_x0000_s1191" style="position:absolute;left:1115;top:1604;width:209;height:330;visibility:visible;mso-wrap-style:square;v-text-anchor:top" coordsize="20892,33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" path="m11113,v2032,,3556,127,4698,254c16828,508,17590,889,17970,1270v509,508,889,1016,1271,1905c19495,3937,19876,4826,20130,5969v253,1016,380,2159,508,3429c20765,10668,20892,11938,20892,13208v,3429,-509,6350,-1271,8890c18733,24638,17335,26670,15558,28321v-1778,1651,-4064,2921,-6859,3683l,33034,,15204r3873,-853c5652,13335,6414,11430,6414,8763v,-889,-128,-1778,-255,-2413c6033,5588,5779,4953,5652,4318,5397,3810,5270,3302,5144,2921,4890,2540,4890,2159,4890,1905v,-381,,-635,254,-889c5270,762,5524,635,6033,508,6541,381,7176,254,7938,127,8827,,9843,,11113,xe" fillcolor="black" stroked="f" strokeweight="0">
                        <v:stroke miterlimit="83231f" joinstyle="miter"/>
                        <v:path arrowok="t" textboxrect="0,0,20892,33034"/>
                      </v:shape>
                      <v:shape id="Shape 770" o:spid="_x0000_s1192" style="position:absolute;left:1115;top:879;width:210;height:617;visibility:visible;mso-wrap-style:square;v-text-anchor:top" coordsize="21019,617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" path="m,l318,45c4508,1442,8192,3474,11367,6268v3048,2794,5461,6350,7112,10541c20257,21000,21019,25826,21019,31541v,5334,-762,10033,-2160,14097c17335,49702,15177,53004,12256,55671,9334,58338,5779,60243,1588,61513l,61724,,43124r1460,-534c3239,41447,4763,39923,5779,38018,6795,36113,7303,33700,7303,30906v,-2667,-508,-4953,-1397,-6858c5017,22143,3620,20619,1842,19349l,18591,,xe" fillcolor="black" stroked="f" strokeweight="0">
                        <v:stroke miterlimit="83231f" joinstyle="miter"/>
                        <v:path arrowok="t" textboxrect="0,0,21019,61724"/>
                      </v:shape>
                      <v:shape id="Shape 771" o:spid="_x0000_s1193" style="position:absolute;left:1115;top:557;width:199;height:173;visibility:visible;mso-wrap-style:square;v-text-anchor:top" coordsize="19876,17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" path="m,l17208,v382,,762,127,1144,508c18733,762,18986,1143,19241,1905v254,635,380,1524,507,2540c19876,5588,19876,6985,19876,8636v,1778,,3048,-128,4191c19621,13970,19495,14859,19241,15494v-255,635,-508,1143,-889,1397c17970,17145,17590,17272,17208,17272l,17272,,xe" fillcolor="black" stroked="f" strokeweight="0">
                        <v:stroke miterlimit="83231f" joinstyle="miter"/>
                        <v:path arrowok="t" textboxrect="0,0,19876,17272"/>
                      </v:shape>
                      <v:shape id="Picture 775" o:spid="_x0000_s1194" type="#_x0000_t75" style="position:absolute;left:1875;top:4881;width:1630;height:1905;rotation:-5898239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">
                        <v:imagedata r:id="rId27" o:title=""/>
                      </v:shape>
                      <v:shape id="Shape 777" o:spid="_x0000_s1195" style="position:absolute;left:2162;top:5520;width:889;height:1033;visibility:visible;mso-wrap-style:square;v-text-anchor:top" coordsize="88900,1032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" path="m7112,l86106,v381,,889,127,1143,381c87630,635,88011,1143,88138,1778v254,635,509,1524,635,2667c88900,5461,88900,6858,88900,8636v,1651,,2921,-127,4064c88647,13843,88392,14605,88138,15240v-127,762,-508,1143,-889,1397c86995,16891,86487,17018,86106,17018r-72136,l13970,17272,85979,42926v635,127,1143,508,1524,889c87884,44196,88138,44704,88392,45466v255,762,381,1651,508,2667c88900,49276,88900,50546,88900,52197v,1524,,2794,-127,3937c88647,57150,88519,58039,88265,58801v-254,762,-635,1270,-1016,1651c86995,60960,86487,61214,85979,61341l13970,86106r,127l86106,86233v381,,889,127,1143,381c87630,86868,88011,87376,88138,88011v254,635,509,1524,635,2667c88900,91694,88900,93091,88900,94742v,1651,,3048,-127,4191c88647,99949,88392,100838,88138,101473v-127,762,-508,1143,-889,1397c86995,103124,86487,103251,86106,103251r-78994,c4826,103251,3048,102616,1778,101473,508,100203,,98552,,96520l,84709c,82677,127,80772,508,79375v254,-1524,889,-2921,1651,-3937c2922,74295,4064,73406,5334,72644v1270,-762,2921,-1397,4826,-1905l62992,51562r,-254l10287,31496c8382,30861,6731,30226,5461,29464,4064,28829,3048,27940,2159,27051,1397,26162,762,25019,508,23749,127,22479,,20955,,19304l,7112c,5969,127,4826,381,3937,762,3048,1270,2413,1778,1778,2413,1270,3175,762,4064,508,4953,127,5969,,7112,xe" fillcolor="black" stroked="f" strokeweight="0">
                        <v:stroke miterlimit="83231f" joinstyle="miter"/>
                        <v:path arrowok="t" textboxrect="0,0,88900,103251"/>
                      </v:shape>
                      <v:shape id="Picture 779" o:spid="_x0000_s1196" type="#_x0000_t75" style="position:absolute;left:1075;top:2876;width:3216;height:1890;rotation:-5898239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">
                        <v:imagedata r:id="rId28" o:title=""/>
                      </v:shape>
                      <v:shape id="Shape 781" o:spid="_x0000_s1197" style="position:absolute;left:2376;top:4823;width:479;height:555;visibility:visible;mso-wrap-style:square;v-text-anchor:top" coordsize="47943,555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" path="m24130,l47943,r,16891l39116,16891r,6477c39116,26162,39243,28575,39624,30480v508,2032,1143,3683,1905,4826c42291,36576,43307,37465,44450,38100r3493,655l47943,55501,39751,53594c37211,52197,34925,50165,33274,47371,31623,44704,30353,41275,29464,37084,28702,33020,28194,28194,28194,22860r,-5969l24511,16891v-1905,,-3556,127,-4953,508c18035,17780,16891,18415,15875,19304v-889,889,-1651,2159,-2032,3556c13336,24384,13081,26289,13081,28448v,2794,381,5461,1017,7620c14732,38354,15367,40386,16256,42164v762,1651,1397,3175,2032,4318c18923,47625,19304,48514,19304,49276v,508,-127,1016,-507,1397c18415,51054,18035,51308,17399,51562v-508,254,-1270,508,-2159,635c14351,52324,13462,52324,12319,52324v-1396,,-2540,,-3302,-254c8128,51816,7493,51435,6731,50800,6097,50038,5335,49022,4573,47371,3811,45847,3048,43942,2413,41783,1651,39624,1143,37338,636,34798,254,32258,,29591,,26924,,22098,508,18034,1398,14605,2413,11176,3811,8382,5715,6223,7748,4064,10161,2413,13208,1397,16256,381,19939,,24130,xe" fillcolor="black" stroked="f" strokeweight="0">
                        <v:stroke miterlimit="83231f" joinstyle="miter"/>
                        <v:path arrowok="t" textboxrect="0,0,47943,55501"/>
                      </v:shape>
                      <v:shape id="Shape 782" o:spid="_x0000_s1198" style="position:absolute;left:2376;top:4264;width:479;height:393;visibility:visible;mso-wrap-style:square;v-text-anchor:top" coordsize="47943,392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" path="m9652,v1651,,2921,127,4064,127c14732,254,15494,381,16129,635v635,127,1016,381,1270,635c17526,1651,17653,2032,17653,2413v,381,,762,-254,1270c17273,4191,17145,4699,16891,5207v-127,635,-254,1143,-508,1905c16256,7747,16256,8509,16256,9398v,889,127,1905,508,2794c17145,13208,17780,14224,18542,15240v889,1016,1906,2032,3302,3175c23241,19558,24892,20701,26924,21971r21019,l47943,39243r-44006,c3429,39243,3048,39116,2794,38989v-381,-254,-634,-762,-889,-1270c1651,37084,1524,36322,1398,35433,1270,34417,1143,33274,1143,31877v,-1397,127,-2667,255,-3683c1524,27305,1651,26543,1905,26035v255,-508,508,-889,889,-1143c3048,24638,3429,24511,3937,24511r7620,c9272,22987,7366,21463,5842,20066,4445,18669,3175,17272,2413,16002,1524,14732,889,13462,508,12192,254,10922,,9652,,8382,,7747,127,7112,127,6350,254,5715,381,5080,508,4318,636,3556,762,2921,1016,2413v254,-635,382,-1016,635,-1270c1905,889,2160,762,2413,635,2667,508,3048,381,3556,254v508,,1143,-127,2159,-127c6731,127,8001,,9652,xe" fillcolor="black" stroked="f" strokeweight="0">
                        <v:stroke miterlimit="83231f" joinstyle="miter"/>
                        <v:path arrowok="t" textboxrect="0,0,47943,39243"/>
                      </v:shape>
                      <v:shape id="Shape 783" o:spid="_x0000_s1199" style="position:absolute;left:2096;top:3610;width:759;height:544;visibility:visible;mso-wrap-style:square;v-text-anchor:top" coordsize="75882,54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" path="m32003,v635,,1397,127,2159,508c34925,762,35687,1270,36575,2032l56896,19939,75882,7658r,19786l60578,37084r15304,l75882,54356r-72961,c2412,54356,2032,54229,1650,53975v-380,-254,-635,-762,-888,-1397c508,51943,381,51054,126,49911,,48895,,47498,,45720,,44069,,42672,126,41529,381,40513,508,39624,762,38989v253,-762,508,-1143,888,-1397c2032,37211,2412,37084,2921,37084r53593,l32258,19050v-635,-381,-1016,-762,-1524,-1270c30352,17399,30099,16764,29845,16002v-255,-762,-382,-1651,-508,-2794c29210,12065,29083,10668,29083,8890v,-1651,127,-3048,254,-4191c29463,3429,29590,2540,29845,1778v254,-635,507,-1143,889,-1397c30987,127,31496,,32003,xe" fillcolor="black" stroked="f" strokeweight="0">
                        <v:stroke miterlimit="83231f" joinstyle="miter"/>
                        <v:path arrowok="t" textboxrect="0,0,75882,54356"/>
                      </v:shape>
                      <v:shape id="Shape 784" o:spid="_x0000_s1200" style="position:absolute;left:2376;top:3054;width:479;height:462;visibility:visible;mso-wrap-style:square;v-text-anchor:top" coordsize="47943,46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" path="m47752,r191,40l47943,17195r-2350,839c44577,18796,43815,19939,43053,21336v-762,1397,-1397,3048,-2031,4699c40386,27813,39624,29591,38862,31496v-762,1778,-1651,3683,-2667,5461c35179,38608,33910,40259,32512,41656v-1524,1397,-3301,2413,-5334,3302c25147,45847,22733,46228,19812,46228v-2921,,-5588,-508,-8001,-1651c9398,43434,7239,41783,5461,39624,3811,37465,2413,34798,1524,31750,508,28702,,25273,,21336,,19431,127,17653,508,15748v254,-1778,508,-3429,1016,-4826c1905,9398,2286,8255,2794,7239,3302,6223,3683,5461,4064,5080v381,-508,635,-762,1016,-889c5461,3937,5842,3810,6350,3683v381,,1016,-127,1778,-254c8763,3429,9652,3429,10668,3429v1270,,2286,,3048,c14478,3556,15113,3683,15622,3810v380,127,761,381,889,635c16637,4699,16764,5080,16764,5461v,381,-253,1016,-762,1905c15494,8255,14986,9271,14478,10668v-508,1270,-1016,2794,-1524,4445c12447,16891,12192,18796,12192,20955v,1524,255,2921,508,4064c13081,26162,13462,27051,14098,27813v507,762,1269,1270,2031,1651c17018,29845,17780,29972,18669,29972v1524,,2667,-381,3556,-1270c23241,27813,24130,26670,24765,25273v762,-1397,1524,-3048,2159,-4826c27560,18669,28194,16891,28956,14986v762,-1905,1651,-3683,2667,-5461c32639,7747,33782,6096,35306,4699,36703,3302,38481,2159,40513,1270,42545,381,44958,,47752,xe" fillcolor="black" stroked="f" strokeweight="0">
                        <v:stroke miterlimit="83231f" joinstyle="miter"/>
                        <v:path arrowok="t" textboxrect="0,0,47943,46228"/>
                      </v:shape>
                      <v:shape id="Shape 785" o:spid="_x0000_s1201" style="position:absolute;left:2855;top:4823;width:210;height:557;visibility:visible;mso-wrap-style:square;v-text-anchor:top" coordsize="21018,557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" path="m,l17208,v762,,1144,127,1524,635c19114,1143,19368,1778,19621,2794v127,1016,127,2413,127,4318c19748,9144,19748,10668,19621,11557v-253,1016,-507,1651,-889,2032c18352,13970,17970,14224,17208,14224r-4826,c15049,16637,17208,19558,18732,22733v1524,3302,2286,6858,2286,10795c21018,36703,20510,39751,19748,42418v-889,2667,-2158,5080,-3809,7112c14288,51435,12255,52959,9716,54102,7303,55245,4381,55753,1080,55753l,55501,,38755r571,107c3111,38862,5143,38100,6541,36449,8065,34798,8827,32639,8827,29718v,-2413,-635,-4699,-1906,-6731c5652,20955,3873,18923,1588,16891l,16891,,xe" fillcolor="black" stroked="f" strokeweight="0">
                        <v:stroke miterlimit="83231f" joinstyle="miter"/>
                        <v:path arrowok="t" textboxrect="0,0,21018,55753"/>
                      </v:shape>
                      <v:shape id="Shape 786" o:spid="_x0000_s1202" style="position:absolute;left:2855;top:4484;width:198;height:173;visibility:visible;mso-wrap-style:square;v-text-anchor:top" coordsize="19748,17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" path="m,l17081,v382,,889,127,1143,508c18605,762,18859,1143,19114,1905v254,635,380,1524,507,2540c19748,5588,19748,6985,19748,8636v,1778,,3175,-127,4191c19494,13970,19368,14859,19114,15494v-255,635,-509,1143,-890,1397c17970,17145,17463,17272,17081,17272l,17272,,xe" fillcolor="black" stroked="f" strokeweight="0">
                        <v:stroke miterlimit="83231f" joinstyle="miter"/>
                        <v:path arrowok="t" textboxrect="0,0,19748,17272"/>
                      </v:shape>
                      <v:shape id="Shape 787" o:spid="_x0000_s1203" style="position:absolute;left:2855;top:3981;width:198;height:173;visibility:visible;mso-wrap-style:square;v-text-anchor:top" coordsize="19748,17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" path="m,l17081,v382,,889,127,1143,508c18605,762,18859,1143,19114,1905v254,635,380,1524,507,2540c19748,5588,19748,6985,19748,8636v,1778,,3175,-127,4191c19494,13970,19368,14859,19114,15494v-255,635,-509,1143,-890,1397c17970,17145,17463,17272,17081,17272l,17272,,xe" fillcolor="black" stroked="f" strokeweight="0">
                        <v:stroke miterlimit="83231f" joinstyle="miter"/>
                        <v:path arrowok="t" textboxrect="0,0,19748,17272"/>
                      </v:shape>
                      <v:shape id="Shape 788" o:spid="_x0000_s1204" style="position:absolute;left:2855;top:3586;width:198;height:299;visibility:visible;mso-wrap-style:square;v-text-anchor:top" coordsize="19748,298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" path="m17081,v509,,889,127,1271,381c18732,635,18986,1143,19114,1778v254,635,380,1524,507,2667c19748,5588,19748,7112,19748,8890v,1905,,3429,-127,4572c19621,14605,19368,15621,19241,16383v-255,762,-509,1270,-889,1778c17970,18542,17463,18923,16955,19177l,29857,,10071,13018,1651c13906,1016,14668,635,15304,381,15939,127,16573,,17081,xe" fillcolor="black" stroked="f" strokeweight="0">
                        <v:stroke miterlimit="83231f" joinstyle="miter"/>
                        <v:path arrowok="t" textboxrect="0,0,19748,29857"/>
                      </v:shape>
                      <v:shape id="Shape 789" o:spid="_x0000_s1205" style="position:absolute;left:2855;top:3054;width:210;height:466;visibility:visible;mso-wrap-style:square;v-text-anchor:top" coordsize="21018,465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" path="m,l8954,1865v2666,1270,4952,3175,6730,5461c17463,9739,18732,12533,19621,15835v889,3175,1397,6731,1397,10541c21018,28662,20765,30821,20510,32853v-380,2159,-889,3937,-1396,5588c18605,40092,18097,41489,17590,42632v-635,1016,-1144,1778,-1524,2286c15557,45426,14795,45807,13780,46188v-1016,254,-2540,381,-4573,381c7810,46569,6794,46442,6032,46442v-762,-127,-1524,-254,-1904,-508c3619,45807,3239,45553,3111,45299v-127,-254,-254,-635,-254,-1016c2857,43775,3239,43013,3746,41997v635,-889,1144,-2159,1906,-3556c6286,36917,6921,35266,7556,33234v636,-1905,889,-4064,889,-6604c8445,25106,8318,23709,7938,22566,7683,21296,7176,20280,6541,19391,6032,18502,5270,17867,4381,17359,3366,16978,2349,16724,1206,16724l,17155,,xe" fillcolor="black" stroked="f" strokeweight="0">
                        <v:stroke miterlimit="83231f" joinstyle="miter"/>
                        <v:path arrowok="t" textboxrect="0,0,21018,46569"/>
                      </v:shape>
                      <v:shape id="Picture 791" o:spid="_x0000_s1206" type="#_x0000_t75" style="position:absolute;left:2481;top:1853;width:411;height:1890;rotation:-5898239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">
                        <v:imagedata r:id="rId22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4356E" w14:paraId="21355BE4" w14:textId="77777777" w:rsidTr="0004356E">
        <w:trPr>
          <w:trHeight w:val="451"/>
        </w:trPr>
        <w:tc>
          <w:tcPr>
            <w:tcW w:w="577" w:type="dxa"/>
            <w:vMerge w:val="restart"/>
            <w:tcBorders>
              <w:top w:val="double" w:sz="12" w:space="0" w:color="000000"/>
              <w:left w:val="double" w:sz="4" w:space="0" w:color="000000"/>
              <w:bottom w:val="double" w:sz="12" w:space="0" w:color="000000"/>
              <w:right w:val="single" w:sz="8" w:space="0" w:color="000000"/>
            </w:tcBorders>
          </w:tcPr>
          <w:p w14:paraId="35608B76" w14:textId="77777777" w:rsidR="0004356E" w:rsidRDefault="0004356E" w:rsidP="0059115A">
            <w:pPr>
              <w:spacing w:line="259" w:lineRule="auto"/>
              <w:ind w:left="84"/>
            </w:pPr>
            <w:r>
              <w:rPr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60E3FBEC" wp14:editId="25446F44">
                      <wp:extent cx="190500" cy="701483"/>
                      <wp:effectExtent l="0" t="0" r="0" b="0"/>
                      <wp:docPr id="10704" name="Group 1070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0500" cy="701483"/>
                                <a:chOff x="0" y="0"/>
                                <a:chExt cx="190500" cy="701483"/>
                              </a:xfrm>
                            </wpg:grpSpPr>
                            <wps:wsp>
                              <wps:cNvPr id="277" name="Rectangle 277"/>
                              <wps:cNvSpPr/>
                              <wps:spPr>
                                <a:xfrm>
                                  <a:off x="144590" y="558673"/>
                                  <a:ext cx="42144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9C3A792" w14:textId="77777777" w:rsidR="0004356E" w:rsidRDefault="0004356E" w:rsidP="0004356E">
                                    <w:pPr>
                                      <w:spacing w:after="160" w:line="259" w:lineRule="auto"/>
                                    </w:pPr>
                                    <w:r>
                                      <w:rPr>
                                        <w:sz w:val="22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793" name="Picture 793"/>
                                <pic:cNvPicPr/>
                              </pic:nvPicPr>
                              <pic:blipFill>
                                <a:blip r:embed="rId29"/>
                                <a:stretch>
                                  <a:fillRect/>
                                </a:stretch>
                              </pic:blipFill>
                              <pic:spPr>
                                <a:xfrm rot="-5399999">
                                  <a:off x="-236092" y="236093"/>
                                  <a:ext cx="838200" cy="1905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795" name="Shape 795"/>
                              <wps:cNvSpPr/>
                              <wps:spPr>
                                <a:xfrm>
                                  <a:off x="40894" y="573278"/>
                                  <a:ext cx="45834" cy="8387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5834" h="83872">
                                      <a:moveTo>
                                        <a:pt x="44704" y="0"/>
                                      </a:moveTo>
                                      <a:lnTo>
                                        <a:pt x="45834" y="77"/>
                                      </a:lnTo>
                                      <a:lnTo>
                                        <a:pt x="45834" y="18938"/>
                                      </a:lnTo>
                                      <a:lnTo>
                                        <a:pt x="45669" y="18923"/>
                                      </a:lnTo>
                                      <a:cubicBezTo>
                                        <a:pt x="41059" y="18923"/>
                                        <a:pt x="36855" y="19304"/>
                                        <a:pt x="33071" y="20066"/>
                                      </a:cubicBezTo>
                                      <a:cubicBezTo>
                                        <a:pt x="29286" y="20701"/>
                                        <a:pt x="26022" y="21971"/>
                                        <a:pt x="23317" y="23749"/>
                                      </a:cubicBezTo>
                                      <a:cubicBezTo>
                                        <a:pt x="20599" y="25527"/>
                                        <a:pt x="18491" y="27813"/>
                                        <a:pt x="17018" y="30734"/>
                                      </a:cubicBezTo>
                                      <a:cubicBezTo>
                                        <a:pt x="15532" y="33655"/>
                                        <a:pt x="14783" y="37338"/>
                                        <a:pt x="14783" y="41783"/>
                                      </a:cubicBezTo>
                                      <a:cubicBezTo>
                                        <a:pt x="14783" y="46101"/>
                                        <a:pt x="15608" y="49911"/>
                                        <a:pt x="17259" y="52832"/>
                                      </a:cubicBezTo>
                                      <a:cubicBezTo>
                                        <a:pt x="18898" y="55753"/>
                                        <a:pt x="21107" y="58166"/>
                                        <a:pt x="23889" y="59944"/>
                                      </a:cubicBezTo>
                                      <a:cubicBezTo>
                                        <a:pt x="26683" y="61849"/>
                                        <a:pt x="29934" y="63119"/>
                                        <a:pt x="33655" y="63881"/>
                                      </a:cubicBezTo>
                                      <a:cubicBezTo>
                                        <a:pt x="37363" y="64643"/>
                                        <a:pt x="41288" y="65024"/>
                                        <a:pt x="45390" y="65024"/>
                                      </a:cubicBezTo>
                                      <a:lnTo>
                                        <a:pt x="45834" y="64985"/>
                                      </a:lnTo>
                                      <a:lnTo>
                                        <a:pt x="45834" y="83872"/>
                                      </a:lnTo>
                                      <a:lnTo>
                                        <a:pt x="27013" y="81153"/>
                                      </a:lnTo>
                                      <a:cubicBezTo>
                                        <a:pt x="21285" y="79375"/>
                                        <a:pt x="16421" y="76581"/>
                                        <a:pt x="12433" y="73025"/>
                                      </a:cubicBezTo>
                                      <a:cubicBezTo>
                                        <a:pt x="8433" y="69469"/>
                                        <a:pt x="5359" y="64897"/>
                                        <a:pt x="3213" y="59690"/>
                                      </a:cubicBezTo>
                                      <a:cubicBezTo>
                                        <a:pt x="1079" y="54356"/>
                                        <a:pt x="0" y="48133"/>
                                        <a:pt x="0" y="41148"/>
                                      </a:cubicBezTo>
                                      <a:cubicBezTo>
                                        <a:pt x="0" y="34544"/>
                                        <a:pt x="889" y="28702"/>
                                        <a:pt x="2667" y="23495"/>
                                      </a:cubicBezTo>
                                      <a:cubicBezTo>
                                        <a:pt x="4458" y="18415"/>
                                        <a:pt x="7176" y="14224"/>
                                        <a:pt x="10859" y="10668"/>
                                      </a:cubicBezTo>
                                      <a:cubicBezTo>
                                        <a:pt x="14529" y="7239"/>
                                        <a:pt x="19164" y="4572"/>
                                        <a:pt x="24790" y="2794"/>
                                      </a:cubicBezTo>
                                      <a:cubicBezTo>
                                        <a:pt x="30404" y="889"/>
                                        <a:pt x="37033" y="0"/>
                                        <a:pt x="4470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96" name="Shape 796"/>
                              <wps:cNvSpPr/>
                              <wps:spPr>
                                <a:xfrm>
                                  <a:off x="64922" y="541147"/>
                                  <a:ext cx="21806" cy="1727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806" h="17272">
                                      <a:moveTo>
                                        <a:pt x="2743" y="0"/>
                                      </a:moveTo>
                                      <a:lnTo>
                                        <a:pt x="21806" y="0"/>
                                      </a:lnTo>
                                      <a:lnTo>
                                        <a:pt x="21806" y="17272"/>
                                      </a:lnTo>
                                      <a:lnTo>
                                        <a:pt x="2743" y="17272"/>
                                      </a:lnTo>
                                      <a:cubicBezTo>
                                        <a:pt x="2286" y="17272"/>
                                        <a:pt x="1880" y="17145"/>
                                        <a:pt x="1549" y="16891"/>
                                      </a:cubicBezTo>
                                      <a:cubicBezTo>
                                        <a:pt x="1206" y="16637"/>
                                        <a:pt x="914" y="16129"/>
                                        <a:pt x="686" y="15494"/>
                                      </a:cubicBezTo>
                                      <a:cubicBezTo>
                                        <a:pt x="457" y="14859"/>
                                        <a:pt x="292" y="13970"/>
                                        <a:pt x="178" y="12827"/>
                                      </a:cubicBezTo>
                                      <a:cubicBezTo>
                                        <a:pt x="63" y="11684"/>
                                        <a:pt x="0" y="10287"/>
                                        <a:pt x="0" y="8636"/>
                                      </a:cubicBezTo>
                                      <a:cubicBezTo>
                                        <a:pt x="0" y="6985"/>
                                        <a:pt x="63" y="5588"/>
                                        <a:pt x="178" y="4445"/>
                                      </a:cubicBezTo>
                                      <a:cubicBezTo>
                                        <a:pt x="292" y="3429"/>
                                        <a:pt x="457" y="2540"/>
                                        <a:pt x="686" y="1778"/>
                                      </a:cubicBezTo>
                                      <a:cubicBezTo>
                                        <a:pt x="914" y="1143"/>
                                        <a:pt x="1206" y="762"/>
                                        <a:pt x="1549" y="381"/>
                                      </a:cubicBezTo>
                                      <a:cubicBezTo>
                                        <a:pt x="1880" y="127"/>
                                        <a:pt x="2286" y="0"/>
                                        <a:pt x="2743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97" name="Shape 797"/>
                              <wps:cNvSpPr/>
                              <wps:spPr>
                                <a:xfrm>
                                  <a:off x="64922" y="500126"/>
                                  <a:ext cx="21806" cy="171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806" h="17145">
                                      <a:moveTo>
                                        <a:pt x="2743" y="0"/>
                                      </a:moveTo>
                                      <a:lnTo>
                                        <a:pt x="21806" y="0"/>
                                      </a:lnTo>
                                      <a:lnTo>
                                        <a:pt x="21806" y="17145"/>
                                      </a:lnTo>
                                      <a:lnTo>
                                        <a:pt x="2743" y="17145"/>
                                      </a:lnTo>
                                      <a:cubicBezTo>
                                        <a:pt x="2286" y="17145"/>
                                        <a:pt x="1880" y="17018"/>
                                        <a:pt x="1549" y="16764"/>
                                      </a:cubicBezTo>
                                      <a:cubicBezTo>
                                        <a:pt x="1206" y="16510"/>
                                        <a:pt x="914" y="16002"/>
                                        <a:pt x="686" y="15367"/>
                                      </a:cubicBezTo>
                                      <a:cubicBezTo>
                                        <a:pt x="457" y="14732"/>
                                        <a:pt x="292" y="13843"/>
                                        <a:pt x="178" y="12700"/>
                                      </a:cubicBezTo>
                                      <a:cubicBezTo>
                                        <a:pt x="63" y="11557"/>
                                        <a:pt x="0" y="10160"/>
                                        <a:pt x="0" y="8509"/>
                                      </a:cubicBezTo>
                                      <a:cubicBezTo>
                                        <a:pt x="0" y="6858"/>
                                        <a:pt x="63" y="5461"/>
                                        <a:pt x="178" y="4318"/>
                                      </a:cubicBezTo>
                                      <a:cubicBezTo>
                                        <a:pt x="292" y="3302"/>
                                        <a:pt x="457" y="2413"/>
                                        <a:pt x="686" y="1778"/>
                                      </a:cubicBezTo>
                                      <a:cubicBezTo>
                                        <a:pt x="914" y="1143"/>
                                        <a:pt x="1206" y="635"/>
                                        <a:pt x="1549" y="381"/>
                                      </a:cubicBezTo>
                                      <a:cubicBezTo>
                                        <a:pt x="1880" y="127"/>
                                        <a:pt x="2286" y="0"/>
                                        <a:pt x="2743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98" name="Shape 798"/>
                              <wps:cNvSpPr/>
                              <wps:spPr>
                                <a:xfrm>
                                  <a:off x="63767" y="427937"/>
                                  <a:ext cx="22962" cy="5719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962" h="57194">
                                      <a:moveTo>
                                        <a:pt x="22962" y="0"/>
                                      </a:moveTo>
                                      <a:lnTo>
                                        <a:pt x="22962" y="16894"/>
                                      </a:lnTo>
                                      <a:lnTo>
                                        <a:pt x="16320" y="18595"/>
                                      </a:lnTo>
                                      <a:cubicBezTo>
                                        <a:pt x="13564" y="20627"/>
                                        <a:pt x="12179" y="23930"/>
                                        <a:pt x="12179" y="28248"/>
                                      </a:cubicBezTo>
                                      <a:cubicBezTo>
                                        <a:pt x="12179" y="30406"/>
                                        <a:pt x="12586" y="32311"/>
                                        <a:pt x="13411" y="33962"/>
                                      </a:cubicBezTo>
                                      <a:cubicBezTo>
                                        <a:pt x="14237" y="35613"/>
                                        <a:pt x="15342" y="36883"/>
                                        <a:pt x="16739" y="38026"/>
                                      </a:cubicBezTo>
                                      <a:cubicBezTo>
                                        <a:pt x="18123" y="39043"/>
                                        <a:pt x="19774" y="39931"/>
                                        <a:pt x="21666" y="40439"/>
                                      </a:cubicBezTo>
                                      <a:lnTo>
                                        <a:pt x="22962" y="40656"/>
                                      </a:lnTo>
                                      <a:lnTo>
                                        <a:pt x="22962" y="57194"/>
                                      </a:lnTo>
                                      <a:lnTo>
                                        <a:pt x="20434" y="56823"/>
                                      </a:lnTo>
                                      <a:cubicBezTo>
                                        <a:pt x="16065" y="55425"/>
                                        <a:pt x="12370" y="53393"/>
                                        <a:pt x="9335" y="50726"/>
                                      </a:cubicBezTo>
                                      <a:cubicBezTo>
                                        <a:pt x="6299" y="47932"/>
                                        <a:pt x="3988" y="44757"/>
                                        <a:pt x="2388" y="40820"/>
                                      </a:cubicBezTo>
                                      <a:cubicBezTo>
                                        <a:pt x="787" y="37011"/>
                                        <a:pt x="0" y="32693"/>
                                        <a:pt x="0" y="27867"/>
                                      </a:cubicBezTo>
                                      <a:cubicBezTo>
                                        <a:pt x="0" y="22659"/>
                                        <a:pt x="749" y="18342"/>
                                        <a:pt x="2248" y="14658"/>
                                      </a:cubicBezTo>
                                      <a:cubicBezTo>
                                        <a:pt x="3759" y="11102"/>
                                        <a:pt x="5842" y="8055"/>
                                        <a:pt x="8522" y="5768"/>
                                      </a:cubicBezTo>
                                      <a:cubicBezTo>
                                        <a:pt x="11189" y="3482"/>
                                        <a:pt x="14351" y="1705"/>
                                        <a:pt x="17996" y="688"/>
                                      </a:cubicBezTo>
                                      <a:lnTo>
                                        <a:pt x="229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99" name="Shape 799"/>
                              <wps:cNvSpPr/>
                              <wps:spPr>
                                <a:xfrm>
                                  <a:off x="63767" y="373634"/>
                                  <a:ext cx="22962" cy="4292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962" h="42926">
                                      <a:moveTo>
                                        <a:pt x="10681" y="0"/>
                                      </a:moveTo>
                                      <a:cubicBezTo>
                                        <a:pt x="11913" y="0"/>
                                        <a:pt x="12916" y="127"/>
                                        <a:pt x="13691" y="127"/>
                                      </a:cubicBezTo>
                                      <a:cubicBezTo>
                                        <a:pt x="14465" y="254"/>
                                        <a:pt x="15075" y="254"/>
                                        <a:pt x="15532" y="508"/>
                                      </a:cubicBezTo>
                                      <a:cubicBezTo>
                                        <a:pt x="15989" y="635"/>
                                        <a:pt x="16294" y="889"/>
                                        <a:pt x="16459" y="1143"/>
                                      </a:cubicBezTo>
                                      <a:cubicBezTo>
                                        <a:pt x="16624" y="1397"/>
                                        <a:pt x="16701" y="1778"/>
                                        <a:pt x="16701" y="2032"/>
                                      </a:cubicBezTo>
                                      <a:cubicBezTo>
                                        <a:pt x="16701" y="2540"/>
                                        <a:pt x="16459" y="3175"/>
                                        <a:pt x="15977" y="4064"/>
                                      </a:cubicBezTo>
                                      <a:cubicBezTo>
                                        <a:pt x="15507" y="4826"/>
                                        <a:pt x="14986" y="5969"/>
                                        <a:pt x="14440" y="7239"/>
                                      </a:cubicBezTo>
                                      <a:cubicBezTo>
                                        <a:pt x="13894" y="8509"/>
                                        <a:pt x="13373" y="10033"/>
                                        <a:pt x="12903" y="11811"/>
                                      </a:cubicBezTo>
                                      <a:cubicBezTo>
                                        <a:pt x="12421" y="13462"/>
                                        <a:pt x="12179" y="15494"/>
                                        <a:pt x="12179" y="17653"/>
                                      </a:cubicBezTo>
                                      <a:cubicBezTo>
                                        <a:pt x="12179" y="19177"/>
                                        <a:pt x="12344" y="20574"/>
                                        <a:pt x="12662" y="21717"/>
                                      </a:cubicBezTo>
                                      <a:cubicBezTo>
                                        <a:pt x="12979" y="22860"/>
                                        <a:pt x="13437" y="23749"/>
                                        <a:pt x="14034" y="24511"/>
                                      </a:cubicBezTo>
                                      <a:cubicBezTo>
                                        <a:pt x="14618" y="25146"/>
                                        <a:pt x="15316" y="25781"/>
                                        <a:pt x="16116" y="26162"/>
                                      </a:cubicBezTo>
                                      <a:cubicBezTo>
                                        <a:pt x="16916" y="26543"/>
                                        <a:pt x="17767" y="26670"/>
                                        <a:pt x="18682" y="26670"/>
                                      </a:cubicBezTo>
                                      <a:cubicBezTo>
                                        <a:pt x="20104" y="26670"/>
                                        <a:pt x="21285" y="26289"/>
                                        <a:pt x="22250" y="25400"/>
                                      </a:cubicBezTo>
                                      <a:lnTo>
                                        <a:pt x="22962" y="24435"/>
                                      </a:lnTo>
                                      <a:lnTo>
                                        <a:pt x="22962" y="42379"/>
                                      </a:lnTo>
                                      <a:lnTo>
                                        <a:pt x="19774" y="42926"/>
                                      </a:lnTo>
                                      <a:cubicBezTo>
                                        <a:pt x="16853" y="42926"/>
                                        <a:pt x="14173" y="42291"/>
                                        <a:pt x="11735" y="41148"/>
                                      </a:cubicBezTo>
                                      <a:cubicBezTo>
                                        <a:pt x="9296" y="40005"/>
                                        <a:pt x="7201" y="38354"/>
                                        <a:pt x="5474" y="36195"/>
                                      </a:cubicBezTo>
                                      <a:cubicBezTo>
                                        <a:pt x="3734" y="34163"/>
                                        <a:pt x="2388" y="31496"/>
                                        <a:pt x="1435" y="28448"/>
                                      </a:cubicBezTo>
                                      <a:cubicBezTo>
                                        <a:pt x="470" y="25273"/>
                                        <a:pt x="0" y="21844"/>
                                        <a:pt x="0" y="18034"/>
                                      </a:cubicBezTo>
                                      <a:cubicBezTo>
                                        <a:pt x="0" y="16129"/>
                                        <a:pt x="127" y="14224"/>
                                        <a:pt x="406" y="12446"/>
                                      </a:cubicBezTo>
                                      <a:cubicBezTo>
                                        <a:pt x="673" y="10668"/>
                                        <a:pt x="1016" y="9017"/>
                                        <a:pt x="1435" y="7620"/>
                                      </a:cubicBezTo>
                                      <a:cubicBezTo>
                                        <a:pt x="1841" y="6096"/>
                                        <a:pt x="2286" y="4826"/>
                                        <a:pt x="2769" y="3810"/>
                                      </a:cubicBezTo>
                                      <a:cubicBezTo>
                                        <a:pt x="3251" y="2921"/>
                                        <a:pt x="3658" y="2159"/>
                                        <a:pt x="4001" y="1651"/>
                                      </a:cubicBezTo>
                                      <a:cubicBezTo>
                                        <a:pt x="4343" y="1270"/>
                                        <a:pt x="4686" y="1016"/>
                                        <a:pt x="5029" y="762"/>
                                      </a:cubicBezTo>
                                      <a:cubicBezTo>
                                        <a:pt x="5372" y="635"/>
                                        <a:pt x="5779" y="508"/>
                                        <a:pt x="6261" y="381"/>
                                      </a:cubicBezTo>
                                      <a:cubicBezTo>
                                        <a:pt x="6744" y="254"/>
                                        <a:pt x="7328" y="254"/>
                                        <a:pt x="8039" y="127"/>
                                      </a:cubicBezTo>
                                      <a:cubicBezTo>
                                        <a:pt x="8750" y="127"/>
                                        <a:pt x="9627" y="0"/>
                                        <a:pt x="1068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00" name="Shape 800"/>
                              <wps:cNvSpPr/>
                              <wps:spPr>
                                <a:xfrm>
                                  <a:off x="48832" y="320675"/>
                                  <a:ext cx="37897" cy="431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7897" h="43180">
                                      <a:moveTo>
                                        <a:pt x="23482" y="0"/>
                                      </a:moveTo>
                                      <a:cubicBezTo>
                                        <a:pt x="25997" y="0"/>
                                        <a:pt x="27788" y="254"/>
                                        <a:pt x="28867" y="762"/>
                                      </a:cubicBezTo>
                                      <a:cubicBezTo>
                                        <a:pt x="29934" y="1143"/>
                                        <a:pt x="30467" y="1778"/>
                                        <a:pt x="30467" y="2667"/>
                                      </a:cubicBezTo>
                                      <a:lnTo>
                                        <a:pt x="30467" y="16002"/>
                                      </a:lnTo>
                                      <a:lnTo>
                                        <a:pt x="37897" y="16002"/>
                                      </a:lnTo>
                                      <a:lnTo>
                                        <a:pt x="37897" y="33274"/>
                                      </a:lnTo>
                                      <a:lnTo>
                                        <a:pt x="30467" y="33274"/>
                                      </a:lnTo>
                                      <a:lnTo>
                                        <a:pt x="30467" y="40513"/>
                                      </a:lnTo>
                                      <a:cubicBezTo>
                                        <a:pt x="30467" y="41402"/>
                                        <a:pt x="29934" y="42037"/>
                                        <a:pt x="28867" y="42545"/>
                                      </a:cubicBezTo>
                                      <a:cubicBezTo>
                                        <a:pt x="27788" y="43053"/>
                                        <a:pt x="25997" y="43180"/>
                                        <a:pt x="23482" y="43180"/>
                                      </a:cubicBezTo>
                                      <a:cubicBezTo>
                                        <a:pt x="22162" y="43180"/>
                                        <a:pt x="21044" y="43180"/>
                                        <a:pt x="20129" y="43053"/>
                                      </a:cubicBezTo>
                                      <a:cubicBezTo>
                                        <a:pt x="19215" y="42926"/>
                                        <a:pt x="18504" y="42799"/>
                                        <a:pt x="17971" y="42545"/>
                                      </a:cubicBezTo>
                                      <a:cubicBezTo>
                                        <a:pt x="17450" y="42291"/>
                                        <a:pt x="17069" y="42037"/>
                                        <a:pt x="16853" y="41656"/>
                                      </a:cubicBezTo>
                                      <a:cubicBezTo>
                                        <a:pt x="16624" y="41402"/>
                                        <a:pt x="16510" y="40894"/>
                                        <a:pt x="16510" y="40513"/>
                                      </a:cubicBezTo>
                                      <a:lnTo>
                                        <a:pt x="16510" y="33274"/>
                                      </a:lnTo>
                                      <a:lnTo>
                                        <a:pt x="2883" y="33274"/>
                                      </a:lnTo>
                                      <a:cubicBezTo>
                                        <a:pt x="2426" y="33274"/>
                                        <a:pt x="2019" y="33147"/>
                                        <a:pt x="1651" y="32893"/>
                                      </a:cubicBezTo>
                                      <a:cubicBezTo>
                                        <a:pt x="1283" y="32639"/>
                                        <a:pt x="978" y="32131"/>
                                        <a:pt x="724" y="31496"/>
                                      </a:cubicBezTo>
                                      <a:cubicBezTo>
                                        <a:pt x="470" y="30861"/>
                                        <a:pt x="292" y="29972"/>
                                        <a:pt x="178" y="28829"/>
                                      </a:cubicBezTo>
                                      <a:cubicBezTo>
                                        <a:pt x="64" y="27686"/>
                                        <a:pt x="0" y="26289"/>
                                        <a:pt x="0" y="24638"/>
                                      </a:cubicBezTo>
                                      <a:cubicBezTo>
                                        <a:pt x="0" y="22987"/>
                                        <a:pt x="64" y="21590"/>
                                        <a:pt x="178" y="20447"/>
                                      </a:cubicBezTo>
                                      <a:cubicBezTo>
                                        <a:pt x="292" y="19304"/>
                                        <a:pt x="470" y="18415"/>
                                        <a:pt x="724" y="17780"/>
                                      </a:cubicBezTo>
                                      <a:cubicBezTo>
                                        <a:pt x="978" y="17145"/>
                                        <a:pt x="1283" y="16764"/>
                                        <a:pt x="1651" y="16510"/>
                                      </a:cubicBezTo>
                                      <a:cubicBezTo>
                                        <a:pt x="2019" y="16129"/>
                                        <a:pt x="2426" y="16002"/>
                                        <a:pt x="2883" y="16002"/>
                                      </a:cubicBezTo>
                                      <a:lnTo>
                                        <a:pt x="16510" y="16002"/>
                                      </a:lnTo>
                                      <a:lnTo>
                                        <a:pt x="16510" y="2794"/>
                                      </a:lnTo>
                                      <a:cubicBezTo>
                                        <a:pt x="16510" y="2286"/>
                                        <a:pt x="16624" y="1905"/>
                                        <a:pt x="16853" y="1524"/>
                                      </a:cubicBezTo>
                                      <a:cubicBezTo>
                                        <a:pt x="17069" y="1270"/>
                                        <a:pt x="17450" y="889"/>
                                        <a:pt x="17971" y="762"/>
                                      </a:cubicBezTo>
                                      <a:cubicBezTo>
                                        <a:pt x="18504" y="508"/>
                                        <a:pt x="19215" y="254"/>
                                        <a:pt x="20129" y="254"/>
                                      </a:cubicBezTo>
                                      <a:cubicBezTo>
                                        <a:pt x="21044" y="127"/>
                                        <a:pt x="22162" y="0"/>
                                        <a:pt x="2348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01" name="Shape 801"/>
                              <wps:cNvSpPr/>
                              <wps:spPr>
                                <a:xfrm>
                                  <a:off x="64922" y="290830"/>
                                  <a:ext cx="21806" cy="1727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806" h="17272">
                                      <a:moveTo>
                                        <a:pt x="2883" y="0"/>
                                      </a:moveTo>
                                      <a:lnTo>
                                        <a:pt x="21806" y="0"/>
                                      </a:lnTo>
                                      <a:lnTo>
                                        <a:pt x="21806" y="17272"/>
                                      </a:lnTo>
                                      <a:lnTo>
                                        <a:pt x="2883" y="17272"/>
                                      </a:lnTo>
                                      <a:cubicBezTo>
                                        <a:pt x="2426" y="17272"/>
                                        <a:pt x="2019" y="17145"/>
                                        <a:pt x="1676" y="16891"/>
                                      </a:cubicBezTo>
                                      <a:cubicBezTo>
                                        <a:pt x="1333" y="16510"/>
                                        <a:pt x="1041" y="16129"/>
                                        <a:pt x="787" y="15494"/>
                                      </a:cubicBezTo>
                                      <a:cubicBezTo>
                                        <a:pt x="533" y="14732"/>
                                        <a:pt x="343" y="13843"/>
                                        <a:pt x="203" y="12827"/>
                                      </a:cubicBezTo>
                                      <a:cubicBezTo>
                                        <a:pt x="76" y="11684"/>
                                        <a:pt x="0" y="10287"/>
                                        <a:pt x="0" y="8636"/>
                                      </a:cubicBezTo>
                                      <a:cubicBezTo>
                                        <a:pt x="0" y="6985"/>
                                        <a:pt x="76" y="5588"/>
                                        <a:pt x="203" y="4445"/>
                                      </a:cubicBezTo>
                                      <a:cubicBezTo>
                                        <a:pt x="343" y="3302"/>
                                        <a:pt x="533" y="2413"/>
                                        <a:pt x="787" y="1778"/>
                                      </a:cubicBezTo>
                                      <a:cubicBezTo>
                                        <a:pt x="1041" y="1143"/>
                                        <a:pt x="1333" y="635"/>
                                        <a:pt x="1676" y="381"/>
                                      </a:cubicBezTo>
                                      <a:cubicBezTo>
                                        <a:pt x="2019" y="127"/>
                                        <a:pt x="2426" y="0"/>
                                        <a:pt x="2883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02" name="Shape 802"/>
                              <wps:cNvSpPr/>
                              <wps:spPr>
                                <a:xfrm>
                                  <a:off x="38087" y="289560"/>
                                  <a:ext cx="18072" cy="198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072" h="19812">
                                      <a:moveTo>
                                        <a:pt x="8903" y="0"/>
                                      </a:moveTo>
                                      <a:cubicBezTo>
                                        <a:pt x="12370" y="0"/>
                                        <a:pt x="14770" y="635"/>
                                        <a:pt x="16091" y="2032"/>
                                      </a:cubicBezTo>
                                      <a:cubicBezTo>
                                        <a:pt x="17412" y="3556"/>
                                        <a:pt x="18072" y="6096"/>
                                        <a:pt x="18072" y="9906"/>
                                      </a:cubicBezTo>
                                      <a:cubicBezTo>
                                        <a:pt x="18072" y="13843"/>
                                        <a:pt x="17437" y="16510"/>
                                        <a:pt x="16154" y="17780"/>
                                      </a:cubicBezTo>
                                      <a:cubicBezTo>
                                        <a:pt x="14884" y="19177"/>
                                        <a:pt x="12573" y="19812"/>
                                        <a:pt x="9246" y="19812"/>
                                      </a:cubicBezTo>
                                      <a:cubicBezTo>
                                        <a:pt x="5779" y="19812"/>
                                        <a:pt x="3365" y="19177"/>
                                        <a:pt x="2019" y="17780"/>
                                      </a:cubicBezTo>
                                      <a:cubicBezTo>
                                        <a:pt x="673" y="16383"/>
                                        <a:pt x="0" y="13716"/>
                                        <a:pt x="0" y="9779"/>
                                      </a:cubicBezTo>
                                      <a:cubicBezTo>
                                        <a:pt x="0" y="5969"/>
                                        <a:pt x="648" y="3429"/>
                                        <a:pt x="1956" y="2032"/>
                                      </a:cubicBezTo>
                                      <a:cubicBezTo>
                                        <a:pt x="3251" y="635"/>
                                        <a:pt x="5575" y="0"/>
                                        <a:pt x="8903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03" name="Shape 803"/>
                              <wps:cNvSpPr/>
                              <wps:spPr>
                                <a:xfrm>
                                  <a:off x="63767" y="212760"/>
                                  <a:ext cx="22962" cy="621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962" h="62145">
                                      <a:moveTo>
                                        <a:pt x="22962" y="0"/>
                                      </a:moveTo>
                                      <a:lnTo>
                                        <a:pt x="22962" y="18160"/>
                                      </a:lnTo>
                                      <a:lnTo>
                                        <a:pt x="19571" y="19396"/>
                                      </a:lnTo>
                                      <a:cubicBezTo>
                                        <a:pt x="17704" y="20539"/>
                                        <a:pt x="16243" y="22063"/>
                                        <a:pt x="15189" y="23969"/>
                                      </a:cubicBezTo>
                                      <a:cubicBezTo>
                                        <a:pt x="14148" y="25874"/>
                                        <a:pt x="13614" y="28287"/>
                                        <a:pt x="13614" y="31081"/>
                                      </a:cubicBezTo>
                                      <a:cubicBezTo>
                                        <a:pt x="13614" y="33620"/>
                                        <a:pt x="14084" y="35907"/>
                                        <a:pt x="15024" y="37812"/>
                                      </a:cubicBezTo>
                                      <a:cubicBezTo>
                                        <a:pt x="15964" y="39717"/>
                                        <a:pt x="17323" y="41368"/>
                                        <a:pt x="19126" y="42511"/>
                                      </a:cubicBezTo>
                                      <a:lnTo>
                                        <a:pt x="22962" y="44159"/>
                                      </a:lnTo>
                                      <a:lnTo>
                                        <a:pt x="22962" y="62145"/>
                                      </a:lnTo>
                                      <a:lnTo>
                                        <a:pt x="20777" y="61814"/>
                                      </a:lnTo>
                                      <a:cubicBezTo>
                                        <a:pt x="16459" y="60545"/>
                                        <a:pt x="12763" y="58386"/>
                                        <a:pt x="9677" y="55592"/>
                                      </a:cubicBezTo>
                                      <a:cubicBezTo>
                                        <a:pt x="6604" y="52798"/>
                                        <a:pt x="4216" y="49369"/>
                                        <a:pt x="2527" y="45177"/>
                                      </a:cubicBezTo>
                                      <a:cubicBezTo>
                                        <a:pt x="838" y="40987"/>
                                        <a:pt x="0" y="36161"/>
                                        <a:pt x="0" y="30445"/>
                                      </a:cubicBezTo>
                                      <a:cubicBezTo>
                                        <a:pt x="0" y="24985"/>
                                        <a:pt x="737" y="20286"/>
                                        <a:pt x="2223" y="16221"/>
                                      </a:cubicBezTo>
                                      <a:cubicBezTo>
                                        <a:pt x="3708" y="12285"/>
                                        <a:pt x="5880" y="8856"/>
                                        <a:pt x="8763" y="6316"/>
                                      </a:cubicBezTo>
                                      <a:cubicBezTo>
                                        <a:pt x="11633" y="3649"/>
                                        <a:pt x="15176" y="1744"/>
                                        <a:pt x="19368" y="474"/>
                                      </a:cubicBezTo>
                                      <a:lnTo>
                                        <a:pt x="229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04" name="Shape 804"/>
                              <wps:cNvSpPr/>
                              <wps:spPr>
                                <a:xfrm>
                                  <a:off x="63767" y="140511"/>
                                  <a:ext cx="22962" cy="5786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962" h="57863">
                                      <a:moveTo>
                                        <a:pt x="22962" y="0"/>
                                      </a:moveTo>
                                      <a:lnTo>
                                        <a:pt x="22962" y="17428"/>
                                      </a:lnTo>
                                      <a:lnTo>
                                        <a:pt x="18783" y="19255"/>
                                      </a:lnTo>
                                      <a:cubicBezTo>
                                        <a:pt x="17577" y="20017"/>
                                        <a:pt x="16637" y="21160"/>
                                        <a:pt x="15977" y="22430"/>
                                      </a:cubicBezTo>
                                      <a:cubicBezTo>
                                        <a:pt x="15316" y="23700"/>
                                        <a:pt x="14986" y="25224"/>
                                        <a:pt x="14986" y="27002"/>
                                      </a:cubicBezTo>
                                      <a:cubicBezTo>
                                        <a:pt x="14986" y="29161"/>
                                        <a:pt x="15786" y="31320"/>
                                        <a:pt x="17386" y="33606"/>
                                      </a:cubicBezTo>
                                      <a:lnTo>
                                        <a:pt x="22962" y="39181"/>
                                      </a:lnTo>
                                      <a:lnTo>
                                        <a:pt x="22962" y="57863"/>
                                      </a:lnTo>
                                      <a:lnTo>
                                        <a:pt x="3899" y="57863"/>
                                      </a:lnTo>
                                      <a:cubicBezTo>
                                        <a:pt x="3442" y="57863"/>
                                        <a:pt x="3035" y="57736"/>
                                        <a:pt x="2705" y="57482"/>
                                      </a:cubicBezTo>
                                      <a:cubicBezTo>
                                        <a:pt x="2362" y="57228"/>
                                        <a:pt x="2070" y="56847"/>
                                        <a:pt x="1841" y="56212"/>
                                      </a:cubicBezTo>
                                      <a:cubicBezTo>
                                        <a:pt x="1613" y="55704"/>
                                        <a:pt x="1448" y="54942"/>
                                        <a:pt x="1334" y="53926"/>
                                      </a:cubicBezTo>
                                      <a:cubicBezTo>
                                        <a:pt x="1219" y="53037"/>
                                        <a:pt x="1156" y="51894"/>
                                        <a:pt x="1156" y="50497"/>
                                      </a:cubicBezTo>
                                      <a:cubicBezTo>
                                        <a:pt x="1156" y="48973"/>
                                        <a:pt x="1219" y="47830"/>
                                        <a:pt x="1334" y="46814"/>
                                      </a:cubicBezTo>
                                      <a:cubicBezTo>
                                        <a:pt x="1448" y="45798"/>
                                        <a:pt x="1613" y="45163"/>
                                        <a:pt x="1841" y="44655"/>
                                      </a:cubicBezTo>
                                      <a:cubicBezTo>
                                        <a:pt x="2070" y="44020"/>
                                        <a:pt x="2362" y="43639"/>
                                        <a:pt x="2705" y="43512"/>
                                      </a:cubicBezTo>
                                      <a:cubicBezTo>
                                        <a:pt x="3035" y="43258"/>
                                        <a:pt x="3442" y="43131"/>
                                        <a:pt x="3899" y="43131"/>
                                      </a:cubicBezTo>
                                      <a:lnTo>
                                        <a:pt x="10947" y="43131"/>
                                      </a:lnTo>
                                      <a:cubicBezTo>
                                        <a:pt x="7302" y="39702"/>
                                        <a:pt x="4559" y="36273"/>
                                        <a:pt x="2730" y="32844"/>
                                      </a:cubicBezTo>
                                      <a:cubicBezTo>
                                        <a:pt x="902" y="29288"/>
                                        <a:pt x="0" y="25732"/>
                                        <a:pt x="0" y="21922"/>
                                      </a:cubicBezTo>
                                      <a:cubicBezTo>
                                        <a:pt x="0" y="17731"/>
                                        <a:pt x="686" y="14302"/>
                                        <a:pt x="2045" y="11381"/>
                                      </a:cubicBezTo>
                                      <a:cubicBezTo>
                                        <a:pt x="3416" y="8587"/>
                                        <a:pt x="5283" y="6174"/>
                                        <a:pt x="7633" y="4523"/>
                                      </a:cubicBezTo>
                                      <a:cubicBezTo>
                                        <a:pt x="9982" y="2745"/>
                                        <a:pt x="12725" y="1475"/>
                                        <a:pt x="15875" y="713"/>
                                      </a:cubicBezTo>
                                      <a:lnTo>
                                        <a:pt x="229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05" name="Shape 805"/>
                              <wps:cNvSpPr/>
                              <wps:spPr>
                                <a:xfrm>
                                  <a:off x="41859" y="52832"/>
                                  <a:ext cx="44869" cy="3733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869" h="37338">
                                      <a:moveTo>
                                        <a:pt x="2121" y="0"/>
                                      </a:moveTo>
                                      <a:lnTo>
                                        <a:pt x="44869" y="0"/>
                                      </a:lnTo>
                                      <a:lnTo>
                                        <a:pt x="44869" y="17907"/>
                                      </a:lnTo>
                                      <a:lnTo>
                                        <a:pt x="17653" y="17907"/>
                                      </a:lnTo>
                                      <a:lnTo>
                                        <a:pt x="25527" y="32258"/>
                                      </a:lnTo>
                                      <a:cubicBezTo>
                                        <a:pt x="26035" y="33274"/>
                                        <a:pt x="26340" y="34163"/>
                                        <a:pt x="26454" y="34798"/>
                                      </a:cubicBezTo>
                                      <a:cubicBezTo>
                                        <a:pt x="26568" y="35433"/>
                                        <a:pt x="26429" y="35941"/>
                                        <a:pt x="26048" y="36322"/>
                                      </a:cubicBezTo>
                                      <a:cubicBezTo>
                                        <a:pt x="25654" y="36703"/>
                                        <a:pt x="24981" y="36957"/>
                                        <a:pt x="24028" y="37084"/>
                                      </a:cubicBezTo>
                                      <a:cubicBezTo>
                                        <a:pt x="23063" y="37211"/>
                                        <a:pt x="21717" y="37338"/>
                                        <a:pt x="19990" y="37338"/>
                                      </a:cubicBezTo>
                                      <a:cubicBezTo>
                                        <a:pt x="18885" y="37338"/>
                                        <a:pt x="17983" y="37338"/>
                                        <a:pt x="17285" y="37211"/>
                                      </a:cubicBezTo>
                                      <a:cubicBezTo>
                                        <a:pt x="16574" y="37211"/>
                                        <a:pt x="15964" y="37084"/>
                                        <a:pt x="15469" y="36957"/>
                                      </a:cubicBezTo>
                                      <a:cubicBezTo>
                                        <a:pt x="14961" y="36703"/>
                                        <a:pt x="14554" y="36449"/>
                                        <a:pt x="14237" y="36195"/>
                                      </a:cubicBezTo>
                                      <a:cubicBezTo>
                                        <a:pt x="13919" y="35814"/>
                                        <a:pt x="13576" y="35433"/>
                                        <a:pt x="13208" y="34925"/>
                                      </a:cubicBezTo>
                                      <a:lnTo>
                                        <a:pt x="889" y="15875"/>
                                      </a:lnTo>
                                      <a:cubicBezTo>
                                        <a:pt x="699" y="15621"/>
                                        <a:pt x="559" y="15367"/>
                                        <a:pt x="444" y="14986"/>
                                      </a:cubicBezTo>
                                      <a:cubicBezTo>
                                        <a:pt x="330" y="14605"/>
                                        <a:pt x="229" y="14224"/>
                                        <a:pt x="165" y="13589"/>
                                      </a:cubicBezTo>
                                      <a:cubicBezTo>
                                        <a:pt x="102" y="13081"/>
                                        <a:pt x="51" y="12319"/>
                                        <a:pt x="25" y="11430"/>
                                      </a:cubicBezTo>
                                      <a:cubicBezTo>
                                        <a:pt x="0" y="10541"/>
                                        <a:pt x="0" y="9398"/>
                                        <a:pt x="0" y="8001"/>
                                      </a:cubicBezTo>
                                      <a:cubicBezTo>
                                        <a:pt x="0" y="6350"/>
                                        <a:pt x="25" y="4953"/>
                                        <a:pt x="102" y="3810"/>
                                      </a:cubicBezTo>
                                      <a:cubicBezTo>
                                        <a:pt x="165" y="2794"/>
                                        <a:pt x="279" y="1905"/>
                                        <a:pt x="444" y="1397"/>
                                      </a:cubicBezTo>
                                      <a:cubicBezTo>
                                        <a:pt x="597" y="889"/>
                                        <a:pt x="813" y="508"/>
                                        <a:pt x="1092" y="254"/>
                                      </a:cubicBezTo>
                                      <a:cubicBezTo>
                                        <a:pt x="1359" y="127"/>
                                        <a:pt x="1702" y="0"/>
                                        <a:pt x="212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06" name="Shape 806"/>
                              <wps:cNvSpPr/>
                              <wps:spPr>
                                <a:xfrm>
                                  <a:off x="86728" y="565023"/>
                                  <a:ext cx="60350" cy="9220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0350" h="92202">
                                      <a:moveTo>
                                        <a:pt x="52756" y="0"/>
                                      </a:moveTo>
                                      <a:cubicBezTo>
                                        <a:pt x="54394" y="0"/>
                                        <a:pt x="55715" y="0"/>
                                        <a:pt x="56718" y="127"/>
                                      </a:cubicBezTo>
                                      <a:cubicBezTo>
                                        <a:pt x="57721" y="381"/>
                                        <a:pt x="58496" y="508"/>
                                        <a:pt x="59055" y="889"/>
                                      </a:cubicBezTo>
                                      <a:cubicBezTo>
                                        <a:pt x="59601" y="1143"/>
                                        <a:pt x="59957" y="1397"/>
                                        <a:pt x="60109" y="1778"/>
                                      </a:cubicBezTo>
                                      <a:cubicBezTo>
                                        <a:pt x="60274" y="2032"/>
                                        <a:pt x="60350" y="2413"/>
                                        <a:pt x="60350" y="2794"/>
                                      </a:cubicBezTo>
                                      <a:cubicBezTo>
                                        <a:pt x="60350" y="4191"/>
                                        <a:pt x="59944" y="6223"/>
                                        <a:pt x="59118" y="8636"/>
                                      </a:cubicBezTo>
                                      <a:cubicBezTo>
                                        <a:pt x="58293" y="11049"/>
                                        <a:pt x="57125" y="13716"/>
                                        <a:pt x="55588" y="16510"/>
                                      </a:cubicBezTo>
                                      <a:cubicBezTo>
                                        <a:pt x="54064" y="19431"/>
                                        <a:pt x="52197" y="22352"/>
                                        <a:pt x="49974" y="25273"/>
                                      </a:cubicBezTo>
                                      <a:cubicBezTo>
                                        <a:pt x="47765" y="28194"/>
                                        <a:pt x="45225" y="30861"/>
                                        <a:pt x="42342" y="33401"/>
                                      </a:cubicBezTo>
                                      <a:cubicBezTo>
                                        <a:pt x="43307" y="35560"/>
                                        <a:pt x="44132" y="38100"/>
                                        <a:pt x="44844" y="41021"/>
                                      </a:cubicBezTo>
                                      <a:cubicBezTo>
                                        <a:pt x="45555" y="44069"/>
                                        <a:pt x="45910" y="47371"/>
                                        <a:pt x="45910" y="51054"/>
                                      </a:cubicBezTo>
                                      <a:cubicBezTo>
                                        <a:pt x="45910" y="57912"/>
                                        <a:pt x="45021" y="63881"/>
                                        <a:pt x="43269" y="69088"/>
                                      </a:cubicBezTo>
                                      <a:cubicBezTo>
                                        <a:pt x="41516" y="74168"/>
                                        <a:pt x="38786" y="78486"/>
                                        <a:pt x="35090" y="81915"/>
                                      </a:cubicBezTo>
                                      <a:cubicBezTo>
                                        <a:pt x="31394" y="85344"/>
                                        <a:pt x="26683" y="87884"/>
                                        <a:pt x="20955" y="89535"/>
                                      </a:cubicBezTo>
                                      <a:cubicBezTo>
                                        <a:pt x="15227" y="91313"/>
                                        <a:pt x="8407" y="92202"/>
                                        <a:pt x="521" y="92202"/>
                                      </a:cubicBezTo>
                                      <a:lnTo>
                                        <a:pt x="0" y="92127"/>
                                      </a:lnTo>
                                      <a:lnTo>
                                        <a:pt x="0" y="73240"/>
                                      </a:lnTo>
                                      <a:lnTo>
                                        <a:pt x="12700" y="72136"/>
                                      </a:lnTo>
                                      <a:cubicBezTo>
                                        <a:pt x="16586" y="71374"/>
                                        <a:pt x="19888" y="70231"/>
                                        <a:pt x="22631" y="68453"/>
                                      </a:cubicBezTo>
                                      <a:cubicBezTo>
                                        <a:pt x="25362" y="66675"/>
                                        <a:pt x="27457" y="64389"/>
                                        <a:pt x="28893" y="61468"/>
                                      </a:cubicBezTo>
                                      <a:cubicBezTo>
                                        <a:pt x="30328" y="58547"/>
                                        <a:pt x="31051" y="54864"/>
                                        <a:pt x="31051" y="50419"/>
                                      </a:cubicBezTo>
                                      <a:cubicBezTo>
                                        <a:pt x="31051" y="45974"/>
                                        <a:pt x="30226" y="42291"/>
                                        <a:pt x="28588" y="39370"/>
                                      </a:cubicBezTo>
                                      <a:cubicBezTo>
                                        <a:pt x="26937" y="36449"/>
                                        <a:pt x="24701" y="34036"/>
                                        <a:pt x="21869" y="32131"/>
                                      </a:cubicBezTo>
                                      <a:cubicBezTo>
                                        <a:pt x="19050" y="30353"/>
                                        <a:pt x="15735" y="29083"/>
                                        <a:pt x="11951" y="28321"/>
                                      </a:cubicBezTo>
                                      <a:lnTo>
                                        <a:pt x="0" y="27194"/>
                                      </a:lnTo>
                                      <a:lnTo>
                                        <a:pt x="0" y="8332"/>
                                      </a:lnTo>
                                      <a:lnTo>
                                        <a:pt x="10071" y="9017"/>
                                      </a:lnTo>
                                      <a:cubicBezTo>
                                        <a:pt x="13551" y="9652"/>
                                        <a:pt x="16789" y="10414"/>
                                        <a:pt x="19749" y="11430"/>
                                      </a:cubicBezTo>
                                      <a:cubicBezTo>
                                        <a:pt x="22720" y="12319"/>
                                        <a:pt x="25438" y="13589"/>
                                        <a:pt x="27902" y="15113"/>
                                      </a:cubicBezTo>
                                      <a:cubicBezTo>
                                        <a:pt x="30366" y="16510"/>
                                        <a:pt x="32537" y="18161"/>
                                        <a:pt x="34404" y="20066"/>
                                      </a:cubicBezTo>
                                      <a:cubicBezTo>
                                        <a:pt x="36868" y="17272"/>
                                        <a:pt x="38735" y="14732"/>
                                        <a:pt x="40018" y="12573"/>
                                      </a:cubicBezTo>
                                      <a:cubicBezTo>
                                        <a:pt x="41300" y="10287"/>
                                        <a:pt x="42253" y="8509"/>
                                        <a:pt x="42888" y="6985"/>
                                      </a:cubicBezTo>
                                      <a:cubicBezTo>
                                        <a:pt x="43536" y="5588"/>
                                        <a:pt x="44006" y="4318"/>
                                        <a:pt x="44298" y="3429"/>
                                      </a:cubicBezTo>
                                      <a:cubicBezTo>
                                        <a:pt x="44590" y="2540"/>
                                        <a:pt x="44983" y="1905"/>
                                        <a:pt x="45466" y="1397"/>
                                      </a:cubicBezTo>
                                      <a:cubicBezTo>
                                        <a:pt x="45936" y="889"/>
                                        <a:pt x="46761" y="508"/>
                                        <a:pt x="47930" y="254"/>
                                      </a:cubicBezTo>
                                      <a:cubicBezTo>
                                        <a:pt x="49085" y="0"/>
                                        <a:pt x="50698" y="0"/>
                                        <a:pt x="5275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07" name="Shape 807"/>
                              <wps:cNvSpPr/>
                              <wps:spPr>
                                <a:xfrm>
                                  <a:off x="86728" y="500126"/>
                                  <a:ext cx="45910" cy="5829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5910" h="58293">
                                      <a:moveTo>
                                        <a:pt x="0" y="0"/>
                                      </a:moveTo>
                                      <a:lnTo>
                                        <a:pt x="41999" y="0"/>
                                      </a:lnTo>
                                      <a:cubicBezTo>
                                        <a:pt x="42456" y="0"/>
                                        <a:pt x="42863" y="127"/>
                                        <a:pt x="43205" y="254"/>
                                      </a:cubicBezTo>
                                      <a:cubicBezTo>
                                        <a:pt x="43548" y="508"/>
                                        <a:pt x="43828" y="889"/>
                                        <a:pt x="44056" y="1524"/>
                                      </a:cubicBezTo>
                                      <a:cubicBezTo>
                                        <a:pt x="44285" y="2032"/>
                                        <a:pt x="44450" y="2794"/>
                                        <a:pt x="44564" y="3810"/>
                                      </a:cubicBezTo>
                                      <a:cubicBezTo>
                                        <a:pt x="44679" y="4699"/>
                                        <a:pt x="44742" y="5842"/>
                                        <a:pt x="44742" y="7239"/>
                                      </a:cubicBezTo>
                                      <a:cubicBezTo>
                                        <a:pt x="44742" y="8763"/>
                                        <a:pt x="44679" y="10033"/>
                                        <a:pt x="44564" y="10922"/>
                                      </a:cubicBezTo>
                                      <a:cubicBezTo>
                                        <a:pt x="44450" y="11938"/>
                                        <a:pt x="44285" y="12700"/>
                                        <a:pt x="44056" y="13208"/>
                                      </a:cubicBezTo>
                                      <a:cubicBezTo>
                                        <a:pt x="43828" y="13716"/>
                                        <a:pt x="43548" y="14097"/>
                                        <a:pt x="43205" y="14351"/>
                                      </a:cubicBezTo>
                                      <a:cubicBezTo>
                                        <a:pt x="42863" y="14605"/>
                                        <a:pt x="42456" y="14732"/>
                                        <a:pt x="41999" y="14732"/>
                                      </a:cubicBezTo>
                                      <a:lnTo>
                                        <a:pt x="34950" y="14732"/>
                                      </a:lnTo>
                                      <a:cubicBezTo>
                                        <a:pt x="38608" y="18034"/>
                                        <a:pt x="41339" y="21463"/>
                                        <a:pt x="43167" y="25019"/>
                                      </a:cubicBezTo>
                                      <a:cubicBezTo>
                                        <a:pt x="44996" y="28448"/>
                                        <a:pt x="45910" y="32131"/>
                                        <a:pt x="45910" y="35814"/>
                                      </a:cubicBezTo>
                                      <a:cubicBezTo>
                                        <a:pt x="45910" y="40005"/>
                                        <a:pt x="45225" y="43561"/>
                                        <a:pt x="43853" y="46482"/>
                                      </a:cubicBezTo>
                                      <a:cubicBezTo>
                                        <a:pt x="42482" y="49276"/>
                                        <a:pt x="40615" y="51562"/>
                                        <a:pt x="38240" y="53340"/>
                                      </a:cubicBezTo>
                                      <a:cubicBezTo>
                                        <a:pt x="35865" y="55118"/>
                                        <a:pt x="33109" y="56388"/>
                                        <a:pt x="29985" y="57150"/>
                                      </a:cubicBezTo>
                                      <a:cubicBezTo>
                                        <a:pt x="26860" y="57912"/>
                                        <a:pt x="22974" y="58293"/>
                                        <a:pt x="18313" y="58293"/>
                                      </a:cubicBezTo>
                                      <a:lnTo>
                                        <a:pt x="0" y="58293"/>
                                      </a:lnTo>
                                      <a:lnTo>
                                        <a:pt x="0" y="41021"/>
                                      </a:lnTo>
                                      <a:lnTo>
                                        <a:pt x="15443" y="41021"/>
                                      </a:lnTo>
                                      <a:cubicBezTo>
                                        <a:pt x="18631" y="41021"/>
                                        <a:pt x="21082" y="40894"/>
                                        <a:pt x="22771" y="40386"/>
                                      </a:cubicBezTo>
                                      <a:cubicBezTo>
                                        <a:pt x="24448" y="40005"/>
                                        <a:pt x="25908" y="39370"/>
                                        <a:pt x="27115" y="38608"/>
                                      </a:cubicBezTo>
                                      <a:cubicBezTo>
                                        <a:pt x="28321" y="37719"/>
                                        <a:pt x="29261" y="36576"/>
                                        <a:pt x="29921" y="35306"/>
                                      </a:cubicBezTo>
                                      <a:cubicBezTo>
                                        <a:pt x="30582" y="34036"/>
                                        <a:pt x="30912" y="32512"/>
                                        <a:pt x="30912" y="30734"/>
                                      </a:cubicBezTo>
                                      <a:cubicBezTo>
                                        <a:pt x="30912" y="28575"/>
                                        <a:pt x="30112" y="26416"/>
                                        <a:pt x="28512" y="24130"/>
                                      </a:cubicBezTo>
                                      <a:cubicBezTo>
                                        <a:pt x="26924" y="21971"/>
                                        <a:pt x="24587" y="19558"/>
                                        <a:pt x="21526" y="17145"/>
                                      </a:cubicBezTo>
                                      <a:lnTo>
                                        <a:pt x="0" y="1714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08" name="Shape 808"/>
                              <wps:cNvSpPr/>
                              <wps:spPr>
                                <a:xfrm>
                                  <a:off x="86728" y="426974"/>
                                  <a:ext cx="45910" cy="599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5910" h="59944">
                                      <a:moveTo>
                                        <a:pt x="6947" y="0"/>
                                      </a:moveTo>
                                      <a:lnTo>
                                        <a:pt x="9690" y="0"/>
                                      </a:lnTo>
                                      <a:cubicBezTo>
                                        <a:pt x="11786" y="0"/>
                                        <a:pt x="13335" y="381"/>
                                        <a:pt x="14338" y="1397"/>
                                      </a:cubicBezTo>
                                      <a:cubicBezTo>
                                        <a:pt x="15354" y="2286"/>
                                        <a:pt x="15850" y="3556"/>
                                        <a:pt x="15850" y="5207"/>
                                      </a:cubicBezTo>
                                      <a:lnTo>
                                        <a:pt x="15850" y="42418"/>
                                      </a:lnTo>
                                      <a:cubicBezTo>
                                        <a:pt x="18453" y="42418"/>
                                        <a:pt x="20815" y="42037"/>
                                        <a:pt x="22936" y="41529"/>
                                      </a:cubicBezTo>
                                      <a:cubicBezTo>
                                        <a:pt x="25057" y="40894"/>
                                        <a:pt x="26860" y="39878"/>
                                        <a:pt x="28346" y="38481"/>
                                      </a:cubicBezTo>
                                      <a:cubicBezTo>
                                        <a:pt x="29832" y="37211"/>
                                        <a:pt x="30963" y="35433"/>
                                        <a:pt x="31737" y="33274"/>
                                      </a:cubicBezTo>
                                      <a:cubicBezTo>
                                        <a:pt x="32512" y="31242"/>
                                        <a:pt x="32893" y="28702"/>
                                        <a:pt x="32893" y="25654"/>
                                      </a:cubicBezTo>
                                      <a:cubicBezTo>
                                        <a:pt x="32893" y="22733"/>
                                        <a:pt x="32677" y="20066"/>
                                        <a:pt x="32245" y="17780"/>
                                      </a:cubicBezTo>
                                      <a:cubicBezTo>
                                        <a:pt x="31814" y="15494"/>
                                        <a:pt x="31331" y="13462"/>
                                        <a:pt x="30810" y="11811"/>
                                      </a:cubicBezTo>
                                      <a:cubicBezTo>
                                        <a:pt x="30290" y="10160"/>
                                        <a:pt x="29807" y="8763"/>
                                        <a:pt x="29375" y="7747"/>
                                      </a:cubicBezTo>
                                      <a:cubicBezTo>
                                        <a:pt x="28943" y="6604"/>
                                        <a:pt x="28727" y="5715"/>
                                        <a:pt x="28727" y="5080"/>
                                      </a:cubicBezTo>
                                      <a:cubicBezTo>
                                        <a:pt x="28727" y="4572"/>
                                        <a:pt x="28804" y="4318"/>
                                        <a:pt x="28956" y="3937"/>
                                      </a:cubicBezTo>
                                      <a:cubicBezTo>
                                        <a:pt x="29121" y="3683"/>
                                        <a:pt x="29401" y="3429"/>
                                        <a:pt x="29820" y="3302"/>
                                      </a:cubicBezTo>
                                      <a:cubicBezTo>
                                        <a:pt x="30226" y="3175"/>
                                        <a:pt x="30810" y="3048"/>
                                        <a:pt x="31560" y="2921"/>
                                      </a:cubicBezTo>
                                      <a:cubicBezTo>
                                        <a:pt x="32321" y="2921"/>
                                        <a:pt x="33261" y="2794"/>
                                        <a:pt x="34404" y="2794"/>
                                      </a:cubicBezTo>
                                      <a:cubicBezTo>
                                        <a:pt x="35408" y="2794"/>
                                        <a:pt x="36259" y="2794"/>
                                        <a:pt x="36970" y="2921"/>
                                      </a:cubicBezTo>
                                      <a:cubicBezTo>
                                        <a:pt x="37681" y="2921"/>
                                        <a:pt x="38278" y="3048"/>
                                        <a:pt x="38786" y="3048"/>
                                      </a:cubicBezTo>
                                      <a:cubicBezTo>
                                        <a:pt x="39281" y="3175"/>
                                        <a:pt x="39713" y="3302"/>
                                        <a:pt x="40056" y="3556"/>
                                      </a:cubicBezTo>
                                      <a:cubicBezTo>
                                        <a:pt x="40399" y="3683"/>
                                        <a:pt x="40729" y="3937"/>
                                        <a:pt x="41046" y="4191"/>
                                      </a:cubicBezTo>
                                      <a:cubicBezTo>
                                        <a:pt x="41364" y="4572"/>
                                        <a:pt x="41796" y="5334"/>
                                        <a:pt x="42342" y="6604"/>
                                      </a:cubicBezTo>
                                      <a:cubicBezTo>
                                        <a:pt x="42888" y="8001"/>
                                        <a:pt x="43434" y="9652"/>
                                        <a:pt x="43955" y="11684"/>
                                      </a:cubicBezTo>
                                      <a:cubicBezTo>
                                        <a:pt x="44475" y="13843"/>
                                        <a:pt x="44933" y="16129"/>
                                        <a:pt x="45326" y="18796"/>
                                      </a:cubicBezTo>
                                      <a:cubicBezTo>
                                        <a:pt x="45707" y="21463"/>
                                        <a:pt x="45910" y="24257"/>
                                        <a:pt x="45910" y="27305"/>
                                      </a:cubicBezTo>
                                      <a:cubicBezTo>
                                        <a:pt x="45910" y="32639"/>
                                        <a:pt x="45225" y="37465"/>
                                        <a:pt x="43853" y="41529"/>
                                      </a:cubicBezTo>
                                      <a:cubicBezTo>
                                        <a:pt x="42482" y="45593"/>
                                        <a:pt x="40411" y="49022"/>
                                        <a:pt x="37617" y="51816"/>
                                      </a:cubicBezTo>
                                      <a:cubicBezTo>
                                        <a:pt x="34836" y="54483"/>
                                        <a:pt x="31318" y="56515"/>
                                        <a:pt x="27076" y="57912"/>
                                      </a:cubicBezTo>
                                      <a:cubicBezTo>
                                        <a:pt x="22835" y="59309"/>
                                        <a:pt x="17856" y="59944"/>
                                        <a:pt x="12154" y="59944"/>
                                      </a:cubicBezTo>
                                      <a:lnTo>
                                        <a:pt x="0" y="58157"/>
                                      </a:lnTo>
                                      <a:lnTo>
                                        <a:pt x="0" y="41619"/>
                                      </a:lnTo>
                                      <a:lnTo>
                                        <a:pt x="4763" y="42418"/>
                                      </a:lnTo>
                                      <a:lnTo>
                                        <a:pt x="4763" y="16637"/>
                                      </a:lnTo>
                                      <a:lnTo>
                                        <a:pt x="0" y="17857"/>
                                      </a:lnTo>
                                      <a:lnTo>
                                        <a:pt x="0" y="963"/>
                                      </a:lnTo>
                                      <a:lnTo>
                                        <a:pt x="69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09" name="Shape 809"/>
                              <wps:cNvSpPr/>
                              <wps:spPr>
                                <a:xfrm>
                                  <a:off x="86728" y="370205"/>
                                  <a:ext cx="45910" cy="4660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5910" h="46609">
                                      <a:moveTo>
                                        <a:pt x="24752" y="0"/>
                                      </a:moveTo>
                                      <a:cubicBezTo>
                                        <a:pt x="28219" y="0"/>
                                        <a:pt x="31280" y="635"/>
                                        <a:pt x="33922" y="2032"/>
                                      </a:cubicBezTo>
                                      <a:cubicBezTo>
                                        <a:pt x="36576" y="3302"/>
                                        <a:pt x="38786" y="5080"/>
                                        <a:pt x="40564" y="7493"/>
                                      </a:cubicBezTo>
                                      <a:cubicBezTo>
                                        <a:pt x="42342" y="9906"/>
                                        <a:pt x="43675" y="12700"/>
                                        <a:pt x="44564" y="15875"/>
                                      </a:cubicBezTo>
                                      <a:cubicBezTo>
                                        <a:pt x="45466" y="19177"/>
                                        <a:pt x="45910" y="22733"/>
                                        <a:pt x="45910" y="26416"/>
                                      </a:cubicBezTo>
                                      <a:cubicBezTo>
                                        <a:pt x="45910" y="28702"/>
                                        <a:pt x="45733" y="30861"/>
                                        <a:pt x="45390" y="33020"/>
                                      </a:cubicBezTo>
                                      <a:cubicBezTo>
                                        <a:pt x="45047" y="35052"/>
                                        <a:pt x="44615" y="36957"/>
                                        <a:pt x="44094" y="38608"/>
                                      </a:cubicBezTo>
                                      <a:cubicBezTo>
                                        <a:pt x="43561" y="40259"/>
                                        <a:pt x="43028" y="41656"/>
                                        <a:pt x="42482" y="42672"/>
                                      </a:cubicBezTo>
                                      <a:cubicBezTo>
                                        <a:pt x="41935" y="43815"/>
                                        <a:pt x="41415" y="44577"/>
                                        <a:pt x="40945" y="45085"/>
                                      </a:cubicBezTo>
                                      <a:cubicBezTo>
                                        <a:pt x="40462" y="45593"/>
                                        <a:pt x="39713" y="45974"/>
                                        <a:pt x="38684" y="46228"/>
                                      </a:cubicBezTo>
                                      <a:cubicBezTo>
                                        <a:pt x="37656" y="46482"/>
                                        <a:pt x="36132" y="46609"/>
                                        <a:pt x="34125" y="46609"/>
                                      </a:cubicBezTo>
                                      <a:cubicBezTo>
                                        <a:pt x="32804" y="46609"/>
                                        <a:pt x="31750" y="46609"/>
                                        <a:pt x="30950" y="46482"/>
                                      </a:cubicBezTo>
                                      <a:cubicBezTo>
                                        <a:pt x="30150" y="46482"/>
                                        <a:pt x="29515" y="46355"/>
                                        <a:pt x="29032" y="46101"/>
                                      </a:cubicBezTo>
                                      <a:cubicBezTo>
                                        <a:pt x="28550" y="45974"/>
                                        <a:pt x="28232" y="45720"/>
                                        <a:pt x="28067" y="45466"/>
                                      </a:cubicBezTo>
                                      <a:cubicBezTo>
                                        <a:pt x="27915" y="45212"/>
                                        <a:pt x="27826" y="44831"/>
                                        <a:pt x="27826" y="44450"/>
                                      </a:cubicBezTo>
                                      <a:cubicBezTo>
                                        <a:pt x="27826" y="43942"/>
                                        <a:pt x="28118" y="43180"/>
                                        <a:pt x="28689" y="42164"/>
                                      </a:cubicBezTo>
                                      <a:cubicBezTo>
                                        <a:pt x="29261" y="41148"/>
                                        <a:pt x="29883" y="40005"/>
                                        <a:pt x="30569" y="38481"/>
                                      </a:cubicBezTo>
                                      <a:cubicBezTo>
                                        <a:pt x="31255" y="37084"/>
                                        <a:pt x="31890" y="35306"/>
                                        <a:pt x="32487" y="33401"/>
                                      </a:cubicBezTo>
                                      <a:cubicBezTo>
                                        <a:pt x="33084" y="31496"/>
                                        <a:pt x="33376" y="29210"/>
                                        <a:pt x="33376" y="26797"/>
                                      </a:cubicBezTo>
                                      <a:cubicBezTo>
                                        <a:pt x="33376" y="25273"/>
                                        <a:pt x="33210" y="23876"/>
                                        <a:pt x="32893" y="22606"/>
                                      </a:cubicBezTo>
                                      <a:cubicBezTo>
                                        <a:pt x="32576" y="21463"/>
                                        <a:pt x="32118" y="20447"/>
                                        <a:pt x="31534" y="19558"/>
                                      </a:cubicBezTo>
                                      <a:cubicBezTo>
                                        <a:pt x="30937" y="18669"/>
                                        <a:pt x="30188" y="17907"/>
                                        <a:pt x="29274" y="17526"/>
                                      </a:cubicBezTo>
                                      <a:cubicBezTo>
                                        <a:pt x="28359" y="17018"/>
                                        <a:pt x="27305" y="16764"/>
                                        <a:pt x="26124" y="16764"/>
                                      </a:cubicBezTo>
                                      <a:cubicBezTo>
                                        <a:pt x="24752" y="16764"/>
                                        <a:pt x="23571" y="17272"/>
                                        <a:pt x="22593" y="18034"/>
                                      </a:cubicBezTo>
                                      <a:cubicBezTo>
                                        <a:pt x="21615" y="18923"/>
                                        <a:pt x="20752" y="20066"/>
                                        <a:pt x="20028" y="21463"/>
                                      </a:cubicBezTo>
                                      <a:cubicBezTo>
                                        <a:pt x="19291" y="22860"/>
                                        <a:pt x="18606" y="24384"/>
                                        <a:pt x="17971" y="26162"/>
                                      </a:cubicBezTo>
                                      <a:cubicBezTo>
                                        <a:pt x="17335" y="27940"/>
                                        <a:pt x="16624" y="29718"/>
                                        <a:pt x="15850" y="31623"/>
                                      </a:cubicBezTo>
                                      <a:cubicBezTo>
                                        <a:pt x="15075" y="33401"/>
                                        <a:pt x="14186" y="35179"/>
                                        <a:pt x="13183" y="36957"/>
                                      </a:cubicBezTo>
                                      <a:cubicBezTo>
                                        <a:pt x="12179" y="38735"/>
                                        <a:pt x="10947" y="40259"/>
                                        <a:pt x="9487" y="41656"/>
                                      </a:cubicBezTo>
                                      <a:cubicBezTo>
                                        <a:pt x="8026" y="43053"/>
                                        <a:pt x="6261" y="44196"/>
                                        <a:pt x="4216" y="45085"/>
                                      </a:cubicBezTo>
                                      <a:lnTo>
                                        <a:pt x="0" y="45808"/>
                                      </a:lnTo>
                                      <a:lnTo>
                                        <a:pt x="0" y="27864"/>
                                      </a:lnTo>
                                      <a:lnTo>
                                        <a:pt x="1816" y="25400"/>
                                      </a:lnTo>
                                      <a:cubicBezTo>
                                        <a:pt x="2540" y="24003"/>
                                        <a:pt x="3226" y="22352"/>
                                        <a:pt x="3874" y="20574"/>
                                      </a:cubicBezTo>
                                      <a:cubicBezTo>
                                        <a:pt x="4509" y="18796"/>
                                        <a:pt x="5207" y="16891"/>
                                        <a:pt x="5956" y="15113"/>
                                      </a:cubicBezTo>
                                      <a:cubicBezTo>
                                        <a:pt x="6706" y="13208"/>
                                        <a:pt x="7595" y="11430"/>
                                        <a:pt x="8598" y="9525"/>
                                      </a:cubicBezTo>
                                      <a:cubicBezTo>
                                        <a:pt x="9601" y="7747"/>
                                        <a:pt x="10833" y="6223"/>
                                        <a:pt x="12294" y="4699"/>
                                      </a:cubicBezTo>
                                      <a:cubicBezTo>
                                        <a:pt x="13754" y="3302"/>
                                        <a:pt x="15494" y="2159"/>
                                        <a:pt x="17526" y="1397"/>
                                      </a:cubicBezTo>
                                      <a:cubicBezTo>
                                        <a:pt x="19558" y="508"/>
                                        <a:pt x="21971" y="0"/>
                                        <a:pt x="2475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10" name="Shape 810"/>
                              <wps:cNvSpPr/>
                              <wps:spPr>
                                <a:xfrm>
                                  <a:off x="86728" y="320675"/>
                                  <a:ext cx="45695" cy="3327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5695" h="33274">
                                      <a:moveTo>
                                        <a:pt x="35979" y="0"/>
                                      </a:moveTo>
                                      <a:cubicBezTo>
                                        <a:pt x="37986" y="0"/>
                                        <a:pt x="39522" y="127"/>
                                        <a:pt x="40602" y="381"/>
                                      </a:cubicBezTo>
                                      <a:cubicBezTo>
                                        <a:pt x="41669" y="635"/>
                                        <a:pt x="42431" y="1016"/>
                                        <a:pt x="42863" y="1397"/>
                                      </a:cubicBezTo>
                                      <a:cubicBezTo>
                                        <a:pt x="43294" y="1778"/>
                                        <a:pt x="43675" y="2413"/>
                                        <a:pt x="44018" y="3175"/>
                                      </a:cubicBezTo>
                                      <a:cubicBezTo>
                                        <a:pt x="44361" y="4064"/>
                                        <a:pt x="44666" y="4953"/>
                                        <a:pt x="44907" y="5969"/>
                                      </a:cubicBezTo>
                                      <a:cubicBezTo>
                                        <a:pt x="45161" y="7112"/>
                                        <a:pt x="45352" y="8255"/>
                                        <a:pt x="45491" y="9525"/>
                                      </a:cubicBezTo>
                                      <a:cubicBezTo>
                                        <a:pt x="45631" y="10795"/>
                                        <a:pt x="45695" y="12065"/>
                                        <a:pt x="45695" y="13335"/>
                                      </a:cubicBezTo>
                                      <a:cubicBezTo>
                                        <a:pt x="45695" y="16764"/>
                                        <a:pt x="45263" y="19685"/>
                                        <a:pt x="44399" y="22225"/>
                                      </a:cubicBezTo>
                                      <a:cubicBezTo>
                                        <a:pt x="43536" y="24765"/>
                                        <a:pt x="42202" y="26797"/>
                                        <a:pt x="40399" y="28448"/>
                                      </a:cubicBezTo>
                                      <a:cubicBezTo>
                                        <a:pt x="38595" y="30099"/>
                                        <a:pt x="36322" y="31242"/>
                                        <a:pt x="33579" y="32004"/>
                                      </a:cubicBezTo>
                                      <a:cubicBezTo>
                                        <a:pt x="30848" y="32893"/>
                                        <a:pt x="27597" y="33274"/>
                                        <a:pt x="23863" y="33274"/>
                                      </a:cubicBezTo>
                                      <a:lnTo>
                                        <a:pt x="0" y="33274"/>
                                      </a:lnTo>
                                      <a:lnTo>
                                        <a:pt x="0" y="16002"/>
                                      </a:lnTo>
                                      <a:lnTo>
                                        <a:pt x="21260" y="16002"/>
                                      </a:lnTo>
                                      <a:cubicBezTo>
                                        <a:pt x="24587" y="16002"/>
                                        <a:pt x="27089" y="15494"/>
                                        <a:pt x="28753" y="14478"/>
                                      </a:cubicBezTo>
                                      <a:cubicBezTo>
                                        <a:pt x="30417" y="13462"/>
                                        <a:pt x="31255" y="11557"/>
                                        <a:pt x="31255" y="8890"/>
                                      </a:cubicBezTo>
                                      <a:cubicBezTo>
                                        <a:pt x="31255" y="8001"/>
                                        <a:pt x="31179" y="7112"/>
                                        <a:pt x="31013" y="6350"/>
                                      </a:cubicBezTo>
                                      <a:cubicBezTo>
                                        <a:pt x="30861" y="5715"/>
                                        <a:pt x="30671" y="4953"/>
                                        <a:pt x="30467" y="4445"/>
                                      </a:cubicBezTo>
                                      <a:cubicBezTo>
                                        <a:pt x="30264" y="3810"/>
                                        <a:pt x="30074" y="3429"/>
                                        <a:pt x="29921" y="3048"/>
                                      </a:cubicBezTo>
                                      <a:cubicBezTo>
                                        <a:pt x="29756" y="2667"/>
                                        <a:pt x="29680" y="2286"/>
                                        <a:pt x="29680" y="1905"/>
                                      </a:cubicBezTo>
                                      <a:cubicBezTo>
                                        <a:pt x="29680" y="1651"/>
                                        <a:pt x="29756" y="1397"/>
                                        <a:pt x="29921" y="1143"/>
                                      </a:cubicBezTo>
                                      <a:cubicBezTo>
                                        <a:pt x="30074" y="889"/>
                                        <a:pt x="30404" y="762"/>
                                        <a:pt x="30874" y="635"/>
                                      </a:cubicBezTo>
                                      <a:cubicBezTo>
                                        <a:pt x="31356" y="381"/>
                                        <a:pt x="32004" y="254"/>
                                        <a:pt x="32829" y="254"/>
                                      </a:cubicBezTo>
                                      <a:cubicBezTo>
                                        <a:pt x="33655" y="127"/>
                                        <a:pt x="34696" y="0"/>
                                        <a:pt x="35979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11" name="Shape 811"/>
                              <wps:cNvSpPr/>
                              <wps:spPr>
                                <a:xfrm>
                                  <a:off x="86728" y="290830"/>
                                  <a:ext cx="44742" cy="1727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742" h="17272">
                                      <a:moveTo>
                                        <a:pt x="0" y="0"/>
                                      </a:moveTo>
                                      <a:lnTo>
                                        <a:pt x="41999" y="0"/>
                                      </a:lnTo>
                                      <a:cubicBezTo>
                                        <a:pt x="42456" y="0"/>
                                        <a:pt x="42863" y="127"/>
                                        <a:pt x="43205" y="381"/>
                                      </a:cubicBezTo>
                                      <a:cubicBezTo>
                                        <a:pt x="43548" y="635"/>
                                        <a:pt x="43828" y="1143"/>
                                        <a:pt x="44056" y="1778"/>
                                      </a:cubicBezTo>
                                      <a:cubicBezTo>
                                        <a:pt x="44285" y="2413"/>
                                        <a:pt x="44450" y="3302"/>
                                        <a:pt x="44564" y="4445"/>
                                      </a:cubicBezTo>
                                      <a:cubicBezTo>
                                        <a:pt x="44679" y="5588"/>
                                        <a:pt x="44742" y="6985"/>
                                        <a:pt x="44742" y="8636"/>
                                      </a:cubicBezTo>
                                      <a:cubicBezTo>
                                        <a:pt x="44742" y="10287"/>
                                        <a:pt x="44679" y="11684"/>
                                        <a:pt x="44564" y="12827"/>
                                      </a:cubicBezTo>
                                      <a:cubicBezTo>
                                        <a:pt x="44450" y="13843"/>
                                        <a:pt x="44285" y="14732"/>
                                        <a:pt x="44056" y="15494"/>
                                      </a:cubicBezTo>
                                      <a:cubicBezTo>
                                        <a:pt x="43828" y="16129"/>
                                        <a:pt x="43548" y="16510"/>
                                        <a:pt x="43205" y="16891"/>
                                      </a:cubicBezTo>
                                      <a:cubicBezTo>
                                        <a:pt x="42863" y="17145"/>
                                        <a:pt x="42456" y="17272"/>
                                        <a:pt x="41999" y="17272"/>
                                      </a:cubicBezTo>
                                      <a:lnTo>
                                        <a:pt x="0" y="1727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12" name="Shape 812"/>
                              <wps:cNvSpPr/>
                              <wps:spPr>
                                <a:xfrm>
                                  <a:off x="86728" y="211328"/>
                                  <a:ext cx="45910" cy="654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5910" h="65405">
                                      <a:moveTo>
                                        <a:pt x="10859" y="0"/>
                                      </a:moveTo>
                                      <a:cubicBezTo>
                                        <a:pt x="16053" y="0"/>
                                        <a:pt x="20803" y="635"/>
                                        <a:pt x="25095" y="2032"/>
                                      </a:cubicBezTo>
                                      <a:cubicBezTo>
                                        <a:pt x="29388" y="3429"/>
                                        <a:pt x="33084" y="5461"/>
                                        <a:pt x="36182" y="8255"/>
                                      </a:cubicBezTo>
                                      <a:cubicBezTo>
                                        <a:pt x="39281" y="11049"/>
                                        <a:pt x="41681" y="14478"/>
                                        <a:pt x="43371" y="18669"/>
                                      </a:cubicBezTo>
                                      <a:cubicBezTo>
                                        <a:pt x="45060" y="22860"/>
                                        <a:pt x="45910" y="27813"/>
                                        <a:pt x="45910" y="33401"/>
                                      </a:cubicBezTo>
                                      <a:cubicBezTo>
                                        <a:pt x="45910" y="38862"/>
                                        <a:pt x="45149" y="43561"/>
                                        <a:pt x="43650" y="47625"/>
                                      </a:cubicBezTo>
                                      <a:cubicBezTo>
                                        <a:pt x="42139" y="51562"/>
                                        <a:pt x="39954" y="54991"/>
                                        <a:pt x="37071" y="57531"/>
                                      </a:cubicBezTo>
                                      <a:cubicBezTo>
                                        <a:pt x="34201" y="60198"/>
                                        <a:pt x="30658" y="62230"/>
                                        <a:pt x="26467" y="63500"/>
                                      </a:cubicBezTo>
                                      <a:cubicBezTo>
                                        <a:pt x="22263" y="64770"/>
                                        <a:pt x="17475" y="65405"/>
                                        <a:pt x="12090" y="65405"/>
                                      </a:cubicBezTo>
                                      <a:lnTo>
                                        <a:pt x="0" y="63576"/>
                                      </a:lnTo>
                                      <a:lnTo>
                                        <a:pt x="0" y="45590"/>
                                      </a:lnTo>
                                      <a:lnTo>
                                        <a:pt x="2667" y="46736"/>
                                      </a:lnTo>
                                      <a:cubicBezTo>
                                        <a:pt x="5207" y="47371"/>
                                        <a:pt x="8090" y="47625"/>
                                        <a:pt x="11328" y="47625"/>
                                      </a:cubicBezTo>
                                      <a:cubicBezTo>
                                        <a:pt x="14338" y="47625"/>
                                        <a:pt x="17120" y="47371"/>
                                        <a:pt x="19647" y="46863"/>
                                      </a:cubicBezTo>
                                      <a:cubicBezTo>
                                        <a:pt x="22187" y="46355"/>
                                        <a:pt x="24384" y="45593"/>
                                        <a:pt x="26251" y="44450"/>
                                      </a:cubicBezTo>
                                      <a:cubicBezTo>
                                        <a:pt x="28131" y="43307"/>
                                        <a:pt x="29578" y="41783"/>
                                        <a:pt x="30607" y="39878"/>
                                      </a:cubicBezTo>
                                      <a:cubicBezTo>
                                        <a:pt x="31636" y="37973"/>
                                        <a:pt x="32144" y="35687"/>
                                        <a:pt x="32144" y="32766"/>
                                      </a:cubicBezTo>
                                      <a:cubicBezTo>
                                        <a:pt x="32144" y="30226"/>
                                        <a:pt x="31674" y="27940"/>
                                        <a:pt x="30747" y="26035"/>
                                      </a:cubicBezTo>
                                      <a:cubicBezTo>
                                        <a:pt x="29807" y="24130"/>
                                        <a:pt x="28448" y="22479"/>
                                        <a:pt x="26670" y="21336"/>
                                      </a:cubicBezTo>
                                      <a:cubicBezTo>
                                        <a:pt x="24892" y="20066"/>
                                        <a:pt x="22733" y="19177"/>
                                        <a:pt x="20193" y="18542"/>
                                      </a:cubicBezTo>
                                      <a:cubicBezTo>
                                        <a:pt x="17666" y="18034"/>
                                        <a:pt x="14783" y="17653"/>
                                        <a:pt x="11532" y="17653"/>
                                      </a:cubicBezTo>
                                      <a:cubicBezTo>
                                        <a:pt x="8522" y="17653"/>
                                        <a:pt x="5753" y="17907"/>
                                        <a:pt x="3226" y="18415"/>
                                      </a:cubicBezTo>
                                      <a:lnTo>
                                        <a:pt x="0" y="19591"/>
                                      </a:lnTo>
                                      <a:lnTo>
                                        <a:pt x="0" y="1431"/>
                                      </a:lnTo>
                                      <a:lnTo>
                                        <a:pt x="1085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13" name="Shape 813"/>
                              <wps:cNvSpPr/>
                              <wps:spPr>
                                <a:xfrm>
                                  <a:off x="86728" y="179693"/>
                                  <a:ext cx="44742" cy="1868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742" h="18681">
                                      <a:moveTo>
                                        <a:pt x="0" y="0"/>
                                      </a:moveTo>
                                      <a:lnTo>
                                        <a:pt x="1410" y="1410"/>
                                      </a:lnTo>
                                      <a:lnTo>
                                        <a:pt x="41999" y="1410"/>
                                      </a:lnTo>
                                      <a:cubicBezTo>
                                        <a:pt x="42456" y="1410"/>
                                        <a:pt x="42863" y="1537"/>
                                        <a:pt x="43205" y="1791"/>
                                      </a:cubicBezTo>
                                      <a:cubicBezTo>
                                        <a:pt x="43548" y="2044"/>
                                        <a:pt x="43828" y="2553"/>
                                        <a:pt x="44056" y="3187"/>
                                      </a:cubicBezTo>
                                      <a:cubicBezTo>
                                        <a:pt x="44285" y="3823"/>
                                        <a:pt x="44450" y="4712"/>
                                        <a:pt x="44564" y="5855"/>
                                      </a:cubicBezTo>
                                      <a:cubicBezTo>
                                        <a:pt x="44679" y="6998"/>
                                        <a:pt x="44742" y="8394"/>
                                        <a:pt x="44742" y="10046"/>
                                      </a:cubicBezTo>
                                      <a:cubicBezTo>
                                        <a:pt x="44742" y="11697"/>
                                        <a:pt x="44679" y="13093"/>
                                        <a:pt x="44564" y="14237"/>
                                      </a:cubicBezTo>
                                      <a:cubicBezTo>
                                        <a:pt x="44450" y="15253"/>
                                        <a:pt x="44285" y="16142"/>
                                        <a:pt x="44056" y="16904"/>
                                      </a:cubicBezTo>
                                      <a:cubicBezTo>
                                        <a:pt x="43828" y="17538"/>
                                        <a:pt x="43548" y="17919"/>
                                        <a:pt x="43205" y="18300"/>
                                      </a:cubicBezTo>
                                      <a:cubicBezTo>
                                        <a:pt x="42863" y="18555"/>
                                        <a:pt x="42456" y="18681"/>
                                        <a:pt x="41999" y="18681"/>
                                      </a:cubicBezTo>
                                      <a:lnTo>
                                        <a:pt x="0" y="1868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14" name="Shape 814"/>
                              <wps:cNvSpPr/>
                              <wps:spPr>
                                <a:xfrm>
                                  <a:off x="86728" y="140081"/>
                                  <a:ext cx="44742" cy="1785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742" h="17858">
                                      <a:moveTo>
                                        <a:pt x="4280" y="0"/>
                                      </a:moveTo>
                                      <a:lnTo>
                                        <a:pt x="41999" y="0"/>
                                      </a:lnTo>
                                      <a:cubicBezTo>
                                        <a:pt x="42456" y="0"/>
                                        <a:pt x="42863" y="127"/>
                                        <a:pt x="43205" y="381"/>
                                      </a:cubicBezTo>
                                      <a:cubicBezTo>
                                        <a:pt x="43548" y="635"/>
                                        <a:pt x="43828" y="1143"/>
                                        <a:pt x="44056" y="1778"/>
                                      </a:cubicBezTo>
                                      <a:cubicBezTo>
                                        <a:pt x="44285" y="2413"/>
                                        <a:pt x="44450" y="3302"/>
                                        <a:pt x="44564" y="4318"/>
                                      </a:cubicBezTo>
                                      <a:cubicBezTo>
                                        <a:pt x="44679" y="5461"/>
                                        <a:pt x="44742" y="6858"/>
                                        <a:pt x="44742" y="8509"/>
                                      </a:cubicBezTo>
                                      <a:cubicBezTo>
                                        <a:pt x="44742" y="10160"/>
                                        <a:pt x="44679" y="11557"/>
                                        <a:pt x="44564" y="12700"/>
                                      </a:cubicBezTo>
                                      <a:cubicBezTo>
                                        <a:pt x="44450" y="13843"/>
                                        <a:pt x="44285" y="14732"/>
                                        <a:pt x="44056" y="15367"/>
                                      </a:cubicBezTo>
                                      <a:cubicBezTo>
                                        <a:pt x="43828" y="16002"/>
                                        <a:pt x="43548" y="16383"/>
                                        <a:pt x="43205" y="16764"/>
                                      </a:cubicBezTo>
                                      <a:cubicBezTo>
                                        <a:pt x="42863" y="17018"/>
                                        <a:pt x="42456" y="17145"/>
                                        <a:pt x="41999" y="17145"/>
                                      </a:cubicBezTo>
                                      <a:lnTo>
                                        <a:pt x="7150" y="17145"/>
                                      </a:lnTo>
                                      <a:cubicBezTo>
                                        <a:pt x="4191" y="17145"/>
                                        <a:pt x="1867" y="17399"/>
                                        <a:pt x="178" y="17780"/>
                                      </a:cubicBezTo>
                                      <a:lnTo>
                                        <a:pt x="0" y="17858"/>
                                      </a:lnTo>
                                      <a:lnTo>
                                        <a:pt x="0" y="430"/>
                                      </a:lnTo>
                                      <a:lnTo>
                                        <a:pt x="428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15" name="Shape 815"/>
                              <wps:cNvSpPr/>
                              <wps:spPr>
                                <a:xfrm>
                                  <a:off x="86728" y="35687"/>
                                  <a:ext cx="44336" cy="5422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336" h="54229">
                                      <a:moveTo>
                                        <a:pt x="37490" y="0"/>
                                      </a:moveTo>
                                      <a:cubicBezTo>
                                        <a:pt x="38760" y="0"/>
                                        <a:pt x="39840" y="0"/>
                                        <a:pt x="40742" y="127"/>
                                      </a:cubicBezTo>
                                      <a:cubicBezTo>
                                        <a:pt x="41631" y="381"/>
                                        <a:pt x="42329" y="508"/>
                                        <a:pt x="42863" y="762"/>
                                      </a:cubicBezTo>
                                      <a:cubicBezTo>
                                        <a:pt x="43383" y="1016"/>
                                        <a:pt x="43764" y="1270"/>
                                        <a:pt x="43993" y="1651"/>
                                      </a:cubicBezTo>
                                      <a:cubicBezTo>
                                        <a:pt x="44221" y="1905"/>
                                        <a:pt x="44336" y="2286"/>
                                        <a:pt x="44336" y="2667"/>
                                      </a:cubicBezTo>
                                      <a:lnTo>
                                        <a:pt x="44336" y="51562"/>
                                      </a:lnTo>
                                      <a:cubicBezTo>
                                        <a:pt x="44336" y="51943"/>
                                        <a:pt x="44221" y="52324"/>
                                        <a:pt x="43993" y="52578"/>
                                      </a:cubicBezTo>
                                      <a:cubicBezTo>
                                        <a:pt x="43764" y="52959"/>
                                        <a:pt x="43383" y="53213"/>
                                        <a:pt x="42863" y="53467"/>
                                      </a:cubicBezTo>
                                      <a:cubicBezTo>
                                        <a:pt x="42329" y="53721"/>
                                        <a:pt x="41631" y="53975"/>
                                        <a:pt x="40742" y="54102"/>
                                      </a:cubicBezTo>
                                      <a:cubicBezTo>
                                        <a:pt x="39840" y="54229"/>
                                        <a:pt x="38760" y="54229"/>
                                        <a:pt x="37490" y="54229"/>
                                      </a:cubicBezTo>
                                      <a:cubicBezTo>
                                        <a:pt x="36157" y="54229"/>
                                        <a:pt x="35052" y="54229"/>
                                        <a:pt x="34163" y="54102"/>
                                      </a:cubicBezTo>
                                      <a:cubicBezTo>
                                        <a:pt x="33274" y="53975"/>
                                        <a:pt x="32550" y="53848"/>
                                        <a:pt x="32004" y="53594"/>
                                      </a:cubicBezTo>
                                      <a:cubicBezTo>
                                        <a:pt x="31458" y="53340"/>
                                        <a:pt x="31064" y="52959"/>
                                        <a:pt x="30810" y="52705"/>
                                      </a:cubicBezTo>
                                      <a:cubicBezTo>
                                        <a:pt x="30556" y="52324"/>
                                        <a:pt x="30429" y="52070"/>
                                        <a:pt x="30429" y="51562"/>
                                      </a:cubicBezTo>
                                      <a:lnTo>
                                        <a:pt x="30429" y="35052"/>
                                      </a:lnTo>
                                      <a:lnTo>
                                        <a:pt x="0" y="35052"/>
                                      </a:lnTo>
                                      <a:lnTo>
                                        <a:pt x="0" y="17145"/>
                                      </a:lnTo>
                                      <a:lnTo>
                                        <a:pt x="30429" y="17145"/>
                                      </a:lnTo>
                                      <a:lnTo>
                                        <a:pt x="30429" y="2667"/>
                                      </a:lnTo>
                                      <a:cubicBezTo>
                                        <a:pt x="30429" y="2286"/>
                                        <a:pt x="30556" y="1905"/>
                                        <a:pt x="30810" y="1651"/>
                                      </a:cubicBezTo>
                                      <a:cubicBezTo>
                                        <a:pt x="31064" y="1270"/>
                                        <a:pt x="31458" y="1016"/>
                                        <a:pt x="32004" y="762"/>
                                      </a:cubicBezTo>
                                      <a:cubicBezTo>
                                        <a:pt x="32550" y="508"/>
                                        <a:pt x="33274" y="254"/>
                                        <a:pt x="34163" y="127"/>
                                      </a:cubicBezTo>
                                      <a:cubicBezTo>
                                        <a:pt x="35052" y="0"/>
                                        <a:pt x="36157" y="0"/>
                                        <a:pt x="3749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0E3FBEC" id="Group 10704" o:spid="_x0000_s1207" style="width:15pt;height:55.25pt;mso-position-horizontal-relative:char;mso-position-vertical-relative:line" coordsize="1905,70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">
                      <v:rect id="Rectangle 277" o:spid="_x0000_s1208" style="position:absolute;left:1445;top:5586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" filled="f" stroked="f">
                        <v:textbox inset="0,0,0,0">
                          <w:txbxContent>
                            <w:p w14:paraId="39C3A792" w14:textId="77777777" w:rsidR="0004356E" w:rsidRDefault="0004356E" w:rsidP="0004356E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793" o:spid="_x0000_s1209" type="#_x0000_t75" style="position:absolute;left:-2361;top:2361;width:8381;height:1905;rotation:-5898239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">
                        <v:imagedata r:id="rId30" o:title=""/>
                      </v:shape>
                      <v:shape id="Shape 795" o:spid="_x0000_s1210" style="position:absolute;left:408;top:5732;width:459;height:839;visibility:visible;mso-wrap-style:square;v-text-anchor:top" coordsize="45834,83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" path="m44704,r1130,77l45834,18938r-165,-15c41059,18923,36855,19304,33071,20066v-3785,635,-7049,1905,-9754,3683c20599,25527,18491,27813,17018,30734v-1486,2921,-2235,6604,-2235,11049c14783,46101,15608,49911,17259,52832v1639,2921,3848,5334,6630,7112c26683,61849,29934,63119,33655,63881v3708,762,7633,1143,11735,1143l45834,64985r,18887l27013,81153c21285,79375,16421,76581,12433,73025,8433,69469,5359,64897,3213,59690,1079,54356,,48133,,41148,,34544,889,28702,2667,23495,4458,18415,7176,14224,10859,10668,14529,7239,19164,4572,24790,2794,30404,889,37033,,44704,xe" fillcolor="black" stroked="f" strokeweight="0">
                        <v:stroke miterlimit="83231f" joinstyle="miter"/>
                        <v:path arrowok="t" textboxrect="0,0,45834,83872"/>
                      </v:shape>
                      <v:shape id="Shape 796" o:spid="_x0000_s1211" style="position:absolute;left:649;top:5411;width:218;height:173;visibility:visible;mso-wrap-style:square;v-text-anchor:top" coordsize="21806,17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" path="m2743,l21806,r,17272l2743,17272v-457,,-863,-127,-1194,-381c1206,16637,914,16129,686,15494,457,14859,292,13970,178,12827,63,11684,,10287,,8636,,6985,63,5588,178,4445,292,3429,457,2540,686,1778,914,1143,1206,762,1549,381,1880,127,2286,,2743,xe" fillcolor="black" stroked="f" strokeweight="0">
                        <v:stroke miterlimit="83231f" joinstyle="miter"/>
                        <v:path arrowok="t" textboxrect="0,0,21806,17272"/>
                      </v:shape>
                      <v:shape id="Shape 797" o:spid="_x0000_s1212" style="position:absolute;left:649;top:5001;width:218;height:171;visibility:visible;mso-wrap-style:square;v-text-anchor:top" coordsize="21806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" path="m2743,l21806,r,17145l2743,17145v-457,,-863,-127,-1194,-381c1206,16510,914,16002,686,15367,457,14732,292,13843,178,12700,63,11557,,10160,,8509,,6858,63,5461,178,4318,292,3302,457,2413,686,1778,914,1143,1206,635,1549,381,1880,127,2286,,2743,xe" fillcolor="black" stroked="f" strokeweight="0">
                        <v:stroke miterlimit="83231f" joinstyle="miter"/>
                        <v:path arrowok="t" textboxrect="0,0,21806,17145"/>
                      </v:shape>
                      <v:shape id="Shape 798" o:spid="_x0000_s1213" style="position:absolute;left:637;top:4279;width:230;height:572;visibility:visible;mso-wrap-style:square;v-text-anchor:top" coordsize="22962,57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" path="m22962,r,16894l16320,18595v-2756,2032,-4141,5335,-4141,9653c12179,30406,12586,32311,13411,33962v826,1651,1931,2921,3328,4064c18123,39043,19774,39931,21666,40439r1296,217l22962,57194r-2528,-371c16065,55425,12370,53393,9335,50726,6299,47932,3988,44757,2388,40820,787,37011,,32693,,27867,,22659,749,18342,2248,14658,3759,11102,5842,8055,8522,5768,11189,3482,14351,1705,17996,688l22962,xe" fillcolor="black" stroked="f" strokeweight="0">
                        <v:stroke miterlimit="83231f" joinstyle="miter"/>
                        <v:path arrowok="t" textboxrect="0,0,22962,57194"/>
                      </v:shape>
                      <v:shape id="Shape 799" o:spid="_x0000_s1214" style="position:absolute;left:637;top:3736;width:230;height:429;visibility:visible;mso-wrap-style:square;v-text-anchor:top" coordsize="22962,429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" path="m10681,v1232,,2235,127,3010,127c14465,254,15075,254,15532,508v457,127,762,381,927,635c16624,1397,16701,1778,16701,2032v,508,-242,1143,-724,2032c15507,4826,14986,5969,14440,7239v-546,1270,-1067,2794,-1537,4572c12421,13462,12179,15494,12179,17653v,1524,165,2921,483,4064c12979,22860,13437,23749,14034,24511v584,635,1282,1270,2082,1651c16916,26543,17767,26670,18682,26670v1422,,2603,-381,3568,-1270l22962,24435r,17944l19774,42926v-2921,,-5601,-635,-8039,-1778c9296,40005,7201,38354,5474,36195,3734,34163,2388,31496,1435,28448,470,25273,,21844,,18034,,16129,127,14224,406,12446,673,10668,1016,9017,1435,7620,1841,6096,2286,4826,2769,3810,3251,2921,3658,2159,4001,1651v342,-381,685,-635,1028,-889c5372,635,5779,508,6261,381,6744,254,7328,254,8039,127,8750,127,9627,,10681,xe" fillcolor="black" stroked="f" strokeweight="0">
                        <v:stroke miterlimit="83231f" joinstyle="miter"/>
                        <v:path arrowok="t" textboxrect="0,0,22962,42926"/>
                      </v:shape>
                      <v:shape id="Shape 800" o:spid="_x0000_s1215" style="position:absolute;left:488;top:3206;width:379;height:432;visibility:visible;mso-wrap-style:square;v-text-anchor:top" coordsize="37897,43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" path="m23482,v2515,,4306,254,5385,762c29934,1143,30467,1778,30467,2667r,13335l37897,16002r,17272l30467,33274r,7239c30467,41402,29934,42037,28867,42545v-1079,508,-2870,635,-5385,635c22162,43180,21044,43180,20129,43053v-914,-127,-1625,-254,-2158,-508c17450,42291,17069,42037,16853,41656v-229,-254,-343,-762,-343,-1143l16510,33274r-13627,c2426,33274,2019,33147,1651,32893,1283,32639,978,32131,724,31496,470,30861,292,29972,178,28829,64,27686,,26289,,24638,,22987,64,21590,178,20447,292,19304,470,18415,724,17780v254,-635,559,-1016,927,-1270c2019,16129,2426,16002,2883,16002r13627,l16510,2794v,-508,114,-889,343,-1270c17069,1270,17450,889,17971,762v533,-254,1244,-508,2158,-508c21044,127,22162,,23482,xe" fillcolor="black" stroked="f" strokeweight="0">
                        <v:stroke miterlimit="83231f" joinstyle="miter"/>
                        <v:path arrowok="t" textboxrect="0,0,37897,43180"/>
                      </v:shape>
                      <v:shape id="Shape 801" o:spid="_x0000_s1216" style="position:absolute;left:649;top:2908;width:218;height:173;visibility:visible;mso-wrap-style:square;v-text-anchor:top" coordsize="21806,17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" path="m2883,l21806,r,17272l2883,17272v-457,,-864,-127,-1207,-381c1333,16510,1041,16129,787,15494,533,14732,343,13843,203,12827,76,11684,,10287,,8636,,6985,76,5588,203,4445,343,3302,533,2413,787,1778,1041,1143,1333,635,1676,381,2019,127,2426,,2883,xe" fillcolor="black" stroked="f" strokeweight="0">
                        <v:stroke miterlimit="83231f" joinstyle="miter"/>
                        <v:path arrowok="t" textboxrect="0,0,21806,17272"/>
                      </v:shape>
                      <v:shape id="Shape 802" o:spid="_x0000_s1217" style="position:absolute;left:380;top:2895;width:181;height:198;visibility:visible;mso-wrap-style:square;v-text-anchor:top" coordsize="18072,19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" path="m8903,v3467,,5867,635,7188,2032c17412,3556,18072,6096,18072,9906v,3937,-635,6604,-1918,7874c14884,19177,12573,19812,9246,19812v-3467,,-5881,-635,-7227,-2032c673,16383,,13716,,9779,,5969,648,3429,1956,2032,3251,635,5575,,8903,xe" fillcolor="black" stroked="f" strokeweight="0">
                        <v:stroke miterlimit="83231f" joinstyle="miter"/>
                        <v:path arrowok="t" textboxrect="0,0,18072,19812"/>
                      </v:shape>
                      <v:shape id="Shape 803" o:spid="_x0000_s1218" style="position:absolute;left:637;top:2127;width:230;height:622;visibility:visible;mso-wrap-style:square;v-text-anchor:top" coordsize="22962,62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" path="m22962,r,18160l19571,19396v-1867,1143,-3328,2667,-4382,4573c14148,25874,13614,28287,13614,31081v,2539,470,4826,1410,6731c15964,39717,17323,41368,19126,42511r3836,1648l22962,62145r-2185,-331c16459,60545,12763,58386,9677,55592,6604,52798,4216,49369,2527,45177,838,40987,,36161,,30445,,24985,737,20286,2223,16221,3708,12285,5880,8856,8763,6316,11633,3649,15176,1744,19368,474l22962,xe" fillcolor="black" stroked="f" strokeweight="0">
                        <v:stroke miterlimit="83231f" joinstyle="miter"/>
                        <v:path arrowok="t" textboxrect="0,0,22962,62145"/>
                      </v:shape>
                      <v:shape id="Shape 804" o:spid="_x0000_s1219" style="position:absolute;left:637;top:1405;width:230;height:578;visibility:visible;mso-wrap-style:square;v-text-anchor:top" coordsize="22962,57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" path="m22962,r,17428l18783,19255v-1206,762,-2146,1905,-2806,3175c15316,23700,14986,25224,14986,27002v,2159,800,4318,2400,6604l22962,39181r,18682l3899,57863v-457,,-864,-127,-1194,-381c2362,57228,2070,56847,1841,56212v-228,-508,-393,-1270,-507,-2286c1219,53037,1156,51894,1156,50497v,-1524,63,-2667,178,-3683c1448,45798,1613,45163,1841,44655v229,-635,521,-1016,864,-1143c3035,43258,3442,43131,3899,43131r7048,c7302,39702,4559,36273,2730,32844,902,29288,,25732,,21922,,17731,686,14302,2045,11381,3416,8587,5283,6174,7633,4523,9982,2745,12725,1475,15875,713l22962,xe" fillcolor="black" stroked="f" strokeweight="0">
                        <v:stroke miterlimit="83231f" joinstyle="miter"/>
                        <v:path arrowok="t" textboxrect="0,0,22962,57863"/>
                      </v:shape>
                      <v:shape id="Shape 805" o:spid="_x0000_s1220" style="position:absolute;left:418;top:528;width:449;height:373;visibility:visible;mso-wrap-style:square;v-text-anchor:top" coordsize="44869,373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" path="m2121,l44869,r,17907l17653,17907r7874,14351c26035,33274,26340,34163,26454,34798v114,635,-25,1143,-406,1524c25654,36703,24981,36957,24028,37084v-965,127,-2311,254,-4038,254c18885,37338,17983,37338,17285,37211v-711,,-1321,-127,-1816,-254c14961,36703,14554,36449,14237,36195v-318,-381,-661,-762,-1029,-1270l889,15875c699,15621,559,15367,444,14986,330,14605,229,14224,165,13589,102,13081,51,12319,25,11430,,10541,,9398,,8001,,6350,25,4953,102,3810,165,2794,279,1905,444,1397,597,889,813,508,1092,254,1359,127,1702,,2121,xe" fillcolor="black" stroked="f" strokeweight="0">
                        <v:stroke miterlimit="83231f" joinstyle="miter"/>
                        <v:path arrowok="t" textboxrect="0,0,44869,37338"/>
                      </v:shape>
                      <v:shape id="Shape 806" o:spid="_x0000_s1221" style="position:absolute;left:867;top:5650;width:603;height:922;visibility:visible;mso-wrap-style:square;v-text-anchor:top" coordsize="60350,92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" path="m52756,v1638,,2959,,3962,127c57721,381,58496,508,59055,889v546,254,902,508,1054,889c60274,2032,60350,2413,60350,2794v,1397,-406,3429,-1232,5842c58293,11049,57125,13716,55588,16510v-1524,2921,-3391,5842,-5614,8763c47765,28194,45225,30861,42342,33401v965,2159,1790,4699,2502,7620c45555,44069,45910,47371,45910,51054v,6858,-889,12827,-2641,18034c41516,74168,38786,78486,35090,81915v-3696,3429,-8407,5969,-14135,7620c15227,91313,8407,92202,521,92202l,92127,,73240,12700,72136v3886,-762,7188,-1905,9931,-3683c25362,66675,27457,64389,28893,61468v1435,-2921,2158,-6604,2158,-11049c31051,45974,30226,42291,28588,39370,26937,36449,24701,34036,21869,32131,19050,30353,15735,29083,11951,28321l,27194,,8332r10071,685c13551,9652,16789,10414,19749,11430v2971,889,5689,2159,8153,3683c30366,16510,32537,18161,34404,20066v2464,-2794,4331,-5334,5614,-7493c41300,10287,42253,8509,42888,6985v648,-1397,1118,-2667,1410,-3556c44590,2540,44983,1905,45466,1397,45936,889,46761,508,47930,254,49085,,50698,,52756,xe" fillcolor="black" stroked="f" strokeweight="0">
                        <v:stroke miterlimit="83231f" joinstyle="miter"/>
                        <v:path arrowok="t" textboxrect="0,0,60350,92202"/>
                      </v:shape>
                      <v:shape id="Shape 807" o:spid="_x0000_s1222" style="position:absolute;left:867;top:5001;width:459;height:583;visibility:visible;mso-wrap-style:square;v-text-anchor:top" coordsize="45910,58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" path="m,l41999,v457,,864,127,1206,254c43548,508,43828,889,44056,1524v229,508,394,1270,508,2286c44679,4699,44742,5842,44742,7239v,1524,-63,2794,-178,3683c44450,11938,44285,12700,44056,13208v-228,508,-508,889,-851,1143c42863,14605,42456,14732,41999,14732r-7049,c38608,18034,41339,21463,43167,25019v1829,3429,2743,7112,2743,10795c45910,40005,45225,43561,43853,46482v-1371,2794,-3238,5080,-5613,6858c35865,55118,33109,56388,29985,57150v-3125,762,-7011,1143,-11672,1143l,58293,,41021r15443,c18631,41021,21082,40894,22771,40386v1677,-381,3137,-1016,4344,-1778c28321,37719,29261,36576,29921,35306v661,-1270,991,-2794,991,-4572c30912,28575,30112,26416,28512,24130,26924,21971,24587,19558,21526,17145l,17145,,xe" fillcolor="black" stroked="f" strokeweight="0">
                        <v:stroke miterlimit="83231f" joinstyle="miter"/>
                        <v:path arrowok="t" textboxrect="0,0,45910,58293"/>
                      </v:shape>
                      <v:shape id="Shape 808" o:spid="_x0000_s1223" style="position:absolute;left:867;top:4269;width:459;height:600;visibility:visible;mso-wrap-style:square;v-text-anchor:top" coordsize="45910,599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" path="m6947,l9690,v2096,,3645,381,4648,1397c15354,2286,15850,3556,15850,5207r,37211c18453,42418,20815,42037,22936,41529v2121,-635,3924,-1651,5410,-3048c29832,37211,30963,35433,31737,33274v775,-2032,1156,-4572,1156,-7620c32893,22733,32677,20066,32245,17780v-431,-2286,-914,-4318,-1435,-5969c30290,10160,29807,8763,29375,7747,28943,6604,28727,5715,28727,5080v,-508,77,-762,229,-1143c29121,3683,29401,3429,29820,3302v406,-127,990,-254,1740,-381c32321,2921,33261,2794,34404,2794v1004,,1855,,2566,127c37681,2921,38278,3048,38786,3048v495,127,927,254,1270,508c40399,3683,40729,3937,41046,4191v318,381,750,1143,1296,2413c42888,8001,43434,9652,43955,11684v520,2159,978,4445,1371,7112c45707,21463,45910,24257,45910,27305v,5334,-685,10160,-2057,14224c42482,45593,40411,49022,37617,51816v-2781,2667,-6299,4699,-10541,6096c22835,59309,17856,59944,12154,59944l,58157,,41619r4763,799l4763,16637,,17857,,963,6947,xe" fillcolor="black" stroked="f" strokeweight="0">
                        <v:stroke miterlimit="83231f" joinstyle="miter"/>
                        <v:path arrowok="t" textboxrect="0,0,45910,59944"/>
                      </v:shape>
                      <v:shape id="Shape 809" o:spid="_x0000_s1224" style="position:absolute;left:867;top:3702;width:459;height:466;visibility:visible;mso-wrap-style:square;v-text-anchor:top" coordsize="45910,466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" path="m24752,v3467,,6528,635,9170,2032c36576,3302,38786,5080,40564,7493v1778,2413,3111,5207,4000,8382c45466,19177,45910,22733,45910,26416v,2286,-177,4445,-520,6604c45047,35052,44615,36957,44094,38608v-533,1651,-1066,3048,-1612,4064c41935,43815,41415,44577,40945,45085v-483,508,-1232,889,-2261,1143c37656,46482,36132,46609,34125,46609v-1321,,-2375,,-3175,-127c30150,46482,29515,46355,29032,46101v-482,-127,-800,-381,-965,-635c27915,45212,27826,44831,27826,44450v,-508,292,-1270,863,-2286c29261,41148,29883,40005,30569,38481v686,-1397,1321,-3175,1918,-5080c33084,31496,33376,29210,33376,26797v,-1524,-166,-2921,-483,-4191c32576,21463,32118,20447,31534,19558v-597,-889,-1346,-1651,-2260,-2032c28359,17018,27305,16764,26124,16764v-1372,,-2553,508,-3531,1270c21615,18923,20752,20066,20028,21463v-737,1397,-1422,2921,-2057,4699c17335,27940,16624,29718,15850,31623v-775,1778,-1664,3556,-2667,5334c12179,38735,10947,40259,9487,41656,8026,43053,6261,44196,4216,45085l,45808,,27864,1816,25400v724,-1397,1410,-3048,2058,-4826c4509,18796,5207,16891,5956,15113,6706,13208,7595,11430,8598,9525,9601,7747,10833,6223,12294,4699,13754,3302,15494,2159,17526,1397,19558,508,21971,,24752,xe" fillcolor="black" stroked="f" strokeweight="0">
                        <v:stroke miterlimit="83231f" joinstyle="miter"/>
                        <v:path arrowok="t" textboxrect="0,0,45910,46609"/>
                      </v:shape>
                      <v:shape id="Shape 810" o:spid="_x0000_s1225" style="position:absolute;left:867;top:3206;width:457;height:333;visibility:visible;mso-wrap-style:square;v-text-anchor:top" coordsize="45695,33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" path="m35979,v2007,,3543,127,4623,381c41669,635,42431,1016,42863,1397v431,381,812,1016,1155,1778c44361,4064,44666,4953,44907,5969v254,1143,445,2286,584,3556c45631,10795,45695,12065,45695,13335v,3429,-432,6350,-1296,8890c43536,24765,42202,26797,40399,28448v-1804,1651,-4077,2794,-6820,3556c30848,32893,27597,33274,23863,33274l,33274,,16002r21260,c24587,16002,27089,15494,28753,14478v1664,-1016,2502,-2921,2502,-5588c31255,8001,31179,7112,31013,6350v-152,-635,-342,-1397,-546,-1905c30264,3810,30074,3429,29921,3048v-165,-381,-241,-762,-241,-1143c29680,1651,29756,1397,29921,1143v153,-254,483,-381,953,-508c31356,381,32004,254,32829,254,33655,127,34696,,35979,xe" fillcolor="black" stroked="f" strokeweight="0">
                        <v:stroke miterlimit="83231f" joinstyle="miter"/>
                        <v:path arrowok="t" textboxrect="0,0,45695,33274"/>
                      </v:shape>
                      <v:shape id="Shape 811" o:spid="_x0000_s1226" style="position:absolute;left:867;top:2908;width:447;height:173;visibility:visible;mso-wrap-style:square;v-text-anchor:top" coordsize="44742,17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" path="m,l41999,v457,,864,127,1206,381c43548,635,43828,1143,44056,1778v229,635,394,1524,508,2667c44679,5588,44742,6985,44742,8636v,1651,-63,3048,-178,4191c44450,13843,44285,14732,44056,15494v-228,635,-508,1016,-851,1397c42863,17145,42456,17272,41999,17272l,17272,,xe" fillcolor="black" stroked="f" strokeweight="0">
                        <v:stroke miterlimit="83231f" joinstyle="miter"/>
                        <v:path arrowok="t" textboxrect="0,0,44742,17272"/>
                      </v:shape>
                      <v:shape id="Shape 812" o:spid="_x0000_s1227" style="position:absolute;left:867;top:2113;width:459;height:654;visibility:visible;mso-wrap-style:square;v-text-anchor:top" coordsize="45910,65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" path="m10859,v5194,,9944,635,14236,2032c29388,3429,33084,5461,36182,8255v3099,2794,5499,6223,7189,10414c45060,22860,45910,27813,45910,33401v,5461,-761,10160,-2260,14224c42139,51562,39954,54991,37071,57531v-2870,2667,-6413,4699,-10604,5969c22263,64770,17475,65405,12090,65405l,63576,,45590r2667,1146c5207,47371,8090,47625,11328,47625v3010,,5792,-254,8319,-762c22187,46355,24384,45593,26251,44450v1880,-1143,3327,-2667,4356,-4572c31636,37973,32144,35687,32144,32766v,-2540,-470,-4826,-1397,-6731c29807,24130,28448,22479,26670,21336,24892,20066,22733,19177,20193,18542v-2527,-508,-5410,-889,-8661,-889c8522,17653,5753,17907,3226,18415l,19591,,1431,10859,xe" fillcolor="black" stroked="f" strokeweight="0">
                        <v:stroke miterlimit="83231f" joinstyle="miter"/>
                        <v:path arrowok="t" textboxrect="0,0,45910,65405"/>
                      </v:shape>
                      <v:shape id="Shape 813" o:spid="_x0000_s1228" style="position:absolute;left:867;top:1796;width:447;height:187;visibility:visible;mso-wrap-style:square;v-text-anchor:top" coordsize="44742,186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" path="m,l1410,1410r40589,c42456,1410,42863,1537,43205,1791v343,253,623,762,851,1396c44285,3823,44450,4712,44564,5855v115,1143,178,2539,178,4191c44742,11697,44679,13093,44564,14237v-114,1016,-279,1905,-508,2667c43828,17538,43548,17919,43205,18300v-342,255,-749,381,-1206,381l,18681,,xe" fillcolor="black" stroked="f" strokeweight="0">
                        <v:stroke miterlimit="83231f" joinstyle="miter"/>
                        <v:path arrowok="t" textboxrect="0,0,44742,18681"/>
                      </v:shape>
                      <v:shape id="Shape 814" o:spid="_x0000_s1229" style="position:absolute;left:867;top:1400;width:447;height:179;visibility:visible;mso-wrap-style:square;v-text-anchor:top" coordsize="44742,17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" path="m4280,l41999,v457,,864,127,1206,381c43548,635,43828,1143,44056,1778v229,635,394,1524,508,2540c44679,5461,44742,6858,44742,8509v,1651,-63,3048,-178,4191c44450,13843,44285,14732,44056,15367v-228,635,-508,1016,-851,1397c42863,17018,42456,17145,41999,17145r-34849,c4191,17145,1867,17399,178,17780l,17858,,430,4280,xe" fillcolor="black" stroked="f" strokeweight="0">
                        <v:stroke miterlimit="83231f" joinstyle="miter"/>
                        <v:path arrowok="t" textboxrect="0,0,44742,17858"/>
                      </v:shape>
                      <v:shape id="Shape 815" o:spid="_x0000_s1230" style="position:absolute;left:867;top:356;width:443;height:543;visibility:visible;mso-wrap-style:square;v-text-anchor:top" coordsize="44336,54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" path="m37490,v1270,,2350,,3252,127c41631,381,42329,508,42863,762v520,254,901,508,1130,889c44221,1905,44336,2286,44336,2667r,48895c44336,51943,44221,52324,43993,52578v-229,381,-610,635,-1130,889c42329,53721,41631,53975,40742,54102v-902,127,-1982,127,-3252,127c36157,54229,35052,54229,34163,54102v-889,-127,-1613,-254,-2159,-508c31458,53340,31064,52959,30810,52705v-254,-381,-381,-635,-381,-1143l30429,35052,,35052,,17145r30429,l30429,2667v,-381,127,-762,381,-1016c31064,1270,31458,1016,32004,762v546,-254,1270,-508,2159,-635c35052,,36157,,37490,xe" fillcolor="black" stroked="f" strokeweight="0">
                        <v:stroke miterlimit="83231f" joinstyle="miter"/>
                        <v:path arrowok="t" textboxrect="0,0,44336,54229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73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D2EC48" w14:textId="77777777" w:rsidR="0004356E" w:rsidRDefault="0004356E" w:rsidP="0059115A">
            <w:pPr>
              <w:spacing w:line="259" w:lineRule="auto"/>
              <w:ind w:left="12"/>
            </w:pPr>
            <w:r>
              <w:rPr>
                <w:sz w:val="22"/>
              </w:rPr>
              <w:t xml:space="preserve">QA.1  </w:t>
            </w:r>
          </w:p>
        </w:tc>
        <w:tc>
          <w:tcPr>
            <w:tcW w:w="57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DBF6BC2" w14:textId="77777777" w:rsidR="0004356E" w:rsidRDefault="0004356E" w:rsidP="0059115A">
            <w:pPr>
              <w:spacing w:line="259" w:lineRule="auto"/>
              <w:ind w:left="10"/>
            </w:pPr>
            <w:r>
              <w:rPr>
                <w:sz w:val="22"/>
              </w:rPr>
              <w:t xml:space="preserve">Illustration </w:t>
            </w:r>
            <w:proofErr w:type="gramStart"/>
            <w:r>
              <w:rPr>
                <w:sz w:val="22"/>
              </w:rPr>
              <w:t>of  how</w:t>
            </w:r>
            <w:proofErr w:type="gramEnd"/>
            <w:r>
              <w:rPr>
                <w:sz w:val="22"/>
              </w:rPr>
              <w:t xml:space="preserve"> C programmers manually and explicitly free memory </w:t>
            </w:r>
          </w:p>
        </w:tc>
        <w:tc>
          <w:tcPr>
            <w:tcW w:w="932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1395D702" w14:textId="77777777" w:rsidR="0004356E" w:rsidRDefault="0004356E" w:rsidP="0059115A">
            <w:pPr>
              <w:spacing w:line="259" w:lineRule="auto"/>
              <w:ind w:right="92"/>
              <w:jc w:val="center"/>
            </w:pPr>
            <w:r>
              <w:rPr>
                <w:sz w:val="22"/>
              </w:rPr>
              <w:t xml:space="preserve">01  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76661FEB" w14:textId="77777777" w:rsidR="0004356E" w:rsidRDefault="0004356E" w:rsidP="0059115A">
            <w:pPr>
              <w:spacing w:line="259" w:lineRule="auto"/>
              <w:ind w:left="60"/>
              <w:jc w:val="center"/>
            </w:pPr>
            <w:r>
              <w:rPr>
                <w:sz w:val="22"/>
              </w:rPr>
              <w:t xml:space="preserve">  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double" w:sz="4" w:space="0" w:color="000000"/>
            </w:tcBorders>
            <w:vAlign w:val="center"/>
          </w:tcPr>
          <w:p w14:paraId="46E3836A" w14:textId="77777777" w:rsidR="0004356E" w:rsidRDefault="0004356E" w:rsidP="0059115A">
            <w:pPr>
              <w:spacing w:line="259" w:lineRule="auto"/>
              <w:ind w:left="10"/>
            </w:pPr>
            <w:r>
              <w:rPr>
                <w:sz w:val="22"/>
              </w:rPr>
              <w:t xml:space="preserve">  </w:t>
            </w:r>
          </w:p>
        </w:tc>
      </w:tr>
      <w:tr w:rsidR="0004356E" w14:paraId="50C9E5D5" w14:textId="77777777" w:rsidTr="0004356E">
        <w:trPr>
          <w:trHeight w:val="479"/>
        </w:trPr>
        <w:tc>
          <w:tcPr>
            <w:tcW w:w="0" w:type="auto"/>
            <w:vMerge/>
            <w:tcBorders>
              <w:top w:val="nil"/>
              <w:left w:val="double" w:sz="4" w:space="0" w:color="000000"/>
              <w:bottom w:val="nil"/>
              <w:right w:val="single" w:sz="8" w:space="0" w:color="000000"/>
            </w:tcBorders>
          </w:tcPr>
          <w:p w14:paraId="17130043" w14:textId="77777777" w:rsidR="0004356E" w:rsidRDefault="0004356E" w:rsidP="0059115A">
            <w:pPr>
              <w:spacing w:after="160" w:line="259" w:lineRule="auto"/>
            </w:pPr>
          </w:p>
        </w:tc>
        <w:tc>
          <w:tcPr>
            <w:tcW w:w="73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FDDA4A" w14:textId="77777777" w:rsidR="0004356E" w:rsidRDefault="0004356E" w:rsidP="0059115A">
            <w:pPr>
              <w:spacing w:line="259" w:lineRule="auto"/>
              <w:ind w:left="12"/>
            </w:pPr>
            <w:r>
              <w:rPr>
                <w:sz w:val="22"/>
              </w:rPr>
              <w:t xml:space="preserve">QA.2  </w:t>
            </w:r>
          </w:p>
        </w:tc>
        <w:tc>
          <w:tcPr>
            <w:tcW w:w="57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BAC1B73" w14:textId="77777777" w:rsidR="0004356E" w:rsidRDefault="0004356E" w:rsidP="0059115A">
            <w:pPr>
              <w:spacing w:line="259" w:lineRule="auto"/>
              <w:ind w:left="10"/>
            </w:pPr>
            <w:r>
              <w:rPr>
                <w:sz w:val="22"/>
              </w:rPr>
              <w:t xml:space="preserve">Illustration of how Java programmers rely on the Garbage Collector </w:t>
            </w:r>
          </w:p>
        </w:tc>
        <w:tc>
          <w:tcPr>
            <w:tcW w:w="932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14A6116D" w14:textId="77777777" w:rsidR="0004356E" w:rsidRDefault="0004356E" w:rsidP="0059115A">
            <w:pPr>
              <w:spacing w:line="259" w:lineRule="auto"/>
              <w:ind w:right="92"/>
              <w:jc w:val="center"/>
            </w:pPr>
            <w:r>
              <w:rPr>
                <w:sz w:val="22"/>
              </w:rPr>
              <w:t xml:space="preserve">01  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41F745CF" w14:textId="77777777" w:rsidR="0004356E" w:rsidRDefault="0004356E" w:rsidP="0059115A">
            <w:pPr>
              <w:spacing w:line="259" w:lineRule="auto"/>
              <w:ind w:left="60"/>
              <w:jc w:val="center"/>
            </w:pPr>
            <w:r>
              <w:rPr>
                <w:sz w:val="22"/>
              </w:rPr>
              <w:t xml:space="preserve">  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double" w:sz="4" w:space="0" w:color="000000"/>
            </w:tcBorders>
            <w:vAlign w:val="center"/>
          </w:tcPr>
          <w:p w14:paraId="463DED6A" w14:textId="77777777" w:rsidR="0004356E" w:rsidRDefault="0004356E" w:rsidP="0059115A">
            <w:pPr>
              <w:spacing w:line="259" w:lineRule="auto"/>
              <w:ind w:left="10"/>
            </w:pPr>
            <w:r>
              <w:rPr>
                <w:sz w:val="22"/>
              </w:rPr>
              <w:t xml:space="preserve">  </w:t>
            </w:r>
          </w:p>
        </w:tc>
      </w:tr>
      <w:tr w:rsidR="0004356E" w14:paraId="2A815141" w14:textId="77777777" w:rsidTr="0004356E">
        <w:trPr>
          <w:trHeight w:val="477"/>
        </w:trPr>
        <w:tc>
          <w:tcPr>
            <w:tcW w:w="0" w:type="auto"/>
            <w:vMerge/>
            <w:tcBorders>
              <w:top w:val="nil"/>
              <w:left w:val="double" w:sz="4" w:space="0" w:color="000000"/>
              <w:bottom w:val="nil"/>
              <w:right w:val="single" w:sz="8" w:space="0" w:color="000000"/>
            </w:tcBorders>
          </w:tcPr>
          <w:p w14:paraId="6C82EC8D" w14:textId="77777777" w:rsidR="0004356E" w:rsidRDefault="0004356E" w:rsidP="0059115A">
            <w:pPr>
              <w:spacing w:after="160" w:line="259" w:lineRule="auto"/>
            </w:pPr>
          </w:p>
        </w:tc>
        <w:tc>
          <w:tcPr>
            <w:tcW w:w="73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B9C4B2" w14:textId="77777777" w:rsidR="0004356E" w:rsidRDefault="0004356E" w:rsidP="0059115A">
            <w:pPr>
              <w:spacing w:line="259" w:lineRule="auto"/>
              <w:ind w:left="12"/>
            </w:pPr>
            <w:r>
              <w:rPr>
                <w:sz w:val="22"/>
              </w:rPr>
              <w:t xml:space="preserve">QA.3  </w:t>
            </w:r>
          </w:p>
        </w:tc>
        <w:tc>
          <w:tcPr>
            <w:tcW w:w="57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2BBDB05" w14:textId="77777777" w:rsidR="0004356E" w:rsidRDefault="0004356E" w:rsidP="0059115A">
            <w:pPr>
              <w:spacing w:line="259" w:lineRule="auto"/>
              <w:ind w:left="10"/>
            </w:pPr>
            <w:r>
              <w:rPr>
                <w:sz w:val="22"/>
              </w:rPr>
              <w:t xml:space="preserve">Comparison of the manual and the automated approaches </w:t>
            </w:r>
          </w:p>
        </w:tc>
        <w:tc>
          <w:tcPr>
            <w:tcW w:w="932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2BCE407C" w14:textId="77777777" w:rsidR="0004356E" w:rsidRDefault="0004356E" w:rsidP="0059115A">
            <w:pPr>
              <w:spacing w:line="259" w:lineRule="auto"/>
              <w:ind w:right="92"/>
              <w:jc w:val="center"/>
            </w:pPr>
            <w:r>
              <w:rPr>
                <w:sz w:val="22"/>
              </w:rPr>
              <w:t xml:space="preserve">02  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228C9DA8" w14:textId="77777777" w:rsidR="0004356E" w:rsidRDefault="0004356E" w:rsidP="0059115A">
            <w:pPr>
              <w:spacing w:line="259" w:lineRule="auto"/>
              <w:ind w:left="60"/>
              <w:jc w:val="center"/>
            </w:pPr>
            <w:r>
              <w:rPr>
                <w:sz w:val="22"/>
              </w:rPr>
              <w:t xml:space="preserve">  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double" w:sz="4" w:space="0" w:color="000000"/>
            </w:tcBorders>
            <w:vAlign w:val="center"/>
          </w:tcPr>
          <w:p w14:paraId="0788E9E3" w14:textId="77777777" w:rsidR="0004356E" w:rsidRDefault="0004356E" w:rsidP="0059115A">
            <w:pPr>
              <w:spacing w:line="259" w:lineRule="auto"/>
              <w:ind w:left="10"/>
            </w:pPr>
            <w:r>
              <w:rPr>
                <w:sz w:val="22"/>
              </w:rPr>
              <w:t xml:space="preserve">  </w:t>
            </w:r>
          </w:p>
        </w:tc>
      </w:tr>
      <w:tr w:rsidR="0004356E" w14:paraId="162DCC40" w14:textId="77777777" w:rsidTr="0004356E">
        <w:trPr>
          <w:trHeight w:val="479"/>
        </w:trPr>
        <w:tc>
          <w:tcPr>
            <w:tcW w:w="0" w:type="auto"/>
            <w:vMerge/>
            <w:tcBorders>
              <w:top w:val="nil"/>
              <w:left w:val="double" w:sz="4" w:space="0" w:color="000000"/>
              <w:bottom w:val="nil"/>
              <w:right w:val="single" w:sz="8" w:space="0" w:color="000000"/>
            </w:tcBorders>
          </w:tcPr>
          <w:p w14:paraId="3E16EF66" w14:textId="77777777" w:rsidR="0004356E" w:rsidRDefault="0004356E" w:rsidP="0059115A">
            <w:pPr>
              <w:spacing w:after="160" w:line="259" w:lineRule="auto"/>
            </w:pPr>
          </w:p>
        </w:tc>
        <w:tc>
          <w:tcPr>
            <w:tcW w:w="73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EAEC28" w14:textId="77777777" w:rsidR="0004356E" w:rsidRDefault="0004356E" w:rsidP="0059115A">
            <w:pPr>
              <w:spacing w:line="259" w:lineRule="auto"/>
              <w:ind w:left="12"/>
            </w:pPr>
            <w:r>
              <w:rPr>
                <w:sz w:val="22"/>
              </w:rPr>
              <w:t xml:space="preserve">QA.4 </w:t>
            </w:r>
          </w:p>
        </w:tc>
        <w:tc>
          <w:tcPr>
            <w:tcW w:w="57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F7274AE" w14:textId="77777777" w:rsidR="0004356E" w:rsidRDefault="0004356E" w:rsidP="0059115A">
            <w:pPr>
              <w:spacing w:line="259" w:lineRule="auto"/>
            </w:pPr>
            <w:r>
              <w:rPr>
                <w:sz w:val="22"/>
              </w:rPr>
              <w:t xml:space="preserve">The stance taken with justification.  </w:t>
            </w:r>
          </w:p>
        </w:tc>
        <w:tc>
          <w:tcPr>
            <w:tcW w:w="932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04F2E8E4" w14:textId="77777777" w:rsidR="0004356E" w:rsidRDefault="0004356E" w:rsidP="0059115A">
            <w:pPr>
              <w:spacing w:line="259" w:lineRule="auto"/>
              <w:ind w:right="87"/>
              <w:jc w:val="center"/>
            </w:pPr>
            <w:r>
              <w:rPr>
                <w:sz w:val="22"/>
              </w:rPr>
              <w:t xml:space="preserve">02 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75DD36B6" w14:textId="77777777" w:rsidR="0004356E" w:rsidRDefault="0004356E" w:rsidP="0059115A">
            <w:pPr>
              <w:spacing w:line="259" w:lineRule="auto"/>
              <w:ind w:left="1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double" w:sz="4" w:space="0" w:color="000000"/>
            </w:tcBorders>
            <w:vAlign w:val="center"/>
          </w:tcPr>
          <w:p w14:paraId="4288D3B0" w14:textId="77777777" w:rsidR="0004356E" w:rsidRDefault="0004356E" w:rsidP="0059115A">
            <w:pPr>
              <w:spacing w:line="259" w:lineRule="auto"/>
              <w:ind w:left="10"/>
            </w:pPr>
            <w:r>
              <w:rPr>
                <w:sz w:val="22"/>
              </w:rPr>
              <w:t xml:space="preserve"> </w:t>
            </w:r>
          </w:p>
        </w:tc>
      </w:tr>
      <w:tr w:rsidR="0004356E" w14:paraId="09B457E2" w14:textId="77777777" w:rsidTr="0004356E">
        <w:trPr>
          <w:trHeight w:val="463"/>
        </w:trPr>
        <w:tc>
          <w:tcPr>
            <w:tcW w:w="0" w:type="auto"/>
            <w:vMerge/>
            <w:tcBorders>
              <w:top w:val="nil"/>
              <w:left w:val="double" w:sz="4" w:space="0" w:color="000000"/>
              <w:bottom w:val="double" w:sz="12" w:space="0" w:color="000000"/>
              <w:right w:val="single" w:sz="8" w:space="0" w:color="000000"/>
            </w:tcBorders>
          </w:tcPr>
          <w:p w14:paraId="76016766" w14:textId="77777777" w:rsidR="0004356E" w:rsidRDefault="0004356E" w:rsidP="0059115A">
            <w:pPr>
              <w:spacing w:after="160" w:line="259" w:lineRule="auto"/>
            </w:pPr>
          </w:p>
        </w:tc>
        <w:tc>
          <w:tcPr>
            <w:tcW w:w="73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E89E14" w14:textId="77777777" w:rsidR="0004356E" w:rsidRDefault="0004356E" w:rsidP="0059115A">
            <w:pPr>
              <w:spacing w:line="259" w:lineRule="auto"/>
              <w:ind w:left="12"/>
            </w:pPr>
            <w:r>
              <w:rPr>
                <w:sz w:val="22"/>
              </w:rPr>
              <w:t xml:space="preserve">  </w:t>
            </w:r>
          </w:p>
        </w:tc>
        <w:tc>
          <w:tcPr>
            <w:tcW w:w="57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D054001" w14:textId="77777777" w:rsidR="0004356E" w:rsidRDefault="0004356E" w:rsidP="0059115A">
            <w:pPr>
              <w:spacing w:line="259" w:lineRule="auto"/>
              <w:ind w:right="99"/>
              <w:jc w:val="right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Part </w:t>
            </w:r>
            <w:proofErr w:type="gramStart"/>
            <w:r>
              <w:rPr>
                <w:rFonts w:ascii="Calibri" w:eastAsia="Calibri" w:hAnsi="Calibri" w:cs="Calibri"/>
                <w:b/>
                <w:sz w:val="22"/>
              </w:rPr>
              <w:t>A  Max</w:t>
            </w:r>
            <w:proofErr w:type="gramEnd"/>
            <w:r>
              <w:rPr>
                <w:rFonts w:ascii="Calibri" w:eastAsia="Calibri" w:hAnsi="Calibri" w:cs="Calibri"/>
                <w:b/>
                <w:sz w:val="22"/>
              </w:rPr>
              <w:t xml:space="preserve"> Marks </w:t>
            </w:r>
            <w:r>
              <w:rPr>
                <w:sz w:val="22"/>
              </w:rPr>
              <w:t xml:space="preserve"> </w:t>
            </w:r>
          </w:p>
          <w:p w14:paraId="3D753EEE" w14:textId="77777777" w:rsidR="0004356E" w:rsidRDefault="0004356E" w:rsidP="0059115A">
            <w:pPr>
              <w:spacing w:line="259" w:lineRule="auto"/>
              <w:jc w:val="right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 </w:t>
            </w:r>
          </w:p>
        </w:tc>
        <w:tc>
          <w:tcPr>
            <w:tcW w:w="932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55FBFEC3" w14:textId="77777777" w:rsidR="0004356E" w:rsidRDefault="0004356E" w:rsidP="0059115A">
            <w:pPr>
              <w:spacing w:line="259" w:lineRule="auto"/>
              <w:ind w:right="89"/>
              <w:jc w:val="center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6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3F695190" w14:textId="77777777" w:rsidR="0004356E" w:rsidRDefault="0004356E" w:rsidP="0059115A">
            <w:pPr>
              <w:spacing w:line="259" w:lineRule="auto"/>
              <w:ind w:left="60"/>
              <w:jc w:val="center"/>
            </w:pPr>
            <w:r>
              <w:rPr>
                <w:sz w:val="22"/>
              </w:rPr>
              <w:t xml:space="preserve">  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double" w:sz="4" w:space="0" w:color="000000"/>
            </w:tcBorders>
            <w:vAlign w:val="center"/>
          </w:tcPr>
          <w:p w14:paraId="466AC92B" w14:textId="77777777" w:rsidR="0004356E" w:rsidRDefault="0004356E" w:rsidP="0059115A">
            <w:pPr>
              <w:spacing w:line="259" w:lineRule="auto"/>
              <w:ind w:left="10"/>
            </w:pPr>
            <w:r>
              <w:rPr>
                <w:sz w:val="22"/>
              </w:rPr>
              <w:t xml:space="preserve">  </w:t>
            </w:r>
          </w:p>
        </w:tc>
      </w:tr>
      <w:tr w:rsidR="0004356E" w14:paraId="729F2779" w14:textId="77777777" w:rsidTr="0004356E">
        <w:trPr>
          <w:trHeight w:val="736"/>
        </w:trPr>
        <w:tc>
          <w:tcPr>
            <w:tcW w:w="577" w:type="dxa"/>
            <w:vMerge w:val="restart"/>
            <w:tcBorders>
              <w:top w:val="double" w:sz="12" w:space="0" w:color="000000"/>
              <w:left w:val="double" w:sz="4" w:space="0" w:color="000000"/>
              <w:bottom w:val="nil"/>
              <w:right w:val="single" w:sz="8" w:space="0" w:color="000000"/>
            </w:tcBorders>
          </w:tcPr>
          <w:p w14:paraId="669C23BC" w14:textId="77777777" w:rsidR="0004356E" w:rsidRDefault="0004356E" w:rsidP="0059115A">
            <w:pPr>
              <w:spacing w:line="259" w:lineRule="auto"/>
              <w:ind w:left="84"/>
            </w:pPr>
            <w:r>
              <w:rPr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4D6D5812" wp14:editId="76D8989B">
                      <wp:extent cx="190500" cy="701863"/>
                      <wp:effectExtent l="0" t="0" r="0" b="0"/>
                      <wp:docPr id="10918" name="Group 109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0500" cy="701863"/>
                                <a:chOff x="0" y="0"/>
                                <a:chExt cx="190500" cy="701863"/>
                              </a:xfrm>
                            </wpg:grpSpPr>
                            <wps:wsp>
                              <wps:cNvPr id="461" name="Rectangle 461"/>
                              <wps:cNvSpPr/>
                              <wps:spPr>
                                <a:xfrm>
                                  <a:off x="144678" y="559054"/>
                                  <a:ext cx="42144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2005E3D" w14:textId="77777777" w:rsidR="0004356E" w:rsidRDefault="0004356E" w:rsidP="0004356E">
                                    <w:pPr>
                                      <w:spacing w:after="160" w:line="259" w:lineRule="auto"/>
                                    </w:pPr>
                                    <w:r>
                                      <w:rPr>
                                        <w:sz w:val="22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819" name="Picture 819"/>
                                <pic:cNvPicPr/>
                              </pic:nvPicPr>
                              <pic:blipFill>
                                <a:blip r:embed="rId29"/>
                                <a:stretch>
                                  <a:fillRect/>
                                </a:stretch>
                              </pic:blipFill>
                              <pic:spPr>
                                <a:xfrm rot="-5399999">
                                  <a:off x="-236091" y="236093"/>
                                  <a:ext cx="838200" cy="1905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21" name="Shape 821"/>
                              <wps:cNvSpPr/>
                              <wps:spPr>
                                <a:xfrm>
                                  <a:off x="40907" y="573405"/>
                                  <a:ext cx="45828" cy="8374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5828" h="83749">
                                      <a:moveTo>
                                        <a:pt x="44704" y="0"/>
                                      </a:moveTo>
                                      <a:lnTo>
                                        <a:pt x="45828" y="77"/>
                                      </a:lnTo>
                                      <a:lnTo>
                                        <a:pt x="45828" y="18939"/>
                                      </a:lnTo>
                                      <a:lnTo>
                                        <a:pt x="45657" y="18923"/>
                                      </a:lnTo>
                                      <a:cubicBezTo>
                                        <a:pt x="41046" y="18923"/>
                                        <a:pt x="36855" y="19304"/>
                                        <a:pt x="33058" y="19939"/>
                                      </a:cubicBezTo>
                                      <a:cubicBezTo>
                                        <a:pt x="29274" y="20701"/>
                                        <a:pt x="26022" y="21971"/>
                                        <a:pt x="23304" y="23749"/>
                                      </a:cubicBezTo>
                                      <a:cubicBezTo>
                                        <a:pt x="20587" y="25527"/>
                                        <a:pt x="18491" y="27813"/>
                                        <a:pt x="17005" y="30735"/>
                                      </a:cubicBezTo>
                                      <a:cubicBezTo>
                                        <a:pt x="15532" y="33655"/>
                                        <a:pt x="14783" y="37338"/>
                                        <a:pt x="14783" y="41656"/>
                                      </a:cubicBezTo>
                                      <a:cubicBezTo>
                                        <a:pt x="14783" y="46101"/>
                                        <a:pt x="15608" y="49785"/>
                                        <a:pt x="17247" y="52832"/>
                                      </a:cubicBezTo>
                                      <a:cubicBezTo>
                                        <a:pt x="18898" y="55753"/>
                                        <a:pt x="21107" y="58166"/>
                                        <a:pt x="23889" y="59944"/>
                                      </a:cubicBezTo>
                                      <a:cubicBezTo>
                                        <a:pt x="26670" y="61849"/>
                                        <a:pt x="29921" y="63119"/>
                                        <a:pt x="33642" y="63881"/>
                                      </a:cubicBezTo>
                                      <a:cubicBezTo>
                                        <a:pt x="37363" y="64643"/>
                                        <a:pt x="41275" y="64897"/>
                                        <a:pt x="45390" y="64897"/>
                                      </a:cubicBezTo>
                                      <a:lnTo>
                                        <a:pt x="45828" y="64863"/>
                                      </a:lnTo>
                                      <a:lnTo>
                                        <a:pt x="45828" y="83749"/>
                                      </a:lnTo>
                                      <a:lnTo>
                                        <a:pt x="27000" y="81153"/>
                                      </a:lnTo>
                                      <a:cubicBezTo>
                                        <a:pt x="21272" y="79248"/>
                                        <a:pt x="16421" y="76581"/>
                                        <a:pt x="12421" y="73025"/>
                                      </a:cubicBezTo>
                                      <a:cubicBezTo>
                                        <a:pt x="8433" y="69342"/>
                                        <a:pt x="5359" y="64897"/>
                                        <a:pt x="3213" y="59563"/>
                                      </a:cubicBezTo>
                                      <a:cubicBezTo>
                                        <a:pt x="1067" y="54229"/>
                                        <a:pt x="0" y="48133"/>
                                        <a:pt x="0" y="41021"/>
                                      </a:cubicBezTo>
                                      <a:cubicBezTo>
                                        <a:pt x="0" y="34417"/>
                                        <a:pt x="889" y="28575"/>
                                        <a:pt x="2667" y="23495"/>
                                      </a:cubicBezTo>
                                      <a:cubicBezTo>
                                        <a:pt x="4445" y="18415"/>
                                        <a:pt x="7176" y="14097"/>
                                        <a:pt x="10846" y="10668"/>
                                      </a:cubicBezTo>
                                      <a:cubicBezTo>
                                        <a:pt x="14516" y="7112"/>
                                        <a:pt x="19164" y="4445"/>
                                        <a:pt x="24778" y="2667"/>
                                      </a:cubicBezTo>
                                      <a:cubicBezTo>
                                        <a:pt x="30391" y="889"/>
                                        <a:pt x="37033" y="0"/>
                                        <a:pt x="4470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22" name="Shape 822"/>
                              <wps:cNvSpPr/>
                              <wps:spPr>
                                <a:xfrm>
                                  <a:off x="64935" y="541274"/>
                                  <a:ext cx="21800" cy="171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800" h="17145">
                                      <a:moveTo>
                                        <a:pt x="2731" y="0"/>
                                      </a:moveTo>
                                      <a:lnTo>
                                        <a:pt x="21800" y="0"/>
                                      </a:lnTo>
                                      <a:lnTo>
                                        <a:pt x="21800" y="17145"/>
                                      </a:lnTo>
                                      <a:lnTo>
                                        <a:pt x="2731" y="17145"/>
                                      </a:lnTo>
                                      <a:cubicBezTo>
                                        <a:pt x="2286" y="17145"/>
                                        <a:pt x="1880" y="17018"/>
                                        <a:pt x="1537" y="16764"/>
                                      </a:cubicBezTo>
                                      <a:cubicBezTo>
                                        <a:pt x="1194" y="16510"/>
                                        <a:pt x="914" y="16128"/>
                                        <a:pt x="686" y="15367"/>
                                      </a:cubicBezTo>
                                      <a:cubicBezTo>
                                        <a:pt x="457" y="14732"/>
                                        <a:pt x="279" y="13843"/>
                                        <a:pt x="165" y="12700"/>
                                      </a:cubicBezTo>
                                      <a:cubicBezTo>
                                        <a:pt x="51" y="11684"/>
                                        <a:pt x="0" y="10287"/>
                                        <a:pt x="0" y="8636"/>
                                      </a:cubicBezTo>
                                      <a:cubicBezTo>
                                        <a:pt x="0" y="6858"/>
                                        <a:pt x="51" y="5588"/>
                                        <a:pt x="165" y="4445"/>
                                      </a:cubicBezTo>
                                      <a:cubicBezTo>
                                        <a:pt x="279" y="3301"/>
                                        <a:pt x="457" y="2413"/>
                                        <a:pt x="686" y="1777"/>
                                      </a:cubicBezTo>
                                      <a:cubicBezTo>
                                        <a:pt x="914" y="1143"/>
                                        <a:pt x="1194" y="635"/>
                                        <a:pt x="1537" y="381"/>
                                      </a:cubicBezTo>
                                      <a:cubicBezTo>
                                        <a:pt x="1880" y="126"/>
                                        <a:pt x="2286" y="0"/>
                                        <a:pt x="273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23" name="Shape 823"/>
                              <wps:cNvSpPr/>
                              <wps:spPr>
                                <a:xfrm>
                                  <a:off x="64935" y="500125"/>
                                  <a:ext cx="21800" cy="171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800" h="17145">
                                      <a:moveTo>
                                        <a:pt x="2731" y="0"/>
                                      </a:moveTo>
                                      <a:lnTo>
                                        <a:pt x="21800" y="0"/>
                                      </a:lnTo>
                                      <a:lnTo>
                                        <a:pt x="21800" y="17145"/>
                                      </a:lnTo>
                                      <a:lnTo>
                                        <a:pt x="2731" y="17145"/>
                                      </a:lnTo>
                                      <a:cubicBezTo>
                                        <a:pt x="2286" y="17145"/>
                                        <a:pt x="1880" y="17018"/>
                                        <a:pt x="1537" y="16765"/>
                                      </a:cubicBezTo>
                                      <a:cubicBezTo>
                                        <a:pt x="1194" y="16511"/>
                                        <a:pt x="914" y="16129"/>
                                        <a:pt x="686" y="15367"/>
                                      </a:cubicBezTo>
                                      <a:cubicBezTo>
                                        <a:pt x="457" y="14732"/>
                                        <a:pt x="279" y="13843"/>
                                        <a:pt x="165" y="12827"/>
                                      </a:cubicBezTo>
                                      <a:cubicBezTo>
                                        <a:pt x="51" y="11685"/>
                                        <a:pt x="0" y="10288"/>
                                        <a:pt x="0" y="8637"/>
                                      </a:cubicBezTo>
                                      <a:cubicBezTo>
                                        <a:pt x="0" y="6986"/>
                                        <a:pt x="51" y="5589"/>
                                        <a:pt x="165" y="4445"/>
                                      </a:cubicBezTo>
                                      <a:cubicBezTo>
                                        <a:pt x="279" y="3302"/>
                                        <a:pt x="457" y="2414"/>
                                        <a:pt x="686" y="1778"/>
                                      </a:cubicBezTo>
                                      <a:cubicBezTo>
                                        <a:pt x="914" y="1143"/>
                                        <a:pt x="1194" y="763"/>
                                        <a:pt x="1537" y="508"/>
                                      </a:cubicBezTo>
                                      <a:cubicBezTo>
                                        <a:pt x="1880" y="127"/>
                                        <a:pt x="2286" y="0"/>
                                        <a:pt x="273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24" name="Shape 824"/>
                              <wps:cNvSpPr/>
                              <wps:spPr>
                                <a:xfrm>
                                  <a:off x="63766" y="427937"/>
                                  <a:ext cx="22968" cy="5729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968" h="57299">
                                      <a:moveTo>
                                        <a:pt x="22968" y="0"/>
                                      </a:moveTo>
                                      <a:lnTo>
                                        <a:pt x="22968" y="17020"/>
                                      </a:lnTo>
                                      <a:lnTo>
                                        <a:pt x="16332" y="18721"/>
                                      </a:lnTo>
                                      <a:cubicBezTo>
                                        <a:pt x="13564" y="20753"/>
                                        <a:pt x="12192" y="23928"/>
                                        <a:pt x="12192" y="28246"/>
                                      </a:cubicBezTo>
                                      <a:cubicBezTo>
                                        <a:pt x="12192" y="30532"/>
                                        <a:pt x="12598" y="32438"/>
                                        <a:pt x="13424" y="33961"/>
                                      </a:cubicBezTo>
                                      <a:cubicBezTo>
                                        <a:pt x="14237" y="35613"/>
                                        <a:pt x="15354" y="37009"/>
                                        <a:pt x="16739" y="38026"/>
                                      </a:cubicBezTo>
                                      <a:cubicBezTo>
                                        <a:pt x="18136" y="39168"/>
                                        <a:pt x="19774" y="39930"/>
                                        <a:pt x="21666" y="40565"/>
                                      </a:cubicBezTo>
                                      <a:lnTo>
                                        <a:pt x="22968" y="40756"/>
                                      </a:lnTo>
                                      <a:lnTo>
                                        <a:pt x="22968" y="57299"/>
                                      </a:lnTo>
                                      <a:lnTo>
                                        <a:pt x="20434" y="56948"/>
                                      </a:lnTo>
                                      <a:cubicBezTo>
                                        <a:pt x="16078" y="55552"/>
                                        <a:pt x="12383" y="53392"/>
                                        <a:pt x="9347" y="50726"/>
                                      </a:cubicBezTo>
                                      <a:cubicBezTo>
                                        <a:pt x="6312" y="48058"/>
                                        <a:pt x="4001" y="44756"/>
                                        <a:pt x="2400" y="40946"/>
                                      </a:cubicBezTo>
                                      <a:cubicBezTo>
                                        <a:pt x="800" y="37136"/>
                                        <a:pt x="0" y="32691"/>
                                        <a:pt x="0" y="27865"/>
                                      </a:cubicBezTo>
                                      <a:cubicBezTo>
                                        <a:pt x="0" y="22785"/>
                                        <a:pt x="762" y="18467"/>
                                        <a:pt x="2261" y="14784"/>
                                      </a:cubicBezTo>
                                      <a:cubicBezTo>
                                        <a:pt x="3772" y="11102"/>
                                        <a:pt x="5855" y="8180"/>
                                        <a:pt x="8522" y="5894"/>
                                      </a:cubicBezTo>
                                      <a:cubicBezTo>
                                        <a:pt x="11201" y="3481"/>
                                        <a:pt x="14351" y="1830"/>
                                        <a:pt x="18009" y="688"/>
                                      </a:cubicBezTo>
                                      <a:lnTo>
                                        <a:pt x="2296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25" name="Shape 825"/>
                              <wps:cNvSpPr/>
                              <wps:spPr>
                                <a:xfrm>
                                  <a:off x="63766" y="373761"/>
                                  <a:ext cx="22968" cy="4279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968" h="42799">
                                      <a:moveTo>
                                        <a:pt x="10681" y="0"/>
                                      </a:moveTo>
                                      <a:cubicBezTo>
                                        <a:pt x="11913" y="0"/>
                                        <a:pt x="12916" y="0"/>
                                        <a:pt x="13691" y="127"/>
                                      </a:cubicBezTo>
                                      <a:cubicBezTo>
                                        <a:pt x="14465" y="127"/>
                                        <a:pt x="15088" y="254"/>
                                        <a:pt x="15545" y="381"/>
                                      </a:cubicBezTo>
                                      <a:cubicBezTo>
                                        <a:pt x="16002" y="635"/>
                                        <a:pt x="16307" y="762"/>
                                        <a:pt x="16472" y="1143"/>
                                      </a:cubicBezTo>
                                      <a:cubicBezTo>
                                        <a:pt x="16624" y="1397"/>
                                        <a:pt x="16713" y="1651"/>
                                        <a:pt x="16713" y="2032"/>
                                      </a:cubicBezTo>
                                      <a:cubicBezTo>
                                        <a:pt x="16713" y="2413"/>
                                        <a:pt x="16472" y="3048"/>
                                        <a:pt x="15989" y="3937"/>
                                      </a:cubicBezTo>
                                      <a:cubicBezTo>
                                        <a:pt x="15507" y="4826"/>
                                        <a:pt x="14999" y="5969"/>
                                        <a:pt x="14453" y="7239"/>
                                      </a:cubicBezTo>
                                      <a:cubicBezTo>
                                        <a:pt x="13907" y="8509"/>
                                        <a:pt x="13386" y="10033"/>
                                        <a:pt x="12903" y="11684"/>
                                      </a:cubicBezTo>
                                      <a:cubicBezTo>
                                        <a:pt x="12433" y="13462"/>
                                        <a:pt x="12192" y="15367"/>
                                        <a:pt x="12192" y="17526"/>
                                      </a:cubicBezTo>
                                      <a:cubicBezTo>
                                        <a:pt x="12192" y="19177"/>
                                        <a:pt x="12344" y="20447"/>
                                        <a:pt x="12662" y="21589"/>
                                      </a:cubicBezTo>
                                      <a:cubicBezTo>
                                        <a:pt x="12992" y="22733"/>
                                        <a:pt x="13449" y="23749"/>
                                        <a:pt x="14034" y="24384"/>
                                      </a:cubicBezTo>
                                      <a:cubicBezTo>
                                        <a:pt x="14630" y="25146"/>
                                        <a:pt x="15329" y="25654"/>
                                        <a:pt x="16129" y="26035"/>
                                      </a:cubicBezTo>
                                      <a:cubicBezTo>
                                        <a:pt x="16929" y="26415"/>
                                        <a:pt x="17780" y="26670"/>
                                        <a:pt x="18694" y="26670"/>
                                      </a:cubicBezTo>
                                      <a:cubicBezTo>
                                        <a:pt x="20104" y="26670"/>
                                        <a:pt x="21298" y="26162"/>
                                        <a:pt x="22250" y="25273"/>
                                      </a:cubicBezTo>
                                      <a:lnTo>
                                        <a:pt x="22968" y="24304"/>
                                      </a:lnTo>
                                      <a:lnTo>
                                        <a:pt x="22968" y="42252"/>
                                      </a:lnTo>
                                      <a:lnTo>
                                        <a:pt x="19787" y="42799"/>
                                      </a:lnTo>
                                      <a:cubicBezTo>
                                        <a:pt x="16866" y="42799"/>
                                        <a:pt x="14186" y="42290"/>
                                        <a:pt x="11748" y="41148"/>
                                      </a:cubicBezTo>
                                      <a:cubicBezTo>
                                        <a:pt x="9296" y="40005"/>
                                        <a:pt x="7214" y="38354"/>
                                        <a:pt x="5474" y="36195"/>
                                      </a:cubicBezTo>
                                      <a:cubicBezTo>
                                        <a:pt x="3747" y="34036"/>
                                        <a:pt x="2400" y="31496"/>
                                        <a:pt x="1435" y="28321"/>
                                      </a:cubicBezTo>
                                      <a:cubicBezTo>
                                        <a:pt x="483" y="25273"/>
                                        <a:pt x="0" y="21844"/>
                                        <a:pt x="0" y="18034"/>
                                      </a:cubicBezTo>
                                      <a:cubicBezTo>
                                        <a:pt x="0" y="16129"/>
                                        <a:pt x="140" y="14224"/>
                                        <a:pt x="419" y="12446"/>
                                      </a:cubicBezTo>
                                      <a:cubicBezTo>
                                        <a:pt x="686" y="10668"/>
                                        <a:pt x="1029" y="9017"/>
                                        <a:pt x="1435" y="7493"/>
                                      </a:cubicBezTo>
                                      <a:cubicBezTo>
                                        <a:pt x="1854" y="6096"/>
                                        <a:pt x="2299" y="4826"/>
                                        <a:pt x="2781" y="3810"/>
                                      </a:cubicBezTo>
                                      <a:cubicBezTo>
                                        <a:pt x="3251" y="2794"/>
                                        <a:pt x="3670" y="2159"/>
                                        <a:pt x="4013" y="1651"/>
                                      </a:cubicBezTo>
                                      <a:cubicBezTo>
                                        <a:pt x="4356" y="1270"/>
                                        <a:pt x="4686" y="889"/>
                                        <a:pt x="5029" y="762"/>
                                      </a:cubicBezTo>
                                      <a:cubicBezTo>
                                        <a:pt x="5372" y="508"/>
                                        <a:pt x="5791" y="381"/>
                                        <a:pt x="6261" y="381"/>
                                      </a:cubicBezTo>
                                      <a:cubicBezTo>
                                        <a:pt x="6744" y="254"/>
                                        <a:pt x="7341" y="127"/>
                                        <a:pt x="8052" y="127"/>
                                      </a:cubicBezTo>
                                      <a:cubicBezTo>
                                        <a:pt x="8750" y="0"/>
                                        <a:pt x="9627" y="0"/>
                                        <a:pt x="1068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26" name="Shape 826"/>
                              <wps:cNvSpPr/>
                              <wps:spPr>
                                <a:xfrm>
                                  <a:off x="48844" y="320801"/>
                                  <a:ext cx="37890" cy="431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7890" h="43180">
                                      <a:moveTo>
                                        <a:pt x="23482" y="0"/>
                                      </a:moveTo>
                                      <a:cubicBezTo>
                                        <a:pt x="25997" y="0"/>
                                        <a:pt x="27788" y="254"/>
                                        <a:pt x="28854" y="636"/>
                                      </a:cubicBezTo>
                                      <a:cubicBezTo>
                                        <a:pt x="29934" y="1143"/>
                                        <a:pt x="30467" y="1778"/>
                                        <a:pt x="30467" y="2667"/>
                                      </a:cubicBezTo>
                                      <a:lnTo>
                                        <a:pt x="30467" y="16002"/>
                                      </a:lnTo>
                                      <a:lnTo>
                                        <a:pt x="37890" y="16002"/>
                                      </a:lnTo>
                                      <a:lnTo>
                                        <a:pt x="37890" y="33148"/>
                                      </a:lnTo>
                                      <a:lnTo>
                                        <a:pt x="30467" y="33148"/>
                                      </a:lnTo>
                                      <a:lnTo>
                                        <a:pt x="30467" y="40514"/>
                                      </a:lnTo>
                                      <a:cubicBezTo>
                                        <a:pt x="30467" y="41402"/>
                                        <a:pt x="29934" y="42038"/>
                                        <a:pt x="28854" y="42545"/>
                                      </a:cubicBezTo>
                                      <a:cubicBezTo>
                                        <a:pt x="27788" y="42926"/>
                                        <a:pt x="25997" y="43180"/>
                                        <a:pt x="23482" y="43180"/>
                                      </a:cubicBezTo>
                                      <a:cubicBezTo>
                                        <a:pt x="22162" y="43180"/>
                                        <a:pt x="21044" y="43180"/>
                                        <a:pt x="20129" y="43053"/>
                                      </a:cubicBezTo>
                                      <a:cubicBezTo>
                                        <a:pt x="19215" y="42926"/>
                                        <a:pt x="18491" y="42673"/>
                                        <a:pt x="17971" y="42545"/>
                                      </a:cubicBezTo>
                                      <a:cubicBezTo>
                                        <a:pt x="17450" y="42291"/>
                                        <a:pt x="17069" y="42038"/>
                                        <a:pt x="16840" y="41656"/>
                                      </a:cubicBezTo>
                                      <a:cubicBezTo>
                                        <a:pt x="16612" y="41275"/>
                                        <a:pt x="16497" y="40894"/>
                                        <a:pt x="16497" y="40387"/>
                                      </a:cubicBezTo>
                                      <a:lnTo>
                                        <a:pt x="16497" y="33148"/>
                                      </a:lnTo>
                                      <a:lnTo>
                                        <a:pt x="2870" y="33148"/>
                                      </a:lnTo>
                                      <a:cubicBezTo>
                                        <a:pt x="2426" y="33148"/>
                                        <a:pt x="2007" y="33020"/>
                                        <a:pt x="1638" y="32766"/>
                                      </a:cubicBezTo>
                                      <a:cubicBezTo>
                                        <a:pt x="1283" y="32513"/>
                                        <a:pt x="965" y="32131"/>
                                        <a:pt x="724" y="31497"/>
                                      </a:cubicBezTo>
                                      <a:cubicBezTo>
                                        <a:pt x="470" y="30735"/>
                                        <a:pt x="292" y="29845"/>
                                        <a:pt x="178" y="28829"/>
                                      </a:cubicBezTo>
                                      <a:cubicBezTo>
                                        <a:pt x="63" y="27687"/>
                                        <a:pt x="0" y="26289"/>
                                        <a:pt x="0" y="24639"/>
                                      </a:cubicBezTo>
                                      <a:cubicBezTo>
                                        <a:pt x="0" y="22988"/>
                                        <a:pt x="63" y="21590"/>
                                        <a:pt x="178" y="20448"/>
                                      </a:cubicBezTo>
                                      <a:cubicBezTo>
                                        <a:pt x="292" y="19304"/>
                                        <a:pt x="470" y="18415"/>
                                        <a:pt x="724" y="17780"/>
                                      </a:cubicBezTo>
                                      <a:cubicBezTo>
                                        <a:pt x="965" y="17145"/>
                                        <a:pt x="1283" y="16638"/>
                                        <a:pt x="1638" y="16383"/>
                                      </a:cubicBezTo>
                                      <a:cubicBezTo>
                                        <a:pt x="2007" y="16129"/>
                                        <a:pt x="2426" y="16002"/>
                                        <a:pt x="2870" y="16002"/>
                                      </a:cubicBezTo>
                                      <a:lnTo>
                                        <a:pt x="16497" y="16002"/>
                                      </a:lnTo>
                                      <a:lnTo>
                                        <a:pt x="16497" y="2667"/>
                                      </a:lnTo>
                                      <a:cubicBezTo>
                                        <a:pt x="16497" y="2287"/>
                                        <a:pt x="16612" y="1905"/>
                                        <a:pt x="16840" y="1524"/>
                                      </a:cubicBezTo>
                                      <a:cubicBezTo>
                                        <a:pt x="17069" y="1143"/>
                                        <a:pt x="17450" y="889"/>
                                        <a:pt x="17971" y="636"/>
                                      </a:cubicBezTo>
                                      <a:cubicBezTo>
                                        <a:pt x="18491" y="381"/>
                                        <a:pt x="19215" y="254"/>
                                        <a:pt x="20129" y="127"/>
                                      </a:cubicBezTo>
                                      <a:cubicBezTo>
                                        <a:pt x="21044" y="0"/>
                                        <a:pt x="22162" y="0"/>
                                        <a:pt x="2348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27" name="Shape 827"/>
                              <wps:cNvSpPr/>
                              <wps:spPr>
                                <a:xfrm>
                                  <a:off x="64935" y="290957"/>
                                  <a:ext cx="21800" cy="171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800" h="17145">
                                      <a:moveTo>
                                        <a:pt x="2870" y="0"/>
                                      </a:moveTo>
                                      <a:lnTo>
                                        <a:pt x="21800" y="0"/>
                                      </a:lnTo>
                                      <a:lnTo>
                                        <a:pt x="21800" y="17145"/>
                                      </a:lnTo>
                                      <a:lnTo>
                                        <a:pt x="2870" y="17145"/>
                                      </a:lnTo>
                                      <a:cubicBezTo>
                                        <a:pt x="2413" y="17145"/>
                                        <a:pt x="2019" y="17018"/>
                                        <a:pt x="1676" y="16764"/>
                                      </a:cubicBezTo>
                                      <a:cubicBezTo>
                                        <a:pt x="1334" y="16510"/>
                                        <a:pt x="1041" y="16002"/>
                                        <a:pt x="787" y="15367"/>
                                      </a:cubicBezTo>
                                      <a:cubicBezTo>
                                        <a:pt x="533" y="14732"/>
                                        <a:pt x="343" y="13843"/>
                                        <a:pt x="203" y="12700"/>
                                      </a:cubicBezTo>
                                      <a:cubicBezTo>
                                        <a:pt x="63" y="11684"/>
                                        <a:pt x="0" y="10287"/>
                                        <a:pt x="0" y="8636"/>
                                      </a:cubicBezTo>
                                      <a:cubicBezTo>
                                        <a:pt x="0" y="6858"/>
                                        <a:pt x="63" y="5461"/>
                                        <a:pt x="203" y="4445"/>
                                      </a:cubicBezTo>
                                      <a:cubicBezTo>
                                        <a:pt x="343" y="3302"/>
                                        <a:pt x="533" y="2413"/>
                                        <a:pt x="787" y="1778"/>
                                      </a:cubicBezTo>
                                      <a:cubicBezTo>
                                        <a:pt x="1041" y="1143"/>
                                        <a:pt x="1334" y="635"/>
                                        <a:pt x="1676" y="381"/>
                                      </a:cubicBezTo>
                                      <a:cubicBezTo>
                                        <a:pt x="2019" y="127"/>
                                        <a:pt x="2413" y="0"/>
                                        <a:pt x="287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28" name="Shape 828"/>
                              <wps:cNvSpPr/>
                              <wps:spPr>
                                <a:xfrm>
                                  <a:off x="38100" y="289560"/>
                                  <a:ext cx="18072" cy="199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072" h="19939">
                                      <a:moveTo>
                                        <a:pt x="8903" y="0"/>
                                      </a:moveTo>
                                      <a:cubicBezTo>
                                        <a:pt x="12370" y="0"/>
                                        <a:pt x="14757" y="762"/>
                                        <a:pt x="16091" y="2159"/>
                                      </a:cubicBezTo>
                                      <a:cubicBezTo>
                                        <a:pt x="17412" y="3556"/>
                                        <a:pt x="18072" y="6223"/>
                                        <a:pt x="18072" y="10033"/>
                                      </a:cubicBezTo>
                                      <a:cubicBezTo>
                                        <a:pt x="18072" y="13970"/>
                                        <a:pt x="17437" y="16510"/>
                                        <a:pt x="16154" y="17907"/>
                                      </a:cubicBezTo>
                                      <a:cubicBezTo>
                                        <a:pt x="14872" y="19177"/>
                                        <a:pt x="12573" y="19939"/>
                                        <a:pt x="9233" y="19939"/>
                                      </a:cubicBezTo>
                                      <a:cubicBezTo>
                                        <a:pt x="5766" y="19939"/>
                                        <a:pt x="3365" y="19177"/>
                                        <a:pt x="2019" y="17780"/>
                                      </a:cubicBezTo>
                                      <a:cubicBezTo>
                                        <a:pt x="673" y="16383"/>
                                        <a:pt x="0" y="13843"/>
                                        <a:pt x="0" y="9906"/>
                                      </a:cubicBezTo>
                                      <a:cubicBezTo>
                                        <a:pt x="0" y="6096"/>
                                        <a:pt x="648" y="3429"/>
                                        <a:pt x="1943" y="2159"/>
                                      </a:cubicBezTo>
                                      <a:cubicBezTo>
                                        <a:pt x="3251" y="762"/>
                                        <a:pt x="5563" y="0"/>
                                        <a:pt x="8903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29" name="Shape 829"/>
                              <wps:cNvSpPr/>
                              <wps:spPr>
                                <a:xfrm>
                                  <a:off x="63766" y="212759"/>
                                  <a:ext cx="22968" cy="6227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968" h="62273">
                                      <a:moveTo>
                                        <a:pt x="22968" y="0"/>
                                      </a:moveTo>
                                      <a:lnTo>
                                        <a:pt x="22968" y="18287"/>
                                      </a:lnTo>
                                      <a:lnTo>
                                        <a:pt x="19583" y="19524"/>
                                      </a:lnTo>
                                      <a:cubicBezTo>
                                        <a:pt x="17717" y="20666"/>
                                        <a:pt x="16256" y="22191"/>
                                        <a:pt x="15202" y="23968"/>
                                      </a:cubicBezTo>
                                      <a:cubicBezTo>
                                        <a:pt x="14148" y="25874"/>
                                        <a:pt x="13627" y="28287"/>
                                        <a:pt x="13627" y="31207"/>
                                      </a:cubicBezTo>
                                      <a:cubicBezTo>
                                        <a:pt x="13627" y="33748"/>
                                        <a:pt x="14097" y="36033"/>
                                        <a:pt x="15024" y="37939"/>
                                      </a:cubicBezTo>
                                      <a:cubicBezTo>
                                        <a:pt x="15964" y="39843"/>
                                        <a:pt x="17336" y="41367"/>
                                        <a:pt x="19139" y="42638"/>
                                      </a:cubicBezTo>
                                      <a:lnTo>
                                        <a:pt x="22968" y="44283"/>
                                      </a:lnTo>
                                      <a:lnTo>
                                        <a:pt x="22968" y="62273"/>
                                      </a:lnTo>
                                      <a:lnTo>
                                        <a:pt x="20777" y="61941"/>
                                      </a:lnTo>
                                      <a:cubicBezTo>
                                        <a:pt x="16472" y="60544"/>
                                        <a:pt x="12776" y="58513"/>
                                        <a:pt x="9690" y="55718"/>
                                      </a:cubicBezTo>
                                      <a:cubicBezTo>
                                        <a:pt x="6604" y="52925"/>
                                        <a:pt x="4229" y="49368"/>
                                        <a:pt x="2540" y="45305"/>
                                      </a:cubicBezTo>
                                      <a:cubicBezTo>
                                        <a:pt x="851" y="41114"/>
                                        <a:pt x="0" y="36161"/>
                                        <a:pt x="0" y="30573"/>
                                      </a:cubicBezTo>
                                      <a:cubicBezTo>
                                        <a:pt x="0" y="25112"/>
                                        <a:pt x="749" y="20286"/>
                                        <a:pt x="2223" y="16349"/>
                                      </a:cubicBezTo>
                                      <a:cubicBezTo>
                                        <a:pt x="3708" y="12285"/>
                                        <a:pt x="5893" y="8982"/>
                                        <a:pt x="8763" y="6316"/>
                                      </a:cubicBezTo>
                                      <a:cubicBezTo>
                                        <a:pt x="11646" y="3776"/>
                                        <a:pt x="15177" y="1743"/>
                                        <a:pt x="19380" y="474"/>
                                      </a:cubicBezTo>
                                      <a:lnTo>
                                        <a:pt x="2296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30" name="Shape 830"/>
                              <wps:cNvSpPr/>
                              <wps:spPr>
                                <a:xfrm>
                                  <a:off x="63766" y="140512"/>
                                  <a:ext cx="22968" cy="5786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968" h="57862">
                                      <a:moveTo>
                                        <a:pt x="22968" y="0"/>
                                      </a:moveTo>
                                      <a:lnTo>
                                        <a:pt x="22968" y="17547"/>
                                      </a:lnTo>
                                      <a:lnTo>
                                        <a:pt x="18796" y="19254"/>
                                      </a:lnTo>
                                      <a:cubicBezTo>
                                        <a:pt x="17590" y="20143"/>
                                        <a:pt x="16650" y="21159"/>
                                        <a:pt x="15989" y="22429"/>
                                      </a:cubicBezTo>
                                      <a:cubicBezTo>
                                        <a:pt x="15329" y="23826"/>
                                        <a:pt x="14999" y="25350"/>
                                        <a:pt x="14999" y="27001"/>
                                      </a:cubicBezTo>
                                      <a:cubicBezTo>
                                        <a:pt x="14999" y="29287"/>
                                        <a:pt x="15799" y="31446"/>
                                        <a:pt x="17386" y="33732"/>
                                      </a:cubicBezTo>
                                      <a:lnTo>
                                        <a:pt x="22968" y="39314"/>
                                      </a:lnTo>
                                      <a:lnTo>
                                        <a:pt x="22968" y="57862"/>
                                      </a:lnTo>
                                      <a:lnTo>
                                        <a:pt x="3899" y="57862"/>
                                      </a:lnTo>
                                      <a:cubicBezTo>
                                        <a:pt x="3454" y="57862"/>
                                        <a:pt x="3048" y="57862"/>
                                        <a:pt x="2705" y="57608"/>
                                      </a:cubicBezTo>
                                      <a:cubicBezTo>
                                        <a:pt x="2362" y="57354"/>
                                        <a:pt x="2083" y="56973"/>
                                        <a:pt x="1854" y="56338"/>
                                      </a:cubicBezTo>
                                      <a:cubicBezTo>
                                        <a:pt x="1626" y="55704"/>
                                        <a:pt x="1448" y="54941"/>
                                        <a:pt x="1334" y="54053"/>
                                      </a:cubicBezTo>
                                      <a:cubicBezTo>
                                        <a:pt x="1219" y="53163"/>
                                        <a:pt x="1168" y="51893"/>
                                        <a:pt x="1168" y="50496"/>
                                      </a:cubicBezTo>
                                      <a:cubicBezTo>
                                        <a:pt x="1168" y="49099"/>
                                        <a:pt x="1219" y="47829"/>
                                        <a:pt x="1334" y="46940"/>
                                      </a:cubicBezTo>
                                      <a:cubicBezTo>
                                        <a:pt x="1448" y="45924"/>
                                        <a:pt x="1626" y="45162"/>
                                        <a:pt x="1854" y="44654"/>
                                      </a:cubicBezTo>
                                      <a:cubicBezTo>
                                        <a:pt x="2083" y="44146"/>
                                        <a:pt x="2362" y="43765"/>
                                        <a:pt x="2705" y="43511"/>
                                      </a:cubicBezTo>
                                      <a:cubicBezTo>
                                        <a:pt x="3048" y="43257"/>
                                        <a:pt x="3454" y="43257"/>
                                        <a:pt x="3899" y="43257"/>
                                      </a:cubicBezTo>
                                      <a:lnTo>
                                        <a:pt x="10960" y="43257"/>
                                      </a:lnTo>
                                      <a:cubicBezTo>
                                        <a:pt x="7303" y="39829"/>
                                        <a:pt x="4572" y="36399"/>
                                        <a:pt x="2743" y="32843"/>
                                      </a:cubicBezTo>
                                      <a:cubicBezTo>
                                        <a:pt x="914" y="29414"/>
                                        <a:pt x="0" y="25731"/>
                                        <a:pt x="0" y="21921"/>
                                      </a:cubicBezTo>
                                      <a:cubicBezTo>
                                        <a:pt x="0" y="17857"/>
                                        <a:pt x="686" y="14301"/>
                                        <a:pt x="2057" y="11507"/>
                                      </a:cubicBezTo>
                                      <a:cubicBezTo>
                                        <a:pt x="3429" y="8586"/>
                                        <a:pt x="5283" y="6300"/>
                                        <a:pt x="7633" y="4522"/>
                                      </a:cubicBezTo>
                                      <a:cubicBezTo>
                                        <a:pt x="9982" y="2744"/>
                                        <a:pt x="12738" y="1474"/>
                                        <a:pt x="15888" y="712"/>
                                      </a:cubicBezTo>
                                      <a:lnTo>
                                        <a:pt x="2296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31" name="Shape 831"/>
                              <wps:cNvSpPr/>
                              <wps:spPr>
                                <a:xfrm>
                                  <a:off x="40907" y="38481"/>
                                  <a:ext cx="45828" cy="5422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5828" h="54229">
                                      <a:moveTo>
                                        <a:pt x="23203" y="0"/>
                                      </a:moveTo>
                                      <a:cubicBezTo>
                                        <a:pt x="26086" y="0"/>
                                        <a:pt x="28905" y="254"/>
                                        <a:pt x="31699" y="889"/>
                                      </a:cubicBezTo>
                                      <a:cubicBezTo>
                                        <a:pt x="34480" y="1397"/>
                                        <a:pt x="37478" y="2540"/>
                                        <a:pt x="40691" y="4191"/>
                                      </a:cubicBezTo>
                                      <a:lnTo>
                                        <a:pt x="45828" y="7734"/>
                                      </a:lnTo>
                                      <a:lnTo>
                                        <a:pt x="45828" y="28741"/>
                                      </a:lnTo>
                                      <a:lnTo>
                                        <a:pt x="45631" y="28575"/>
                                      </a:lnTo>
                                      <a:cubicBezTo>
                                        <a:pt x="43002" y="26670"/>
                                        <a:pt x="40602" y="25273"/>
                                        <a:pt x="38443" y="24130"/>
                                      </a:cubicBezTo>
                                      <a:cubicBezTo>
                                        <a:pt x="36271" y="23114"/>
                                        <a:pt x="34277" y="22352"/>
                                        <a:pt x="32449" y="21971"/>
                                      </a:cubicBezTo>
                                      <a:cubicBezTo>
                                        <a:pt x="30620" y="21590"/>
                                        <a:pt x="28893" y="21463"/>
                                        <a:pt x="27241" y="21463"/>
                                      </a:cubicBezTo>
                                      <a:cubicBezTo>
                                        <a:pt x="25743" y="21463"/>
                                        <a:pt x="24308" y="21717"/>
                                        <a:pt x="22962" y="22098"/>
                                      </a:cubicBezTo>
                                      <a:cubicBezTo>
                                        <a:pt x="21615" y="22606"/>
                                        <a:pt x="20447" y="23368"/>
                                        <a:pt x="19444" y="24257"/>
                                      </a:cubicBezTo>
                                      <a:cubicBezTo>
                                        <a:pt x="18440" y="25273"/>
                                        <a:pt x="17653" y="26416"/>
                                        <a:pt x="17082" y="27813"/>
                                      </a:cubicBezTo>
                                      <a:cubicBezTo>
                                        <a:pt x="16510" y="29210"/>
                                        <a:pt x="16218" y="30861"/>
                                        <a:pt x="16218" y="32766"/>
                                      </a:cubicBezTo>
                                      <a:cubicBezTo>
                                        <a:pt x="16218" y="35433"/>
                                        <a:pt x="16561" y="37846"/>
                                        <a:pt x="17247" y="40005"/>
                                      </a:cubicBezTo>
                                      <a:cubicBezTo>
                                        <a:pt x="17932" y="42037"/>
                                        <a:pt x="18694" y="43815"/>
                                        <a:pt x="19545" y="45466"/>
                                      </a:cubicBezTo>
                                      <a:cubicBezTo>
                                        <a:pt x="20383" y="46990"/>
                                        <a:pt x="21158" y="48260"/>
                                        <a:pt x="21869" y="49403"/>
                                      </a:cubicBezTo>
                                      <a:cubicBezTo>
                                        <a:pt x="22581" y="50419"/>
                                        <a:pt x="22936" y="51181"/>
                                        <a:pt x="22936" y="51816"/>
                                      </a:cubicBezTo>
                                      <a:cubicBezTo>
                                        <a:pt x="22936" y="52197"/>
                                        <a:pt x="22796" y="52578"/>
                                        <a:pt x="22517" y="52832"/>
                                      </a:cubicBezTo>
                                      <a:cubicBezTo>
                                        <a:pt x="22250" y="53213"/>
                                        <a:pt x="21793" y="53467"/>
                                        <a:pt x="21146" y="53594"/>
                                      </a:cubicBezTo>
                                      <a:cubicBezTo>
                                        <a:pt x="20510" y="53848"/>
                                        <a:pt x="19660" y="53975"/>
                                        <a:pt x="18580" y="54102"/>
                                      </a:cubicBezTo>
                                      <a:cubicBezTo>
                                        <a:pt x="17513" y="54229"/>
                                        <a:pt x="16205" y="54229"/>
                                        <a:pt x="14643" y="54229"/>
                                      </a:cubicBezTo>
                                      <a:cubicBezTo>
                                        <a:pt x="13602" y="54229"/>
                                        <a:pt x="12725" y="54229"/>
                                        <a:pt x="12014" y="54102"/>
                                      </a:cubicBezTo>
                                      <a:cubicBezTo>
                                        <a:pt x="11303" y="54102"/>
                                        <a:pt x="10693" y="53975"/>
                                        <a:pt x="10160" y="53848"/>
                                      </a:cubicBezTo>
                                      <a:cubicBezTo>
                                        <a:pt x="9639" y="53721"/>
                                        <a:pt x="9182" y="53467"/>
                                        <a:pt x="8788" y="53213"/>
                                      </a:cubicBezTo>
                                      <a:cubicBezTo>
                                        <a:pt x="8407" y="53086"/>
                                        <a:pt x="7938" y="52705"/>
                                        <a:pt x="7391" y="52070"/>
                                      </a:cubicBezTo>
                                      <a:cubicBezTo>
                                        <a:pt x="6845" y="51562"/>
                                        <a:pt x="6147" y="50419"/>
                                        <a:pt x="5309" y="48895"/>
                                      </a:cubicBezTo>
                                      <a:cubicBezTo>
                                        <a:pt x="4458" y="47371"/>
                                        <a:pt x="3632" y="45466"/>
                                        <a:pt x="2832" y="43307"/>
                                      </a:cubicBezTo>
                                      <a:cubicBezTo>
                                        <a:pt x="2045" y="41021"/>
                                        <a:pt x="1372" y="38608"/>
                                        <a:pt x="813" y="35941"/>
                                      </a:cubicBezTo>
                                      <a:cubicBezTo>
                                        <a:pt x="267" y="33147"/>
                                        <a:pt x="0" y="30353"/>
                                        <a:pt x="0" y="27432"/>
                                      </a:cubicBezTo>
                                      <a:cubicBezTo>
                                        <a:pt x="0" y="22860"/>
                                        <a:pt x="584" y="18796"/>
                                        <a:pt x="1740" y="15367"/>
                                      </a:cubicBezTo>
                                      <a:cubicBezTo>
                                        <a:pt x="2908" y="11938"/>
                                        <a:pt x="4521" y="9017"/>
                                        <a:pt x="6604" y="6731"/>
                                      </a:cubicBezTo>
                                      <a:cubicBezTo>
                                        <a:pt x="8674" y="4445"/>
                                        <a:pt x="11151" y="2794"/>
                                        <a:pt x="13995" y="1651"/>
                                      </a:cubicBezTo>
                                      <a:cubicBezTo>
                                        <a:pt x="16853" y="508"/>
                                        <a:pt x="19914" y="0"/>
                                        <a:pt x="23203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32" name="Shape 832"/>
                              <wps:cNvSpPr/>
                              <wps:spPr>
                                <a:xfrm>
                                  <a:off x="86734" y="565023"/>
                                  <a:ext cx="60357" cy="9220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0357" h="92202">
                                      <a:moveTo>
                                        <a:pt x="52749" y="0"/>
                                      </a:moveTo>
                                      <a:cubicBezTo>
                                        <a:pt x="54400" y="0"/>
                                        <a:pt x="55721" y="127"/>
                                        <a:pt x="56725" y="253"/>
                                      </a:cubicBezTo>
                                      <a:cubicBezTo>
                                        <a:pt x="57728" y="381"/>
                                        <a:pt x="58503" y="635"/>
                                        <a:pt x="59049" y="889"/>
                                      </a:cubicBezTo>
                                      <a:cubicBezTo>
                                        <a:pt x="59595" y="1143"/>
                                        <a:pt x="59950" y="1524"/>
                                        <a:pt x="60116" y="1777"/>
                                      </a:cubicBezTo>
                                      <a:cubicBezTo>
                                        <a:pt x="60268" y="2159"/>
                                        <a:pt x="60357" y="2413"/>
                                        <a:pt x="60357" y="2794"/>
                                      </a:cubicBezTo>
                                      <a:cubicBezTo>
                                        <a:pt x="60357" y="4318"/>
                                        <a:pt x="59938" y="6350"/>
                                        <a:pt x="59125" y="8763"/>
                                      </a:cubicBezTo>
                                      <a:cubicBezTo>
                                        <a:pt x="58299" y="11176"/>
                                        <a:pt x="57118" y="13843"/>
                                        <a:pt x="55594" y="16637"/>
                                      </a:cubicBezTo>
                                      <a:cubicBezTo>
                                        <a:pt x="54070" y="19431"/>
                                        <a:pt x="52191" y="22352"/>
                                        <a:pt x="49981" y="25273"/>
                                      </a:cubicBezTo>
                                      <a:cubicBezTo>
                                        <a:pt x="47771" y="28321"/>
                                        <a:pt x="45218" y="30988"/>
                                        <a:pt x="42348" y="33527"/>
                                      </a:cubicBezTo>
                                      <a:cubicBezTo>
                                        <a:pt x="43301" y="35560"/>
                                        <a:pt x="44139" y="38100"/>
                                        <a:pt x="44850" y="41148"/>
                                      </a:cubicBezTo>
                                      <a:cubicBezTo>
                                        <a:pt x="45549" y="44069"/>
                                        <a:pt x="45904" y="47498"/>
                                        <a:pt x="45904" y="51053"/>
                                      </a:cubicBezTo>
                                      <a:cubicBezTo>
                                        <a:pt x="45904" y="58039"/>
                                        <a:pt x="45028" y="64008"/>
                                        <a:pt x="43275" y="69088"/>
                                      </a:cubicBezTo>
                                      <a:cubicBezTo>
                                        <a:pt x="41510" y="74295"/>
                                        <a:pt x="38792" y="78486"/>
                                        <a:pt x="35084" y="81915"/>
                                      </a:cubicBezTo>
                                      <a:cubicBezTo>
                                        <a:pt x="31388" y="85344"/>
                                        <a:pt x="26676" y="88011"/>
                                        <a:pt x="20949" y="89662"/>
                                      </a:cubicBezTo>
                                      <a:cubicBezTo>
                                        <a:pt x="15221" y="91440"/>
                                        <a:pt x="8414" y="92202"/>
                                        <a:pt x="514" y="92202"/>
                                      </a:cubicBezTo>
                                      <a:lnTo>
                                        <a:pt x="0" y="92131"/>
                                      </a:lnTo>
                                      <a:lnTo>
                                        <a:pt x="0" y="73244"/>
                                      </a:lnTo>
                                      <a:lnTo>
                                        <a:pt x="12706" y="72263"/>
                                      </a:lnTo>
                                      <a:cubicBezTo>
                                        <a:pt x="16580" y="71501"/>
                                        <a:pt x="19895" y="70231"/>
                                        <a:pt x="22625" y="68580"/>
                                      </a:cubicBezTo>
                                      <a:cubicBezTo>
                                        <a:pt x="25368" y="66802"/>
                                        <a:pt x="27451" y="64516"/>
                                        <a:pt x="28899" y="61595"/>
                                      </a:cubicBezTo>
                                      <a:cubicBezTo>
                                        <a:pt x="30334" y="58674"/>
                                        <a:pt x="31045" y="54991"/>
                                        <a:pt x="31045" y="50546"/>
                                      </a:cubicBezTo>
                                      <a:cubicBezTo>
                                        <a:pt x="31045" y="46101"/>
                                        <a:pt x="30232" y="42418"/>
                                        <a:pt x="28581" y="39497"/>
                                      </a:cubicBezTo>
                                      <a:cubicBezTo>
                                        <a:pt x="26943" y="36449"/>
                                        <a:pt x="24708" y="34036"/>
                                        <a:pt x="21876" y="32258"/>
                                      </a:cubicBezTo>
                                      <a:cubicBezTo>
                                        <a:pt x="19044" y="30480"/>
                                        <a:pt x="15742" y="29210"/>
                                        <a:pt x="11944" y="28448"/>
                                      </a:cubicBezTo>
                                      <a:lnTo>
                                        <a:pt x="0" y="27321"/>
                                      </a:lnTo>
                                      <a:lnTo>
                                        <a:pt x="0" y="8458"/>
                                      </a:lnTo>
                                      <a:lnTo>
                                        <a:pt x="10065" y="9144"/>
                                      </a:lnTo>
                                      <a:cubicBezTo>
                                        <a:pt x="13557" y="9652"/>
                                        <a:pt x="16783" y="10414"/>
                                        <a:pt x="19755" y="11430"/>
                                      </a:cubicBezTo>
                                      <a:cubicBezTo>
                                        <a:pt x="22727" y="12446"/>
                                        <a:pt x="25432" y="13716"/>
                                        <a:pt x="27896" y="15113"/>
                                      </a:cubicBezTo>
                                      <a:cubicBezTo>
                                        <a:pt x="30372" y="16637"/>
                                        <a:pt x="32531" y="18288"/>
                                        <a:pt x="34411" y="20193"/>
                                      </a:cubicBezTo>
                                      <a:cubicBezTo>
                                        <a:pt x="36874" y="17272"/>
                                        <a:pt x="38741" y="14859"/>
                                        <a:pt x="40024" y="12573"/>
                                      </a:cubicBezTo>
                                      <a:cubicBezTo>
                                        <a:pt x="41294" y="10414"/>
                                        <a:pt x="42259" y="8636"/>
                                        <a:pt x="42894" y="7112"/>
                                      </a:cubicBezTo>
                                      <a:cubicBezTo>
                                        <a:pt x="43529" y="5588"/>
                                        <a:pt x="43999" y="4445"/>
                                        <a:pt x="44304" y="3556"/>
                                      </a:cubicBezTo>
                                      <a:cubicBezTo>
                                        <a:pt x="44596" y="2667"/>
                                        <a:pt x="44977" y="1905"/>
                                        <a:pt x="45460" y="1397"/>
                                      </a:cubicBezTo>
                                      <a:cubicBezTo>
                                        <a:pt x="45942" y="1016"/>
                                        <a:pt x="46768" y="635"/>
                                        <a:pt x="47923" y="381"/>
                                      </a:cubicBezTo>
                                      <a:cubicBezTo>
                                        <a:pt x="49092" y="127"/>
                                        <a:pt x="50705" y="0"/>
                                        <a:pt x="52749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33" name="Shape 833"/>
                              <wps:cNvSpPr/>
                              <wps:spPr>
                                <a:xfrm>
                                  <a:off x="86734" y="500125"/>
                                  <a:ext cx="45904" cy="5829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5904" h="58293">
                                      <a:moveTo>
                                        <a:pt x="0" y="0"/>
                                      </a:moveTo>
                                      <a:lnTo>
                                        <a:pt x="42005" y="0"/>
                                      </a:lnTo>
                                      <a:cubicBezTo>
                                        <a:pt x="42462" y="0"/>
                                        <a:pt x="42856" y="127"/>
                                        <a:pt x="43199" y="381"/>
                                      </a:cubicBezTo>
                                      <a:cubicBezTo>
                                        <a:pt x="43542" y="636"/>
                                        <a:pt x="43834" y="1016"/>
                                        <a:pt x="44063" y="1651"/>
                                      </a:cubicBezTo>
                                      <a:cubicBezTo>
                                        <a:pt x="44291" y="2160"/>
                                        <a:pt x="44456" y="2922"/>
                                        <a:pt x="44571" y="3811"/>
                                      </a:cubicBezTo>
                                      <a:cubicBezTo>
                                        <a:pt x="44685" y="4826"/>
                                        <a:pt x="44748" y="5969"/>
                                        <a:pt x="44748" y="7366"/>
                                      </a:cubicBezTo>
                                      <a:cubicBezTo>
                                        <a:pt x="44748" y="8890"/>
                                        <a:pt x="44685" y="10161"/>
                                        <a:pt x="44571" y="11050"/>
                                      </a:cubicBezTo>
                                      <a:cubicBezTo>
                                        <a:pt x="44456" y="11939"/>
                                        <a:pt x="44291" y="12700"/>
                                        <a:pt x="44063" y="13208"/>
                                      </a:cubicBezTo>
                                      <a:cubicBezTo>
                                        <a:pt x="43834" y="13843"/>
                                        <a:pt x="43542" y="14225"/>
                                        <a:pt x="43199" y="14478"/>
                                      </a:cubicBezTo>
                                      <a:cubicBezTo>
                                        <a:pt x="42856" y="14605"/>
                                        <a:pt x="42462" y="14732"/>
                                        <a:pt x="42005" y="14732"/>
                                      </a:cubicBezTo>
                                      <a:lnTo>
                                        <a:pt x="34957" y="14732"/>
                                      </a:lnTo>
                                      <a:cubicBezTo>
                                        <a:pt x="38602" y="18162"/>
                                        <a:pt x="41345" y="21590"/>
                                        <a:pt x="43174" y="25019"/>
                                      </a:cubicBezTo>
                                      <a:cubicBezTo>
                                        <a:pt x="44990" y="28575"/>
                                        <a:pt x="45904" y="32131"/>
                                        <a:pt x="45904" y="35941"/>
                                      </a:cubicBezTo>
                                      <a:cubicBezTo>
                                        <a:pt x="45904" y="40132"/>
                                        <a:pt x="45218" y="43689"/>
                                        <a:pt x="43847" y="46482"/>
                                      </a:cubicBezTo>
                                      <a:cubicBezTo>
                                        <a:pt x="42488" y="49403"/>
                                        <a:pt x="40608" y="51690"/>
                                        <a:pt x="38233" y="53467"/>
                                      </a:cubicBezTo>
                                      <a:cubicBezTo>
                                        <a:pt x="35871" y="55118"/>
                                        <a:pt x="33115" y="56389"/>
                                        <a:pt x="29991" y="57150"/>
                                      </a:cubicBezTo>
                                      <a:cubicBezTo>
                                        <a:pt x="26867" y="57913"/>
                                        <a:pt x="22968" y="58293"/>
                                        <a:pt x="18320" y="58293"/>
                                      </a:cubicBezTo>
                                      <a:lnTo>
                                        <a:pt x="0" y="58293"/>
                                      </a:lnTo>
                                      <a:lnTo>
                                        <a:pt x="0" y="41149"/>
                                      </a:lnTo>
                                      <a:lnTo>
                                        <a:pt x="15437" y="41149"/>
                                      </a:lnTo>
                                      <a:cubicBezTo>
                                        <a:pt x="18637" y="41149"/>
                                        <a:pt x="21076" y="40894"/>
                                        <a:pt x="22765" y="40514"/>
                                      </a:cubicBezTo>
                                      <a:cubicBezTo>
                                        <a:pt x="24454" y="40132"/>
                                        <a:pt x="25902" y="39498"/>
                                        <a:pt x="27108" y="38608"/>
                                      </a:cubicBezTo>
                                      <a:cubicBezTo>
                                        <a:pt x="28327" y="37847"/>
                                        <a:pt x="29255" y="36703"/>
                                        <a:pt x="29915" y="35433"/>
                                      </a:cubicBezTo>
                                      <a:cubicBezTo>
                                        <a:pt x="30588" y="34164"/>
                                        <a:pt x="30918" y="32640"/>
                                        <a:pt x="30918" y="30862"/>
                                      </a:cubicBezTo>
                                      <a:cubicBezTo>
                                        <a:pt x="30918" y="28702"/>
                                        <a:pt x="30118" y="26416"/>
                                        <a:pt x="28518" y="24257"/>
                                      </a:cubicBezTo>
                                      <a:cubicBezTo>
                                        <a:pt x="26918" y="22099"/>
                                        <a:pt x="24594" y="19686"/>
                                        <a:pt x="21533" y="17145"/>
                                      </a:cubicBezTo>
                                      <a:lnTo>
                                        <a:pt x="0" y="1714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34" name="Shape 834"/>
                              <wps:cNvSpPr/>
                              <wps:spPr>
                                <a:xfrm>
                                  <a:off x="86734" y="426974"/>
                                  <a:ext cx="45904" cy="599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5904" h="59944">
                                      <a:moveTo>
                                        <a:pt x="6953" y="0"/>
                                      </a:moveTo>
                                      <a:lnTo>
                                        <a:pt x="9697" y="0"/>
                                      </a:lnTo>
                                      <a:cubicBezTo>
                                        <a:pt x="11792" y="0"/>
                                        <a:pt x="13341" y="508"/>
                                        <a:pt x="14345" y="1397"/>
                                      </a:cubicBezTo>
                                      <a:cubicBezTo>
                                        <a:pt x="15348" y="2413"/>
                                        <a:pt x="15856" y="3683"/>
                                        <a:pt x="15856" y="5334"/>
                                      </a:cubicBezTo>
                                      <a:lnTo>
                                        <a:pt x="15856" y="42418"/>
                                      </a:lnTo>
                                      <a:cubicBezTo>
                                        <a:pt x="18459" y="42418"/>
                                        <a:pt x="20822" y="42164"/>
                                        <a:pt x="22943" y="41528"/>
                                      </a:cubicBezTo>
                                      <a:cubicBezTo>
                                        <a:pt x="25063" y="40894"/>
                                        <a:pt x="26867" y="40005"/>
                                        <a:pt x="28340" y="38608"/>
                                      </a:cubicBezTo>
                                      <a:cubicBezTo>
                                        <a:pt x="29826" y="37211"/>
                                        <a:pt x="30956" y="35560"/>
                                        <a:pt x="31731" y="33401"/>
                                      </a:cubicBezTo>
                                      <a:cubicBezTo>
                                        <a:pt x="32506" y="31242"/>
                                        <a:pt x="32899" y="28701"/>
                                        <a:pt x="32899" y="25781"/>
                                      </a:cubicBezTo>
                                      <a:cubicBezTo>
                                        <a:pt x="32899" y="22733"/>
                                        <a:pt x="32683" y="20066"/>
                                        <a:pt x="32252" y="17780"/>
                                      </a:cubicBezTo>
                                      <a:cubicBezTo>
                                        <a:pt x="31820" y="15494"/>
                                        <a:pt x="31337" y="13589"/>
                                        <a:pt x="30817" y="11938"/>
                                      </a:cubicBezTo>
                                      <a:cubicBezTo>
                                        <a:pt x="30283" y="10287"/>
                                        <a:pt x="29801" y="8890"/>
                                        <a:pt x="29369" y="7747"/>
                                      </a:cubicBezTo>
                                      <a:cubicBezTo>
                                        <a:pt x="28937" y="6731"/>
                                        <a:pt x="28721" y="5842"/>
                                        <a:pt x="28721" y="5080"/>
                                      </a:cubicBezTo>
                                      <a:cubicBezTo>
                                        <a:pt x="28721" y="4699"/>
                                        <a:pt x="28797" y="4318"/>
                                        <a:pt x="28962" y="4064"/>
                                      </a:cubicBezTo>
                                      <a:cubicBezTo>
                                        <a:pt x="29127" y="3810"/>
                                        <a:pt x="29407" y="3556"/>
                                        <a:pt x="29813" y="3428"/>
                                      </a:cubicBezTo>
                                      <a:cubicBezTo>
                                        <a:pt x="30232" y="3175"/>
                                        <a:pt x="30817" y="3048"/>
                                        <a:pt x="31566" y="3048"/>
                                      </a:cubicBezTo>
                                      <a:cubicBezTo>
                                        <a:pt x="32315" y="2921"/>
                                        <a:pt x="33268" y="2921"/>
                                        <a:pt x="34411" y="2921"/>
                                      </a:cubicBezTo>
                                      <a:cubicBezTo>
                                        <a:pt x="35414" y="2921"/>
                                        <a:pt x="36265" y="2921"/>
                                        <a:pt x="36976" y="2921"/>
                                      </a:cubicBezTo>
                                      <a:cubicBezTo>
                                        <a:pt x="37675" y="3048"/>
                                        <a:pt x="38284" y="3048"/>
                                        <a:pt x="38792" y="3175"/>
                                      </a:cubicBezTo>
                                      <a:cubicBezTo>
                                        <a:pt x="39287" y="3301"/>
                                        <a:pt x="39707" y="3428"/>
                                        <a:pt x="40049" y="3556"/>
                                      </a:cubicBezTo>
                                      <a:cubicBezTo>
                                        <a:pt x="40392" y="3810"/>
                                        <a:pt x="40723" y="4064"/>
                                        <a:pt x="41040" y="4318"/>
                                      </a:cubicBezTo>
                                      <a:cubicBezTo>
                                        <a:pt x="41370" y="4572"/>
                                        <a:pt x="41802" y="5461"/>
                                        <a:pt x="42348" y="6731"/>
                                      </a:cubicBezTo>
                                      <a:cubicBezTo>
                                        <a:pt x="42894" y="8127"/>
                                        <a:pt x="43428" y="9778"/>
                                        <a:pt x="43961" y="11811"/>
                                      </a:cubicBezTo>
                                      <a:cubicBezTo>
                                        <a:pt x="44482" y="13843"/>
                                        <a:pt x="44939" y="16256"/>
                                        <a:pt x="45320" y="18923"/>
                                      </a:cubicBezTo>
                                      <a:cubicBezTo>
                                        <a:pt x="45714" y="21463"/>
                                        <a:pt x="45904" y="24384"/>
                                        <a:pt x="45904" y="27305"/>
                                      </a:cubicBezTo>
                                      <a:cubicBezTo>
                                        <a:pt x="45904" y="32766"/>
                                        <a:pt x="45218" y="37592"/>
                                        <a:pt x="43847" y="41656"/>
                                      </a:cubicBezTo>
                                      <a:cubicBezTo>
                                        <a:pt x="42488" y="45720"/>
                                        <a:pt x="40405" y="49149"/>
                                        <a:pt x="37624" y="51816"/>
                                      </a:cubicBezTo>
                                      <a:cubicBezTo>
                                        <a:pt x="34842" y="54610"/>
                                        <a:pt x="31325" y="56642"/>
                                        <a:pt x="27083" y="58039"/>
                                      </a:cubicBezTo>
                                      <a:cubicBezTo>
                                        <a:pt x="22841" y="59309"/>
                                        <a:pt x="17863" y="59944"/>
                                        <a:pt x="12160" y="59944"/>
                                      </a:cubicBezTo>
                                      <a:lnTo>
                                        <a:pt x="0" y="58262"/>
                                      </a:lnTo>
                                      <a:lnTo>
                                        <a:pt x="0" y="41719"/>
                                      </a:lnTo>
                                      <a:lnTo>
                                        <a:pt x="4756" y="42418"/>
                                      </a:lnTo>
                                      <a:lnTo>
                                        <a:pt x="4756" y="16764"/>
                                      </a:lnTo>
                                      <a:lnTo>
                                        <a:pt x="0" y="17983"/>
                                      </a:lnTo>
                                      <a:lnTo>
                                        <a:pt x="0" y="964"/>
                                      </a:lnTo>
                                      <a:lnTo>
                                        <a:pt x="695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35" name="Shape 835"/>
                              <wps:cNvSpPr/>
                              <wps:spPr>
                                <a:xfrm>
                                  <a:off x="86734" y="370332"/>
                                  <a:ext cx="45904" cy="4660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5904" h="46609">
                                      <a:moveTo>
                                        <a:pt x="24746" y="0"/>
                                      </a:moveTo>
                                      <a:cubicBezTo>
                                        <a:pt x="28226" y="0"/>
                                        <a:pt x="31274" y="635"/>
                                        <a:pt x="33928" y="1905"/>
                                      </a:cubicBezTo>
                                      <a:cubicBezTo>
                                        <a:pt x="36570" y="3302"/>
                                        <a:pt x="38792" y="5080"/>
                                        <a:pt x="40570" y="7493"/>
                                      </a:cubicBezTo>
                                      <a:cubicBezTo>
                                        <a:pt x="42348" y="9779"/>
                                        <a:pt x="43682" y="12573"/>
                                        <a:pt x="44571" y="15875"/>
                                      </a:cubicBezTo>
                                      <a:cubicBezTo>
                                        <a:pt x="45460" y="19177"/>
                                        <a:pt x="45904" y="22606"/>
                                        <a:pt x="45904" y="26416"/>
                                      </a:cubicBezTo>
                                      <a:cubicBezTo>
                                        <a:pt x="45904" y="28702"/>
                                        <a:pt x="45739" y="30861"/>
                                        <a:pt x="45396" y="32893"/>
                                      </a:cubicBezTo>
                                      <a:cubicBezTo>
                                        <a:pt x="45053" y="35052"/>
                                        <a:pt x="44622" y="36830"/>
                                        <a:pt x="44088" y="38481"/>
                                      </a:cubicBezTo>
                                      <a:cubicBezTo>
                                        <a:pt x="43567" y="40132"/>
                                        <a:pt x="43034" y="41529"/>
                                        <a:pt x="42488" y="42672"/>
                                      </a:cubicBezTo>
                                      <a:cubicBezTo>
                                        <a:pt x="41942" y="43688"/>
                                        <a:pt x="41421" y="44577"/>
                                        <a:pt x="40938" y="45085"/>
                                      </a:cubicBezTo>
                                      <a:cubicBezTo>
                                        <a:pt x="40469" y="45593"/>
                                        <a:pt x="39707" y="45974"/>
                                        <a:pt x="38678" y="46228"/>
                                      </a:cubicBezTo>
                                      <a:cubicBezTo>
                                        <a:pt x="37662" y="46482"/>
                                        <a:pt x="36138" y="46609"/>
                                        <a:pt x="34131" y="46609"/>
                                      </a:cubicBezTo>
                                      <a:cubicBezTo>
                                        <a:pt x="32810" y="46609"/>
                                        <a:pt x="31744" y="46609"/>
                                        <a:pt x="30944" y="46482"/>
                                      </a:cubicBezTo>
                                      <a:cubicBezTo>
                                        <a:pt x="30144" y="46355"/>
                                        <a:pt x="29508" y="46228"/>
                                        <a:pt x="29026" y="46101"/>
                                      </a:cubicBezTo>
                                      <a:cubicBezTo>
                                        <a:pt x="28556" y="45847"/>
                                        <a:pt x="28238" y="45593"/>
                                        <a:pt x="28073" y="45339"/>
                                      </a:cubicBezTo>
                                      <a:cubicBezTo>
                                        <a:pt x="27908" y="45085"/>
                                        <a:pt x="27832" y="44704"/>
                                        <a:pt x="27832" y="44323"/>
                                      </a:cubicBezTo>
                                      <a:cubicBezTo>
                                        <a:pt x="27832" y="43815"/>
                                        <a:pt x="28124" y="43053"/>
                                        <a:pt x="28683" y="42164"/>
                                      </a:cubicBezTo>
                                      <a:cubicBezTo>
                                        <a:pt x="29255" y="41148"/>
                                        <a:pt x="29889" y="39878"/>
                                        <a:pt x="30575" y="38481"/>
                                      </a:cubicBezTo>
                                      <a:cubicBezTo>
                                        <a:pt x="31261" y="36957"/>
                                        <a:pt x="31896" y="35306"/>
                                        <a:pt x="32493" y="33401"/>
                                      </a:cubicBezTo>
                                      <a:cubicBezTo>
                                        <a:pt x="33077" y="31369"/>
                                        <a:pt x="33382" y="29210"/>
                                        <a:pt x="33382" y="26797"/>
                                      </a:cubicBezTo>
                                      <a:cubicBezTo>
                                        <a:pt x="33382" y="25146"/>
                                        <a:pt x="33217" y="23876"/>
                                        <a:pt x="32899" y="22606"/>
                                      </a:cubicBezTo>
                                      <a:cubicBezTo>
                                        <a:pt x="32582" y="21463"/>
                                        <a:pt x="32125" y="20320"/>
                                        <a:pt x="31528" y="19431"/>
                                      </a:cubicBezTo>
                                      <a:cubicBezTo>
                                        <a:pt x="30931" y="18542"/>
                                        <a:pt x="30182" y="17907"/>
                                        <a:pt x="29267" y="17399"/>
                                      </a:cubicBezTo>
                                      <a:cubicBezTo>
                                        <a:pt x="28353" y="17018"/>
                                        <a:pt x="27311" y="16764"/>
                                        <a:pt x="26118" y="16764"/>
                                      </a:cubicBezTo>
                                      <a:cubicBezTo>
                                        <a:pt x="24746" y="16764"/>
                                        <a:pt x="23578" y="17145"/>
                                        <a:pt x="22600" y="18034"/>
                                      </a:cubicBezTo>
                                      <a:cubicBezTo>
                                        <a:pt x="21609" y="18923"/>
                                        <a:pt x="20758" y="19939"/>
                                        <a:pt x="20034" y="21336"/>
                                      </a:cubicBezTo>
                                      <a:cubicBezTo>
                                        <a:pt x="19298" y="22733"/>
                                        <a:pt x="18612" y="24384"/>
                                        <a:pt x="17977" y="26162"/>
                                      </a:cubicBezTo>
                                      <a:cubicBezTo>
                                        <a:pt x="17329" y="27813"/>
                                        <a:pt x="16631" y="29718"/>
                                        <a:pt x="15856" y="31496"/>
                                      </a:cubicBezTo>
                                      <a:cubicBezTo>
                                        <a:pt x="15081" y="33401"/>
                                        <a:pt x="14192" y="35179"/>
                                        <a:pt x="13176" y="36957"/>
                                      </a:cubicBezTo>
                                      <a:cubicBezTo>
                                        <a:pt x="12173" y="38735"/>
                                        <a:pt x="10941" y="40259"/>
                                        <a:pt x="9481" y="41656"/>
                                      </a:cubicBezTo>
                                      <a:cubicBezTo>
                                        <a:pt x="8020" y="43053"/>
                                        <a:pt x="6267" y="44196"/>
                                        <a:pt x="4210" y="44958"/>
                                      </a:cubicBezTo>
                                      <a:lnTo>
                                        <a:pt x="0" y="45682"/>
                                      </a:lnTo>
                                      <a:lnTo>
                                        <a:pt x="0" y="27733"/>
                                      </a:lnTo>
                                      <a:lnTo>
                                        <a:pt x="1822" y="25273"/>
                                      </a:lnTo>
                                      <a:cubicBezTo>
                                        <a:pt x="2546" y="23876"/>
                                        <a:pt x="3232" y="22352"/>
                                        <a:pt x="3867" y="20447"/>
                                      </a:cubicBezTo>
                                      <a:cubicBezTo>
                                        <a:pt x="4515" y="18669"/>
                                        <a:pt x="5201" y="16891"/>
                                        <a:pt x="5963" y="14986"/>
                                      </a:cubicBezTo>
                                      <a:cubicBezTo>
                                        <a:pt x="6712" y="13208"/>
                                        <a:pt x="7588" y="11303"/>
                                        <a:pt x="8592" y="9525"/>
                                      </a:cubicBezTo>
                                      <a:cubicBezTo>
                                        <a:pt x="9595" y="7747"/>
                                        <a:pt x="10827" y="6096"/>
                                        <a:pt x="12287" y="4699"/>
                                      </a:cubicBezTo>
                                      <a:cubicBezTo>
                                        <a:pt x="13748" y="3302"/>
                                        <a:pt x="15500" y="2159"/>
                                        <a:pt x="17532" y="1270"/>
                                      </a:cubicBezTo>
                                      <a:cubicBezTo>
                                        <a:pt x="19564" y="381"/>
                                        <a:pt x="21965" y="0"/>
                                        <a:pt x="2474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36" name="Shape 836"/>
                              <wps:cNvSpPr/>
                              <wps:spPr>
                                <a:xfrm>
                                  <a:off x="86734" y="320801"/>
                                  <a:ext cx="45701" cy="331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5701" h="33148">
                                      <a:moveTo>
                                        <a:pt x="35985" y="0"/>
                                      </a:moveTo>
                                      <a:cubicBezTo>
                                        <a:pt x="37992" y="0"/>
                                        <a:pt x="39529" y="127"/>
                                        <a:pt x="40596" y="381"/>
                                      </a:cubicBezTo>
                                      <a:cubicBezTo>
                                        <a:pt x="41675" y="636"/>
                                        <a:pt x="42424" y="889"/>
                                        <a:pt x="42856" y="1398"/>
                                      </a:cubicBezTo>
                                      <a:cubicBezTo>
                                        <a:pt x="43288" y="1778"/>
                                        <a:pt x="43682" y="2414"/>
                                        <a:pt x="44025" y="3175"/>
                                      </a:cubicBezTo>
                                      <a:cubicBezTo>
                                        <a:pt x="44367" y="3938"/>
                                        <a:pt x="44660" y="4953"/>
                                        <a:pt x="44914" y="5969"/>
                                      </a:cubicBezTo>
                                      <a:cubicBezTo>
                                        <a:pt x="45168" y="6986"/>
                                        <a:pt x="45358" y="8255"/>
                                        <a:pt x="45498" y="9399"/>
                                      </a:cubicBezTo>
                                      <a:cubicBezTo>
                                        <a:pt x="45637" y="10668"/>
                                        <a:pt x="45701" y="11939"/>
                                        <a:pt x="45701" y="13208"/>
                                      </a:cubicBezTo>
                                      <a:cubicBezTo>
                                        <a:pt x="45701" y="16638"/>
                                        <a:pt x="45269" y="19686"/>
                                        <a:pt x="44406" y="22099"/>
                                      </a:cubicBezTo>
                                      <a:cubicBezTo>
                                        <a:pt x="43529" y="24639"/>
                                        <a:pt x="42196" y="26798"/>
                                        <a:pt x="40392" y="28449"/>
                                      </a:cubicBezTo>
                                      <a:cubicBezTo>
                                        <a:pt x="38589" y="29973"/>
                                        <a:pt x="36316" y="31242"/>
                                        <a:pt x="33585" y="32004"/>
                                      </a:cubicBezTo>
                                      <a:cubicBezTo>
                                        <a:pt x="30842" y="32766"/>
                                        <a:pt x="27603" y="33148"/>
                                        <a:pt x="23857" y="33148"/>
                                      </a:cubicBezTo>
                                      <a:lnTo>
                                        <a:pt x="0" y="33148"/>
                                      </a:lnTo>
                                      <a:lnTo>
                                        <a:pt x="0" y="16002"/>
                                      </a:lnTo>
                                      <a:lnTo>
                                        <a:pt x="21266" y="16002"/>
                                      </a:lnTo>
                                      <a:cubicBezTo>
                                        <a:pt x="24594" y="16002"/>
                                        <a:pt x="27095" y="15494"/>
                                        <a:pt x="28759" y="14478"/>
                                      </a:cubicBezTo>
                                      <a:cubicBezTo>
                                        <a:pt x="30423" y="13336"/>
                                        <a:pt x="31261" y="11557"/>
                                        <a:pt x="31261" y="8764"/>
                                      </a:cubicBezTo>
                                      <a:cubicBezTo>
                                        <a:pt x="31261" y="7874"/>
                                        <a:pt x="31172" y="7113"/>
                                        <a:pt x="31020" y="6350"/>
                                      </a:cubicBezTo>
                                      <a:cubicBezTo>
                                        <a:pt x="30855" y="5589"/>
                                        <a:pt x="30677" y="4953"/>
                                        <a:pt x="30474" y="4445"/>
                                      </a:cubicBezTo>
                                      <a:cubicBezTo>
                                        <a:pt x="30258" y="3811"/>
                                        <a:pt x="30080" y="3302"/>
                                        <a:pt x="29915" y="2922"/>
                                      </a:cubicBezTo>
                                      <a:cubicBezTo>
                                        <a:pt x="29762" y="2540"/>
                                        <a:pt x="29686" y="2160"/>
                                        <a:pt x="29686" y="1905"/>
                                      </a:cubicBezTo>
                                      <a:cubicBezTo>
                                        <a:pt x="29686" y="1651"/>
                                        <a:pt x="29762" y="1398"/>
                                        <a:pt x="29915" y="1143"/>
                                      </a:cubicBezTo>
                                      <a:cubicBezTo>
                                        <a:pt x="30080" y="889"/>
                                        <a:pt x="30397" y="636"/>
                                        <a:pt x="30880" y="508"/>
                                      </a:cubicBezTo>
                                      <a:cubicBezTo>
                                        <a:pt x="31363" y="381"/>
                                        <a:pt x="32010" y="254"/>
                                        <a:pt x="32836" y="127"/>
                                      </a:cubicBezTo>
                                      <a:cubicBezTo>
                                        <a:pt x="33649" y="0"/>
                                        <a:pt x="34703" y="0"/>
                                        <a:pt x="3598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37" name="Shape 837"/>
                              <wps:cNvSpPr/>
                              <wps:spPr>
                                <a:xfrm>
                                  <a:off x="86734" y="290957"/>
                                  <a:ext cx="44748" cy="171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748" h="17145">
                                      <a:moveTo>
                                        <a:pt x="0" y="0"/>
                                      </a:moveTo>
                                      <a:lnTo>
                                        <a:pt x="42005" y="0"/>
                                      </a:lnTo>
                                      <a:cubicBezTo>
                                        <a:pt x="42462" y="0"/>
                                        <a:pt x="42856" y="127"/>
                                        <a:pt x="43199" y="381"/>
                                      </a:cubicBezTo>
                                      <a:cubicBezTo>
                                        <a:pt x="43542" y="635"/>
                                        <a:pt x="43834" y="1143"/>
                                        <a:pt x="44063" y="1778"/>
                                      </a:cubicBezTo>
                                      <a:cubicBezTo>
                                        <a:pt x="44291" y="2413"/>
                                        <a:pt x="44456" y="3302"/>
                                        <a:pt x="44571" y="4445"/>
                                      </a:cubicBezTo>
                                      <a:cubicBezTo>
                                        <a:pt x="44685" y="5461"/>
                                        <a:pt x="44748" y="6858"/>
                                        <a:pt x="44748" y="8636"/>
                                      </a:cubicBezTo>
                                      <a:cubicBezTo>
                                        <a:pt x="44748" y="10287"/>
                                        <a:pt x="44685" y="11684"/>
                                        <a:pt x="44571" y="12700"/>
                                      </a:cubicBezTo>
                                      <a:cubicBezTo>
                                        <a:pt x="44456" y="13843"/>
                                        <a:pt x="44291" y="14732"/>
                                        <a:pt x="44063" y="15367"/>
                                      </a:cubicBezTo>
                                      <a:cubicBezTo>
                                        <a:pt x="43834" y="16002"/>
                                        <a:pt x="43542" y="16510"/>
                                        <a:pt x="43199" y="16764"/>
                                      </a:cubicBezTo>
                                      <a:cubicBezTo>
                                        <a:pt x="42856" y="17018"/>
                                        <a:pt x="42462" y="17145"/>
                                        <a:pt x="42005" y="17145"/>
                                      </a:cubicBezTo>
                                      <a:lnTo>
                                        <a:pt x="0" y="1714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38" name="Shape 838"/>
                              <wps:cNvSpPr/>
                              <wps:spPr>
                                <a:xfrm>
                                  <a:off x="86734" y="211327"/>
                                  <a:ext cx="45904" cy="655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5904" h="65532">
                                      <a:moveTo>
                                        <a:pt x="10852" y="0"/>
                                      </a:moveTo>
                                      <a:cubicBezTo>
                                        <a:pt x="16059" y="0"/>
                                        <a:pt x="20809" y="763"/>
                                        <a:pt x="25089" y="2032"/>
                                      </a:cubicBezTo>
                                      <a:cubicBezTo>
                                        <a:pt x="29381" y="3429"/>
                                        <a:pt x="33077" y="5588"/>
                                        <a:pt x="36189" y="8255"/>
                                      </a:cubicBezTo>
                                      <a:cubicBezTo>
                                        <a:pt x="39287" y="11049"/>
                                        <a:pt x="41688" y="14605"/>
                                        <a:pt x="43377" y="18797"/>
                                      </a:cubicBezTo>
                                      <a:cubicBezTo>
                                        <a:pt x="45066" y="22988"/>
                                        <a:pt x="45904" y="27940"/>
                                        <a:pt x="45904" y="33528"/>
                                      </a:cubicBezTo>
                                      <a:cubicBezTo>
                                        <a:pt x="45904" y="38989"/>
                                        <a:pt x="45155" y="43688"/>
                                        <a:pt x="43644" y="47625"/>
                                      </a:cubicBezTo>
                                      <a:cubicBezTo>
                                        <a:pt x="42145" y="51689"/>
                                        <a:pt x="39948" y="54991"/>
                                        <a:pt x="37078" y="57658"/>
                                      </a:cubicBezTo>
                                      <a:cubicBezTo>
                                        <a:pt x="34195" y="60325"/>
                                        <a:pt x="30664" y="62230"/>
                                        <a:pt x="26460" y="63500"/>
                                      </a:cubicBezTo>
                                      <a:cubicBezTo>
                                        <a:pt x="22269" y="64898"/>
                                        <a:pt x="17469" y="65532"/>
                                        <a:pt x="12084" y="65532"/>
                                      </a:cubicBezTo>
                                      <a:lnTo>
                                        <a:pt x="0" y="63705"/>
                                      </a:lnTo>
                                      <a:lnTo>
                                        <a:pt x="0" y="45714"/>
                                      </a:lnTo>
                                      <a:lnTo>
                                        <a:pt x="2673" y="46863"/>
                                      </a:lnTo>
                                      <a:cubicBezTo>
                                        <a:pt x="5201" y="47498"/>
                                        <a:pt x="8096" y="47752"/>
                                        <a:pt x="11335" y="47752"/>
                                      </a:cubicBezTo>
                                      <a:cubicBezTo>
                                        <a:pt x="14345" y="47752"/>
                                        <a:pt x="17113" y="47498"/>
                                        <a:pt x="19653" y="46990"/>
                                      </a:cubicBezTo>
                                      <a:cubicBezTo>
                                        <a:pt x="22181" y="46482"/>
                                        <a:pt x="24390" y="45720"/>
                                        <a:pt x="26257" y="44577"/>
                                      </a:cubicBezTo>
                                      <a:cubicBezTo>
                                        <a:pt x="28124" y="43435"/>
                                        <a:pt x="29585" y="41911"/>
                                        <a:pt x="30601" y="40005"/>
                                      </a:cubicBezTo>
                                      <a:cubicBezTo>
                                        <a:pt x="31629" y="38100"/>
                                        <a:pt x="32150" y="35688"/>
                                        <a:pt x="32150" y="32893"/>
                                      </a:cubicBezTo>
                                      <a:cubicBezTo>
                                        <a:pt x="32150" y="30226"/>
                                        <a:pt x="31680" y="28067"/>
                                        <a:pt x="30740" y="26163"/>
                                      </a:cubicBezTo>
                                      <a:cubicBezTo>
                                        <a:pt x="29801" y="24257"/>
                                        <a:pt x="28454" y="22606"/>
                                        <a:pt x="26664" y="21337"/>
                                      </a:cubicBezTo>
                                      <a:cubicBezTo>
                                        <a:pt x="24886" y="20193"/>
                                        <a:pt x="22727" y="19304"/>
                                        <a:pt x="20199" y="18669"/>
                                      </a:cubicBezTo>
                                      <a:cubicBezTo>
                                        <a:pt x="17672" y="18035"/>
                                        <a:pt x="14776" y="17780"/>
                                        <a:pt x="11538" y="17780"/>
                                      </a:cubicBezTo>
                                      <a:cubicBezTo>
                                        <a:pt x="8528" y="17780"/>
                                        <a:pt x="5759" y="18035"/>
                                        <a:pt x="3219" y="18542"/>
                                      </a:cubicBezTo>
                                      <a:lnTo>
                                        <a:pt x="0" y="19719"/>
                                      </a:lnTo>
                                      <a:lnTo>
                                        <a:pt x="0" y="1432"/>
                                      </a:lnTo>
                                      <a:lnTo>
                                        <a:pt x="1085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39" name="Shape 839"/>
                              <wps:cNvSpPr/>
                              <wps:spPr>
                                <a:xfrm>
                                  <a:off x="86734" y="179825"/>
                                  <a:ext cx="44748" cy="185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748" h="18548">
                                      <a:moveTo>
                                        <a:pt x="0" y="0"/>
                                      </a:moveTo>
                                      <a:lnTo>
                                        <a:pt x="1403" y="1403"/>
                                      </a:lnTo>
                                      <a:lnTo>
                                        <a:pt x="42005" y="1403"/>
                                      </a:lnTo>
                                      <a:cubicBezTo>
                                        <a:pt x="42462" y="1403"/>
                                        <a:pt x="42856" y="1530"/>
                                        <a:pt x="43199" y="1784"/>
                                      </a:cubicBezTo>
                                      <a:cubicBezTo>
                                        <a:pt x="43542" y="2039"/>
                                        <a:pt x="43834" y="2546"/>
                                        <a:pt x="44063" y="3181"/>
                                      </a:cubicBezTo>
                                      <a:cubicBezTo>
                                        <a:pt x="44291" y="3816"/>
                                        <a:pt x="44456" y="4705"/>
                                        <a:pt x="44571" y="5848"/>
                                      </a:cubicBezTo>
                                      <a:cubicBezTo>
                                        <a:pt x="44685" y="6865"/>
                                        <a:pt x="44748" y="8262"/>
                                        <a:pt x="44748" y="10040"/>
                                      </a:cubicBezTo>
                                      <a:cubicBezTo>
                                        <a:pt x="44748" y="11690"/>
                                        <a:pt x="44685" y="13088"/>
                                        <a:pt x="44571" y="14103"/>
                                      </a:cubicBezTo>
                                      <a:cubicBezTo>
                                        <a:pt x="44456" y="15246"/>
                                        <a:pt x="44291" y="16135"/>
                                        <a:pt x="44063" y="16770"/>
                                      </a:cubicBezTo>
                                      <a:cubicBezTo>
                                        <a:pt x="43834" y="17405"/>
                                        <a:pt x="43542" y="17914"/>
                                        <a:pt x="43199" y="18167"/>
                                      </a:cubicBezTo>
                                      <a:cubicBezTo>
                                        <a:pt x="42856" y="18421"/>
                                        <a:pt x="42462" y="18548"/>
                                        <a:pt x="42005" y="18548"/>
                                      </a:cubicBezTo>
                                      <a:lnTo>
                                        <a:pt x="0" y="1854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40" name="Shape 840"/>
                              <wps:cNvSpPr/>
                              <wps:spPr>
                                <a:xfrm>
                                  <a:off x="86734" y="140081"/>
                                  <a:ext cx="44748" cy="1797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748" h="17978">
                                      <a:moveTo>
                                        <a:pt x="4286" y="0"/>
                                      </a:moveTo>
                                      <a:lnTo>
                                        <a:pt x="42005" y="0"/>
                                      </a:lnTo>
                                      <a:cubicBezTo>
                                        <a:pt x="42462" y="0"/>
                                        <a:pt x="42856" y="127"/>
                                        <a:pt x="43199" y="381"/>
                                      </a:cubicBezTo>
                                      <a:cubicBezTo>
                                        <a:pt x="43542" y="762"/>
                                        <a:pt x="43834" y="1143"/>
                                        <a:pt x="44063" y="1778"/>
                                      </a:cubicBezTo>
                                      <a:cubicBezTo>
                                        <a:pt x="44291" y="2413"/>
                                        <a:pt x="44456" y="3302"/>
                                        <a:pt x="44571" y="4445"/>
                                      </a:cubicBezTo>
                                      <a:cubicBezTo>
                                        <a:pt x="44685" y="5588"/>
                                        <a:pt x="44748" y="6985"/>
                                        <a:pt x="44748" y="8636"/>
                                      </a:cubicBezTo>
                                      <a:cubicBezTo>
                                        <a:pt x="44748" y="10287"/>
                                        <a:pt x="44685" y="11685"/>
                                        <a:pt x="44571" y="12827"/>
                                      </a:cubicBezTo>
                                      <a:cubicBezTo>
                                        <a:pt x="44456" y="13970"/>
                                        <a:pt x="44291" y="14732"/>
                                        <a:pt x="44063" y="15367"/>
                                      </a:cubicBezTo>
                                      <a:cubicBezTo>
                                        <a:pt x="43834" y="16002"/>
                                        <a:pt x="43542" y="16510"/>
                                        <a:pt x="43199" y="16764"/>
                                      </a:cubicBezTo>
                                      <a:cubicBezTo>
                                        <a:pt x="42856" y="17018"/>
                                        <a:pt x="42462" y="17145"/>
                                        <a:pt x="42005" y="17145"/>
                                      </a:cubicBezTo>
                                      <a:lnTo>
                                        <a:pt x="7156" y="17145"/>
                                      </a:lnTo>
                                      <a:cubicBezTo>
                                        <a:pt x="4197" y="17145"/>
                                        <a:pt x="1861" y="17399"/>
                                        <a:pt x="172" y="17907"/>
                                      </a:cubicBezTo>
                                      <a:lnTo>
                                        <a:pt x="0" y="17978"/>
                                      </a:lnTo>
                                      <a:lnTo>
                                        <a:pt x="0" y="431"/>
                                      </a:lnTo>
                                      <a:lnTo>
                                        <a:pt x="42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41" name="Shape 841"/>
                              <wps:cNvSpPr/>
                              <wps:spPr>
                                <a:xfrm>
                                  <a:off x="86734" y="34925"/>
                                  <a:ext cx="44329" cy="594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329" h="59436">
                                      <a:moveTo>
                                        <a:pt x="37001" y="0"/>
                                      </a:moveTo>
                                      <a:cubicBezTo>
                                        <a:pt x="38335" y="0"/>
                                        <a:pt x="39465" y="0"/>
                                        <a:pt x="40392" y="126"/>
                                      </a:cubicBezTo>
                                      <a:cubicBezTo>
                                        <a:pt x="41332" y="253"/>
                                        <a:pt x="42094" y="508"/>
                                        <a:pt x="42691" y="635"/>
                                      </a:cubicBezTo>
                                      <a:cubicBezTo>
                                        <a:pt x="43288" y="889"/>
                                        <a:pt x="43707" y="1270"/>
                                        <a:pt x="43961" y="1524"/>
                                      </a:cubicBezTo>
                                      <a:cubicBezTo>
                                        <a:pt x="44202" y="1905"/>
                                        <a:pt x="44329" y="2413"/>
                                        <a:pt x="44329" y="2794"/>
                                      </a:cubicBezTo>
                                      <a:lnTo>
                                        <a:pt x="44329" y="53721"/>
                                      </a:lnTo>
                                      <a:cubicBezTo>
                                        <a:pt x="44329" y="54737"/>
                                        <a:pt x="44241" y="55625"/>
                                        <a:pt x="44063" y="56388"/>
                                      </a:cubicBezTo>
                                      <a:cubicBezTo>
                                        <a:pt x="43872" y="57023"/>
                                        <a:pt x="43517" y="57658"/>
                                        <a:pt x="42996" y="58165"/>
                                      </a:cubicBezTo>
                                      <a:cubicBezTo>
                                        <a:pt x="42475" y="58547"/>
                                        <a:pt x="41713" y="58927"/>
                                        <a:pt x="40710" y="59182"/>
                                      </a:cubicBezTo>
                                      <a:cubicBezTo>
                                        <a:pt x="39694" y="59309"/>
                                        <a:pt x="38398" y="59436"/>
                                        <a:pt x="36798" y="59436"/>
                                      </a:cubicBezTo>
                                      <a:cubicBezTo>
                                        <a:pt x="35300" y="59436"/>
                                        <a:pt x="34004" y="59309"/>
                                        <a:pt x="32937" y="59182"/>
                                      </a:cubicBezTo>
                                      <a:cubicBezTo>
                                        <a:pt x="31858" y="59055"/>
                                        <a:pt x="30905" y="58800"/>
                                        <a:pt x="30055" y="58420"/>
                                      </a:cubicBezTo>
                                      <a:cubicBezTo>
                                        <a:pt x="29216" y="58165"/>
                                        <a:pt x="28391" y="57658"/>
                                        <a:pt x="27591" y="57023"/>
                                      </a:cubicBezTo>
                                      <a:cubicBezTo>
                                        <a:pt x="26791" y="56515"/>
                                        <a:pt x="25914" y="55752"/>
                                        <a:pt x="24962" y="54864"/>
                                      </a:cubicBezTo>
                                      <a:lnTo>
                                        <a:pt x="8528" y="39497"/>
                                      </a:lnTo>
                                      <a:lnTo>
                                        <a:pt x="0" y="32296"/>
                                      </a:lnTo>
                                      <a:lnTo>
                                        <a:pt x="0" y="11290"/>
                                      </a:lnTo>
                                      <a:lnTo>
                                        <a:pt x="5544" y="15113"/>
                                      </a:lnTo>
                                      <a:cubicBezTo>
                                        <a:pt x="9455" y="18288"/>
                                        <a:pt x="13976" y="22478"/>
                                        <a:pt x="19133" y="27686"/>
                                      </a:cubicBezTo>
                                      <a:lnTo>
                                        <a:pt x="29750" y="37973"/>
                                      </a:lnTo>
                                      <a:lnTo>
                                        <a:pt x="29750" y="3048"/>
                                      </a:lnTo>
                                      <a:cubicBezTo>
                                        <a:pt x="29750" y="2667"/>
                                        <a:pt x="29889" y="2159"/>
                                        <a:pt x="30156" y="1777"/>
                                      </a:cubicBezTo>
                                      <a:cubicBezTo>
                                        <a:pt x="30436" y="1397"/>
                                        <a:pt x="30855" y="1143"/>
                                        <a:pt x="31426" y="889"/>
                                      </a:cubicBezTo>
                                      <a:cubicBezTo>
                                        <a:pt x="31998" y="508"/>
                                        <a:pt x="32747" y="381"/>
                                        <a:pt x="33687" y="253"/>
                                      </a:cubicBezTo>
                                      <a:cubicBezTo>
                                        <a:pt x="34627" y="126"/>
                                        <a:pt x="35731" y="0"/>
                                        <a:pt x="3700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D6D5812" id="Group 10918" o:spid="_x0000_s1231" style="width:15pt;height:55.25pt;mso-position-horizontal-relative:char;mso-position-vertical-relative:line" coordsize="1905,70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">
                      <v:rect id="Rectangle 461" o:spid="_x0000_s1232" style="position:absolute;left:1446;top:5590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" filled="f" stroked="f">
                        <v:textbox inset="0,0,0,0">
                          <w:txbxContent>
                            <w:p w14:paraId="22005E3D" w14:textId="77777777" w:rsidR="0004356E" w:rsidRDefault="0004356E" w:rsidP="0004356E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819" o:spid="_x0000_s1233" type="#_x0000_t75" style="position:absolute;left:-2361;top:2361;width:8381;height:1905;rotation:-5898239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">
                        <v:imagedata r:id="rId30" o:title=""/>
                      </v:shape>
                      <v:shape id="Shape 821" o:spid="_x0000_s1234" style="position:absolute;left:409;top:5734;width:458;height:837;visibility:visible;mso-wrap-style:square;v-text-anchor:top" coordsize="45828,837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" path="m44704,r1124,77l45828,18939r-171,-16c41046,18923,36855,19304,33058,19939v-3784,762,-7036,2032,-9754,3810c20587,25527,18491,27813,17005,30735v-1473,2920,-2222,6603,-2222,10921c14783,46101,15608,49785,17247,52832v1651,2921,3860,5334,6642,7112c26670,61849,29921,63119,33642,63881v3721,762,7633,1016,11748,1016l45828,64863r,18886l27000,81153c21272,79248,16421,76581,12421,73025,8433,69342,5359,64897,3213,59563,1067,54229,,48133,,41021,,34417,889,28575,2667,23495,4445,18415,7176,14097,10846,10668,14516,7112,19164,4445,24778,2667,30391,889,37033,,44704,xe" fillcolor="black" stroked="f" strokeweight="0">
                        <v:stroke miterlimit="83231f" joinstyle="miter"/>
                        <v:path arrowok="t" textboxrect="0,0,45828,83749"/>
                      </v:shape>
                      <v:shape id="Shape 822" o:spid="_x0000_s1235" style="position:absolute;left:649;top:5412;width:218;height:172;visibility:visible;mso-wrap-style:square;v-text-anchor:top" coordsize="2180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" path="m2731,l21800,r,17145l2731,17145v-445,,-851,-127,-1194,-381c1194,16510,914,16128,686,15367,457,14732,279,13843,165,12700,51,11684,,10287,,8636,,6858,51,5588,165,4445,279,3301,457,2413,686,1777,914,1143,1194,635,1537,381,1880,126,2286,,2731,xe" fillcolor="black" stroked="f" strokeweight="0">
                        <v:stroke miterlimit="83231f" joinstyle="miter"/>
                        <v:path arrowok="t" textboxrect="0,0,21800,17145"/>
                      </v:shape>
                      <v:shape id="Shape 823" o:spid="_x0000_s1236" style="position:absolute;left:649;top:5001;width:218;height:171;visibility:visible;mso-wrap-style:square;v-text-anchor:top" coordsize="2180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" path="m2731,l21800,r,17145l2731,17145v-445,,-851,-127,-1194,-380c1194,16511,914,16129,686,15367,457,14732,279,13843,165,12827,51,11685,,10288,,8637,,6986,51,5589,165,4445,279,3302,457,2414,686,1778,914,1143,1194,763,1537,508,1880,127,2286,,2731,xe" fillcolor="black" stroked="f" strokeweight="0">
                        <v:stroke miterlimit="83231f" joinstyle="miter"/>
                        <v:path arrowok="t" textboxrect="0,0,21800,17145"/>
                      </v:shape>
                      <v:shape id="Shape 824" o:spid="_x0000_s1237" style="position:absolute;left:637;top:4279;width:230;height:573;visibility:visible;mso-wrap-style:square;v-text-anchor:top" coordsize="22968,572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" path="m22968,r,17020l16332,18721v-2768,2032,-4140,5207,-4140,9525c12192,30532,12598,32438,13424,33961v813,1652,1930,3048,3315,4065c18136,39168,19774,39930,21666,40565r1302,191l22968,57299r-2534,-351c16078,55552,12383,53392,9347,50726,6312,48058,4001,44756,2400,40946,800,37136,,32691,,27865,,22785,762,18467,2261,14784,3772,11102,5855,8180,8522,5894,11201,3481,14351,1830,18009,688l22968,xe" fillcolor="black" stroked="f" strokeweight="0">
                        <v:stroke miterlimit="83231f" joinstyle="miter"/>
                        <v:path arrowok="t" textboxrect="0,0,22968,57299"/>
                      </v:shape>
                      <v:shape id="Shape 825" o:spid="_x0000_s1238" style="position:absolute;left:637;top:3737;width:230;height:428;visibility:visible;mso-wrap-style:square;v-text-anchor:top" coordsize="22968,427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" path="m10681,v1232,,2235,,3010,127c14465,127,15088,254,15545,381v457,254,762,381,927,762c16624,1397,16713,1651,16713,2032v,381,-241,1016,-724,1905c15507,4826,14999,5969,14453,7239v-546,1270,-1067,2794,-1550,4445c12433,13462,12192,15367,12192,17526v,1651,152,2921,470,4063c12992,22733,13449,23749,14034,24384v596,762,1295,1270,2095,1651c16929,26415,17780,26670,18694,26670v1410,,2604,-508,3556,-1397l22968,24304r,17948l19787,42799v-2921,,-5601,-509,-8039,-1651c9296,40005,7214,38354,5474,36195,3747,34036,2400,31496,1435,28321,483,25273,,21844,,18034,,16129,140,14224,419,12446,686,10668,1029,9017,1435,7493,1854,6096,2299,4826,2781,3810,3251,2794,3670,2159,4013,1651,4356,1270,4686,889,5029,762,5372,508,5791,381,6261,381,6744,254,7341,127,8052,127,8750,,9627,,10681,xe" fillcolor="black" stroked="f" strokeweight="0">
                        <v:stroke miterlimit="83231f" joinstyle="miter"/>
                        <v:path arrowok="t" textboxrect="0,0,22968,42799"/>
                      </v:shape>
                      <v:shape id="Shape 826" o:spid="_x0000_s1239" style="position:absolute;left:488;top:3208;width:379;height:431;visibility:visible;mso-wrap-style:square;v-text-anchor:top" coordsize="37890,43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" path="m23482,v2515,,4306,254,5372,636c29934,1143,30467,1778,30467,2667r,13335l37890,16002r,17146l30467,33148r,7366c30467,41402,29934,42038,28854,42545v-1066,381,-2857,635,-5372,635c22162,43180,21044,43180,20129,43053v-914,-127,-1638,-380,-2158,-508c17450,42291,17069,42038,16840,41656v-228,-381,-343,-762,-343,-1269l16497,33148r-13627,c2426,33148,2007,33020,1638,32766,1283,32513,965,32131,724,31497,470,30735,292,29845,178,28829,63,27687,,26289,,24639,,22988,63,21590,178,20448,292,19304,470,18415,724,17780v241,-635,559,-1142,914,-1397c2007,16129,2426,16002,2870,16002r13627,l16497,2667v,-380,115,-762,343,-1143c17069,1143,17450,889,17971,636v520,-255,1244,-382,2158,-509c21044,,22162,,23482,xe" fillcolor="black" stroked="f" strokeweight="0">
                        <v:stroke miterlimit="83231f" joinstyle="miter"/>
                        <v:path arrowok="t" textboxrect="0,0,37890,43180"/>
                      </v:shape>
                      <v:shape id="Shape 827" o:spid="_x0000_s1240" style="position:absolute;left:649;top:2909;width:218;height:172;visibility:visible;mso-wrap-style:square;v-text-anchor:top" coordsize="2180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" path="m2870,l21800,r,17145l2870,17145v-457,,-851,-127,-1194,-381c1334,16510,1041,16002,787,15367,533,14732,343,13843,203,12700,63,11684,,10287,,8636,,6858,63,5461,203,4445,343,3302,533,2413,787,1778,1041,1143,1334,635,1676,381,2019,127,2413,,2870,xe" fillcolor="black" stroked="f" strokeweight="0">
                        <v:stroke miterlimit="83231f" joinstyle="miter"/>
                        <v:path arrowok="t" textboxrect="0,0,21800,17145"/>
                      </v:shape>
                      <v:shape id="Shape 828" o:spid="_x0000_s1241" style="position:absolute;left:381;top:2895;width:180;height:199;visibility:visible;mso-wrap-style:square;v-text-anchor:top" coordsize="18072,199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" path="m8903,v3467,,5854,762,7188,2159c17412,3556,18072,6223,18072,10033v,3937,-635,6477,-1918,7874c14872,19177,12573,19939,9233,19939v-3467,,-5868,-762,-7214,-2159c673,16383,,13843,,9906,,6096,648,3429,1943,2159,3251,762,5563,,8903,xe" fillcolor="black" stroked="f" strokeweight="0">
                        <v:stroke miterlimit="83231f" joinstyle="miter"/>
                        <v:path arrowok="t" textboxrect="0,0,18072,19939"/>
                      </v:shape>
                      <v:shape id="Shape 829" o:spid="_x0000_s1242" style="position:absolute;left:637;top:2127;width:230;height:623;visibility:visible;mso-wrap-style:square;v-text-anchor:top" coordsize="22968,622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" path="m22968,r,18287l19583,19524v-1866,1142,-3327,2667,-4381,4444c14148,25874,13627,28287,13627,31207v,2541,470,4826,1397,6732c15964,39843,17336,41367,19139,42638r3829,1645l22968,62273r-2191,-332c16472,60544,12776,58513,9690,55718,6604,52925,4229,49368,2540,45305,851,41114,,36161,,30573,,25112,749,20286,2223,16349,3708,12285,5893,8982,8763,6316,11646,3776,15177,1743,19380,474l22968,xe" fillcolor="black" stroked="f" strokeweight="0">
                        <v:stroke miterlimit="83231f" joinstyle="miter"/>
                        <v:path arrowok="t" textboxrect="0,0,22968,62273"/>
                      </v:shape>
                      <v:shape id="Shape 830" o:spid="_x0000_s1243" style="position:absolute;left:637;top:1405;width:230;height:578;visibility:visible;mso-wrap-style:square;v-text-anchor:top" coordsize="22968,578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" path="m22968,r,17547l18796,19254v-1206,889,-2146,1905,-2807,3175c15329,23826,14999,25350,14999,27001v,2286,800,4445,2387,6731l22968,39314r,18548l3899,57862v-445,,-851,,-1194,-254c2362,57354,2083,56973,1854,56338v-228,-634,-406,-1397,-520,-2285c1219,53163,1168,51893,1168,50496v,-1397,51,-2667,166,-3556c1448,45924,1626,45162,1854,44654v229,-508,508,-889,851,-1143c3048,43257,3454,43257,3899,43257r7061,c7303,39829,4572,36399,2743,32843,914,29414,,25731,,21921,,17857,686,14301,2057,11507,3429,8586,5283,6300,7633,4522,9982,2744,12738,1474,15888,712l22968,xe" fillcolor="black" stroked="f" strokeweight="0">
                        <v:stroke miterlimit="83231f" joinstyle="miter"/>
                        <v:path arrowok="t" textboxrect="0,0,22968,57862"/>
                      </v:shape>
                      <v:shape id="Shape 831" o:spid="_x0000_s1244" style="position:absolute;left:409;top:384;width:458;height:543;visibility:visible;mso-wrap-style:square;v-text-anchor:top" coordsize="45828,54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" path="m23203,v2883,,5702,254,8496,889c34480,1397,37478,2540,40691,4191r5137,3543l45828,28741r-197,-166c43002,26670,40602,25273,38443,24130,36271,23114,34277,22352,32449,21971v-1829,-381,-3556,-508,-5208,-508c25743,21463,24308,21717,22962,22098v-1347,508,-2515,1270,-3518,2159c18440,25273,17653,26416,17082,27813v-572,1397,-864,3048,-864,4953c16218,35433,16561,37846,17247,40005v685,2032,1447,3810,2298,5461c20383,46990,21158,48260,21869,49403v712,1016,1067,1778,1067,2413c22936,52197,22796,52578,22517,52832v-267,381,-724,635,-1371,762c20510,53848,19660,53975,18580,54102v-1067,127,-2375,127,-3937,127c13602,54229,12725,54229,12014,54102v-711,,-1321,-127,-1854,-254c9639,53721,9182,53467,8788,53213v-381,-127,-850,-508,-1397,-1143c6845,51562,6147,50419,5309,48895,4458,47371,3632,45466,2832,43307,2045,41021,1372,38608,813,35941,267,33147,,30353,,27432,,22860,584,18796,1740,15367,2908,11938,4521,9017,6604,6731,8674,4445,11151,2794,13995,1651,16853,508,19914,,23203,xe" fillcolor="black" stroked="f" strokeweight="0">
                        <v:stroke miterlimit="83231f" joinstyle="miter"/>
                        <v:path arrowok="t" textboxrect="0,0,45828,54229"/>
                      </v:shape>
                      <v:shape id="Shape 832" o:spid="_x0000_s1245" style="position:absolute;left:867;top:5650;width:603;height:922;visibility:visible;mso-wrap-style:square;v-text-anchor:top" coordsize="60357,92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" path="m52749,v1651,,2972,127,3976,253c57728,381,58503,635,59049,889v546,254,901,635,1067,888c60268,2159,60357,2413,60357,2794v,1524,-419,3556,-1232,5969c58299,11176,57118,13843,55594,16637v-1524,2794,-3403,5715,-5613,8636c47771,28321,45218,30988,42348,33527v953,2033,1791,4573,2502,7621c45549,44069,45904,47498,45904,51053v,6986,-876,12955,-2629,18035c41510,74295,38792,78486,35084,81915v-3696,3429,-8408,6096,-14135,7747c15221,91440,8414,92202,514,92202l,92131,,73244r12706,-981c16580,71501,19895,70231,22625,68580v2743,-1778,4826,-4064,6274,-6985c30334,58674,31045,54991,31045,50546v,-4445,-813,-8128,-2464,-11049c26943,36449,24708,34036,21876,32258,19044,30480,15742,29210,11944,28448l,27321,,8458r10065,686c13557,9652,16783,10414,19755,11430v2972,1016,5677,2286,8141,3683c30372,16637,32531,18288,34411,20193v2463,-2921,4330,-5334,5613,-7620c41294,10414,42259,8636,42894,7112v635,-1524,1105,-2667,1410,-3556c44596,2667,44977,1905,45460,1397v482,-381,1308,-762,2463,-1016c49092,127,50705,,52749,xe" fillcolor="black" stroked="f" strokeweight="0">
                        <v:stroke miterlimit="83231f" joinstyle="miter"/>
                        <v:path arrowok="t" textboxrect="0,0,60357,92202"/>
                      </v:shape>
                      <v:shape id="Shape 833" o:spid="_x0000_s1246" style="position:absolute;left:867;top:5001;width:459;height:583;visibility:visible;mso-wrap-style:square;v-text-anchor:top" coordsize="45904,58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" path="m,l42005,v457,,851,127,1194,381c43542,636,43834,1016,44063,1651v228,509,393,1271,508,2160c44685,4826,44748,5969,44748,7366v,1524,-63,2795,-177,3684c44456,11939,44291,12700,44063,13208v-229,635,-521,1017,-864,1270c42856,14605,42462,14732,42005,14732r-7048,c38602,18162,41345,21590,43174,25019v1816,3556,2730,7112,2730,10922c45904,40132,45218,43689,43847,46482v-1359,2921,-3239,5208,-5614,6985c35871,55118,33115,56389,29991,57150v-3124,763,-7023,1143,-11671,1143l,58293,,41149r15437,c18637,41149,21076,40894,22765,40514v1689,-382,3137,-1016,4343,-1906c28327,37847,29255,36703,29915,35433v673,-1269,1003,-2793,1003,-4571c30918,28702,30118,26416,28518,24257,26918,22099,24594,19686,21533,17145l,17145,,xe" fillcolor="black" stroked="f" strokeweight="0">
                        <v:stroke miterlimit="83231f" joinstyle="miter"/>
                        <v:path arrowok="t" textboxrect="0,0,45904,58293"/>
                      </v:shape>
                      <v:shape id="Shape 834" o:spid="_x0000_s1247" style="position:absolute;left:867;top:4269;width:459;height:600;visibility:visible;mso-wrap-style:square;v-text-anchor:top" coordsize="45904,599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" path="m6953,l9697,v2095,,3644,508,4648,1397c15348,2413,15856,3683,15856,5334r,37084c18459,42418,20822,42164,22943,41528v2120,-634,3924,-1523,5397,-2920c29826,37211,30956,35560,31731,33401v775,-2159,1168,-4700,1168,-7620c32899,22733,32683,20066,32252,17780v-432,-2286,-915,-4191,-1435,-5842c30283,10287,29801,8890,29369,7747,28937,6731,28721,5842,28721,5080v,-381,76,-762,241,-1016c29127,3810,29407,3556,29813,3428v419,-253,1004,-380,1753,-380c32315,2921,33268,2921,34411,2921v1003,,1854,,2565,c37675,3048,38284,3048,38792,3175v495,126,915,253,1257,381c40392,3810,40723,4064,41040,4318v330,254,762,1143,1308,2413c42894,8127,43428,9778,43961,11811v521,2032,978,4445,1359,7112c45714,21463,45904,24384,45904,27305v,5461,-686,10287,-2057,14351c42488,45720,40405,49149,37624,51816v-2782,2794,-6299,4826,-10541,6223c22841,59309,17863,59944,12160,59944l,58262,,41719r4756,699l4756,16764,,17983,,964,6953,xe" fillcolor="black" stroked="f" strokeweight="0">
                        <v:stroke miterlimit="83231f" joinstyle="miter"/>
                        <v:path arrowok="t" textboxrect="0,0,45904,59944"/>
                      </v:shape>
                      <v:shape id="Shape 835" o:spid="_x0000_s1248" style="position:absolute;left:867;top:3703;width:459;height:466;visibility:visible;mso-wrap-style:square;v-text-anchor:top" coordsize="45904,466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" path="m24746,v3480,,6528,635,9182,1905c36570,3302,38792,5080,40570,7493v1778,2286,3112,5080,4001,8382c45460,19177,45904,22606,45904,26416v,2286,-165,4445,-508,6477c45053,35052,44622,36830,44088,38481v-521,1651,-1054,3048,-1600,4191c41942,43688,41421,44577,40938,45085v-469,508,-1231,889,-2260,1143c37662,46482,36138,46609,34131,46609v-1321,,-2387,,-3187,-127c30144,46355,29508,46228,29026,46101v-470,-254,-788,-508,-953,-762c27908,45085,27832,44704,27832,44323v,-508,292,-1270,851,-2159c29255,41148,29889,39878,30575,38481v686,-1524,1321,-3175,1918,-5080c33077,31369,33382,29210,33382,26797v,-1651,-165,-2921,-483,-4191c32582,21463,32125,20320,31528,19431v-597,-889,-1346,-1524,-2261,-2032c28353,17018,27311,16764,26118,16764v-1372,,-2540,381,-3518,1270c21609,18923,20758,19939,20034,21336v-736,1397,-1422,3048,-2057,4826c17329,27813,16631,29718,15856,31496v-775,1905,-1664,3683,-2680,5461c12173,38735,10941,40259,9481,41656,8020,43053,6267,44196,4210,44958l,45682,,27733,1822,25273v724,-1397,1410,-2921,2045,-4826c4515,18669,5201,16891,5963,14986,6712,13208,7588,11303,8592,9525,9595,7747,10827,6096,12287,4699,13748,3302,15500,2159,17532,1270,19564,381,21965,,24746,xe" fillcolor="black" stroked="f" strokeweight="0">
                        <v:stroke miterlimit="83231f" joinstyle="miter"/>
                        <v:path arrowok="t" textboxrect="0,0,45904,46609"/>
                      </v:shape>
                      <v:shape id="Shape 836" o:spid="_x0000_s1249" style="position:absolute;left:867;top:3208;width:457;height:331;visibility:visible;mso-wrap-style:square;v-text-anchor:top" coordsize="45701,33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" path="m35985,v2007,,3544,127,4611,381c41675,636,42424,889,42856,1398v432,380,826,1016,1169,1777c44367,3938,44660,4953,44914,5969v254,1017,444,2286,584,3430c45637,10668,45701,11939,45701,13208v,3430,-432,6478,-1295,8891c43529,24639,42196,26798,40392,28449v-1803,1524,-4076,2793,-6807,3555c30842,32766,27603,33148,23857,33148l,33148,,16002r21266,c24594,16002,27095,15494,28759,14478v1664,-1142,2502,-2921,2502,-5714c31261,7874,31172,7113,31020,6350v-165,-761,-343,-1397,-546,-1905c30258,3811,30080,3302,29915,2922v-153,-382,-229,-762,-229,-1017c29686,1651,29762,1398,29915,1143v165,-254,482,-507,965,-635c31363,381,32010,254,32836,127,33649,,34703,,35985,xe" fillcolor="black" stroked="f" strokeweight="0">
                        <v:stroke miterlimit="83231f" joinstyle="miter"/>
                        <v:path arrowok="t" textboxrect="0,0,45701,33148"/>
                      </v:shape>
                      <v:shape id="Shape 837" o:spid="_x0000_s1250" style="position:absolute;left:867;top:2909;width:447;height:172;visibility:visible;mso-wrap-style:square;v-text-anchor:top" coordsize="44748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" path="m,l42005,v457,,851,127,1194,381c43542,635,43834,1143,44063,1778v228,635,393,1524,508,2667c44685,5461,44748,6858,44748,8636v,1651,-63,3048,-177,4064c44456,13843,44291,14732,44063,15367v-229,635,-521,1143,-864,1397c42856,17018,42462,17145,42005,17145l,17145,,xe" fillcolor="black" stroked="f" strokeweight="0">
                        <v:stroke miterlimit="83231f" joinstyle="miter"/>
                        <v:path arrowok="t" textboxrect="0,0,44748,17145"/>
                      </v:shape>
                      <v:shape id="Shape 838" o:spid="_x0000_s1251" style="position:absolute;left:867;top:2113;width:459;height:655;visibility:visible;mso-wrap-style:square;v-text-anchor:top" coordsize="45904,65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" path="m10852,v5207,,9957,763,14237,2032c29381,3429,33077,5588,36189,8255v3098,2794,5499,6350,7188,10542c45066,22988,45904,27940,45904,33528v,5461,-749,10160,-2260,14097c42145,51689,39948,54991,37078,57658v-2883,2667,-6414,4572,-10618,5842c22269,64898,17469,65532,12084,65532l,63705,,45714r2673,1149c5201,47498,8096,47752,11335,47752v3010,,5778,-254,8318,-762c22181,46482,24390,45720,26257,44577v1867,-1142,3328,-2666,4344,-4572c31629,38100,32150,35688,32150,32893v,-2667,-470,-4826,-1410,-6730c29801,24257,28454,22606,26664,21337,24886,20193,22727,19304,20199,18669v-2527,-634,-5423,-889,-8661,-889c8528,17780,5759,18035,3219,18542l,19719,,1432,10852,xe" fillcolor="black" stroked="f" strokeweight="0">
                        <v:stroke miterlimit="83231f" joinstyle="miter"/>
                        <v:path arrowok="t" textboxrect="0,0,45904,65532"/>
                      </v:shape>
                      <v:shape id="Shape 839" o:spid="_x0000_s1252" style="position:absolute;left:867;top:1798;width:447;height:185;visibility:visible;mso-wrap-style:square;v-text-anchor:top" coordsize="44748,18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" path="m,l1403,1403r40602,c42462,1403,42856,1530,43199,1784v343,255,635,762,864,1397c44291,3816,44456,4705,44571,5848v114,1017,177,2414,177,4192c44748,11690,44685,13088,44571,14103v-115,1143,-280,2032,-508,2667c43834,17405,43542,17914,43199,18167v-343,254,-737,381,-1194,381l,18548,,xe" fillcolor="black" stroked="f" strokeweight="0">
                        <v:stroke miterlimit="83231f" joinstyle="miter"/>
                        <v:path arrowok="t" textboxrect="0,0,44748,18548"/>
                      </v:shape>
                      <v:shape id="Shape 840" o:spid="_x0000_s1253" style="position:absolute;left:867;top:1400;width:447;height:180;visibility:visible;mso-wrap-style:square;v-text-anchor:top" coordsize="44748,179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" path="m4286,l42005,v457,,851,127,1194,381c43542,762,43834,1143,44063,1778v228,635,393,1524,508,2667c44685,5588,44748,6985,44748,8636v,1651,-63,3049,-177,4191c44456,13970,44291,14732,44063,15367v-229,635,-521,1143,-864,1397c42856,17018,42462,17145,42005,17145r-34849,c4197,17145,1861,17399,172,17907l,17978,,431,4286,xe" fillcolor="black" stroked="f" strokeweight="0">
                        <v:stroke miterlimit="83231f" joinstyle="miter"/>
                        <v:path arrowok="t" textboxrect="0,0,44748,17978"/>
                      </v:shape>
                      <v:shape id="Shape 841" o:spid="_x0000_s1254" style="position:absolute;left:867;top:349;width:443;height:594;visibility:visible;mso-wrap-style:square;v-text-anchor:top" coordsize="44329,59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" path="m37001,v1334,,2464,,3391,126c41332,253,42094,508,42691,635v597,254,1016,635,1270,889c44202,1905,44329,2413,44329,2794r,50927c44329,54737,44241,55625,44063,56388v-191,635,-546,1270,-1067,1777c42475,58547,41713,58927,40710,59182v-1016,127,-2312,254,-3912,254c35300,59436,34004,59309,32937,59182v-1079,-127,-2032,-382,-2882,-762c29216,58165,28391,57658,27591,57023v-800,-508,-1677,-1271,-2629,-2159l8528,39497,,32296,,11290r5544,3823c9455,18288,13976,22478,19133,27686l29750,37973r,-34925c29750,2667,29889,2159,30156,1777v280,-380,699,-634,1270,-888c31998,508,32747,381,33687,253,34627,126,35731,,37001,xe" fillcolor="black" stroked="f" strokeweight="0">
                        <v:stroke miterlimit="83231f" joinstyle="miter"/>
                        <v:path arrowok="t" textboxrect="0,0,44329,59436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73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13CAB4" w14:textId="77777777" w:rsidR="0004356E" w:rsidRDefault="0004356E" w:rsidP="0059115A">
            <w:pPr>
              <w:spacing w:line="259" w:lineRule="auto"/>
              <w:ind w:left="12"/>
            </w:pPr>
            <w:r>
              <w:rPr>
                <w:sz w:val="22"/>
              </w:rPr>
              <w:t xml:space="preserve">QB.1  </w:t>
            </w:r>
          </w:p>
        </w:tc>
        <w:tc>
          <w:tcPr>
            <w:tcW w:w="57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55401FC" w14:textId="77777777" w:rsidR="0004356E" w:rsidRDefault="0004356E" w:rsidP="0059115A">
            <w:pPr>
              <w:spacing w:line="259" w:lineRule="auto"/>
              <w:ind w:left="10"/>
            </w:pPr>
            <w:r>
              <w:rPr>
                <w:sz w:val="22"/>
              </w:rPr>
              <w:t xml:space="preserve">Introduction to an Airline reservation system </w:t>
            </w:r>
          </w:p>
        </w:tc>
        <w:tc>
          <w:tcPr>
            <w:tcW w:w="932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02DCC292" w14:textId="77777777" w:rsidR="0004356E" w:rsidRDefault="0004356E" w:rsidP="0059115A">
            <w:pPr>
              <w:spacing w:line="259" w:lineRule="auto"/>
              <w:ind w:right="87"/>
              <w:jc w:val="center"/>
            </w:pPr>
            <w:r>
              <w:rPr>
                <w:sz w:val="22"/>
              </w:rPr>
              <w:t xml:space="preserve">01 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6A20F9FB" w14:textId="77777777" w:rsidR="0004356E" w:rsidRDefault="0004356E" w:rsidP="0059115A">
            <w:pPr>
              <w:spacing w:line="259" w:lineRule="auto"/>
              <w:ind w:left="60"/>
              <w:jc w:val="center"/>
            </w:pPr>
            <w:r>
              <w:rPr>
                <w:sz w:val="22"/>
              </w:rPr>
              <w:t xml:space="preserve">  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double" w:sz="4" w:space="0" w:color="000000"/>
            </w:tcBorders>
            <w:vAlign w:val="center"/>
          </w:tcPr>
          <w:p w14:paraId="0E231311" w14:textId="77777777" w:rsidR="0004356E" w:rsidRDefault="0004356E" w:rsidP="0059115A">
            <w:pPr>
              <w:spacing w:line="259" w:lineRule="auto"/>
              <w:ind w:left="10"/>
            </w:pPr>
            <w:r>
              <w:rPr>
                <w:sz w:val="22"/>
              </w:rPr>
              <w:t xml:space="preserve">  </w:t>
            </w:r>
          </w:p>
        </w:tc>
      </w:tr>
      <w:tr w:rsidR="0004356E" w14:paraId="727E932A" w14:textId="77777777" w:rsidTr="0004356E">
        <w:trPr>
          <w:trHeight w:val="767"/>
        </w:trPr>
        <w:tc>
          <w:tcPr>
            <w:tcW w:w="0" w:type="auto"/>
            <w:vMerge/>
            <w:tcBorders>
              <w:top w:val="nil"/>
              <w:left w:val="double" w:sz="4" w:space="0" w:color="000000"/>
              <w:bottom w:val="nil"/>
              <w:right w:val="single" w:sz="8" w:space="0" w:color="000000"/>
            </w:tcBorders>
          </w:tcPr>
          <w:p w14:paraId="5EBA44EA" w14:textId="77777777" w:rsidR="0004356E" w:rsidRDefault="0004356E" w:rsidP="0059115A">
            <w:pPr>
              <w:spacing w:after="160" w:line="259" w:lineRule="auto"/>
            </w:pPr>
          </w:p>
        </w:tc>
        <w:tc>
          <w:tcPr>
            <w:tcW w:w="73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F2BDDE" w14:textId="77777777" w:rsidR="0004356E" w:rsidRDefault="0004356E" w:rsidP="0059115A">
            <w:pPr>
              <w:spacing w:line="259" w:lineRule="auto"/>
              <w:ind w:left="12"/>
            </w:pPr>
            <w:r>
              <w:rPr>
                <w:sz w:val="22"/>
              </w:rPr>
              <w:t xml:space="preserve">QB.2 to QB.8  </w:t>
            </w:r>
          </w:p>
        </w:tc>
        <w:tc>
          <w:tcPr>
            <w:tcW w:w="57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D6AC6F7" w14:textId="77777777" w:rsidR="0004356E" w:rsidRDefault="0004356E" w:rsidP="0059115A">
            <w:pPr>
              <w:spacing w:line="259" w:lineRule="auto"/>
              <w:ind w:left="10"/>
            </w:pPr>
            <w:r>
              <w:rPr>
                <w:sz w:val="22"/>
              </w:rPr>
              <w:t xml:space="preserve">Design of the Airline reservation system </w:t>
            </w:r>
          </w:p>
        </w:tc>
        <w:tc>
          <w:tcPr>
            <w:tcW w:w="932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445FB8FD" w14:textId="77777777" w:rsidR="0004356E" w:rsidRDefault="0004356E" w:rsidP="0059115A">
            <w:pPr>
              <w:spacing w:line="259" w:lineRule="auto"/>
              <w:ind w:right="87"/>
              <w:jc w:val="center"/>
            </w:pPr>
            <w:r>
              <w:rPr>
                <w:sz w:val="22"/>
              </w:rPr>
              <w:t xml:space="preserve">05 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274891C9" w14:textId="77777777" w:rsidR="0004356E" w:rsidRDefault="0004356E" w:rsidP="0059115A">
            <w:pPr>
              <w:spacing w:line="259" w:lineRule="auto"/>
              <w:ind w:left="60"/>
              <w:jc w:val="center"/>
            </w:pPr>
            <w:r>
              <w:rPr>
                <w:sz w:val="22"/>
              </w:rPr>
              <w:t xml:space="preserve">  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double" w:sz="4" w:space="0" w:color="000000"/>
            </w:tcBorders>
            <w:vAlign w:val="center"/>
          </w:tcPr>
          <w:p w14:paraId="260D97A0" w14:textId="77777777" w:rsidR="0004356E" w:rsidRDefault="0004356E" w:rsidP="0059115A">
            <w:pPr>
              <w:spacing w:line="259" w:lineRule="auto"/>
              <w:ind w:left="10"/>
            </w:pPr>
            <w:r>
              <w:rPr>
                <w:sz w:val="22"/>
              </w:rPr>
              <w:t xml:space="preserve">  </w:t>
            </w:r>
          </w:p>
        </w:tc>
      </w:tr>
      <w:tr w:rsidR="0004356E" w14:paraId="68224078" w14:textId="77777777" w:rsidTr="0004356E">
        <w:trPr>
          <w:trHeight w:val="766"/>
        </w:trPr>
        <w:tc>
          <w:tcPr>
            <w:tcW w:w="0" w:type="auto"/>
            <w:vMerge/>
            <w:tcBorders>
              <w:top w:val="nil"/>
              <w:left w:val="double" w:sz="4" w:space="0" w:color="000000"/>
              <w:bottom w:val="nil"/>
              <w:right w:val="single" w:sz="8" w:space="0" w:color="000000"/>
            </w:tcBorders>
          </w:tcPr>
          <w:p w14:paraId="7CE09B61" w14:textId="77777777" w:rsidR="0004356E" w:rsidRDefault="0004356E" w:rsidP="0059115A">
            <w:pPr>
              <w:spacing w:after="160" w:line="259" w:lineRule="auto"/>
            </w:pPr>
          </w:p>
        </w:tc>
        <w:tc>
          <w:tcPr>
            <w:tcW w:w="73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B5D272" w14:textId="77777777" w:rsidR="0004356E" w:rsidRDefault="0004356E" w:rsidP="0059115A">
            <w:pPr>
              <w:spacing w:line="259" w:lineRule="auto"/>
              <w:ind w:left="12"/>
            </w:pPr>
            <w:r>
              <w:rPr>
                <w:sz w:val="22"/>
              </w:rPr>
              <w:t xml:space="preserve">QB.9  </w:t>
            </w:r>
          </w:p>
        </w:tc>
        <w:tc>
          <w:tcPr>
            <w:tcW w:w="57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D574326" w14:textId="77777777" w:rsidR="0004356E" w:rsidRDefault="0004356E" w:rsidP="0059115A">
            <w:pPr>
              <w:spacing w:line="259" w:lineRule="auto"/>
              <w:ind w:left="10"/>
            </w:pPr>
            <w:r>
              <w:rPr>
                <w:sz w:val="22"/>
              </w:rPr>
              <w:t xml:space="preserve">Implementation of the Airline reservation system  </w:t>
            </w:r>
          </w:p>
        </w:tc>
        <w:tc>
          <w:tcPr>
            <w:tcW w:w="932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67B7B336" w14:textId="77777777" w:rsidR="0004356E" w:rsidRDefault="0004356E" w:rsidP="0059115A">
            <w:pPr>
              <w:spacing w:line="259" w:lineRule="auto"/>
              <w:ind w:right="87"/>
              <w:jc w:val="center"/>
            </w:pPr>
            <w:r>
              <w:rPr>
                <w:sz w:val="22"/>
              </w:rPr>
              <w:t xml:space="preserve">06 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0D63177B" w14:textId="77777777" w:rsidR="0004356E" w:rsidRDefault="0004356E" w:rsidP="0059115A">
            <w:pPr>
              <w:spacing w:line="259" w:lineRule="auto"/>
              <w:ind w:left="60"/>
              <w:jc w:val="center"/>
            </w:pPr>
            <w:r>
              <w:rPr>
                <w:sz w:val="22"/>
              </w:rPr>
              <w:t xml:space="preserve">  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double" w:sz="4" w:space="0" w:color="000000"/>
            </w:tcBorders>
            <w:vAlign w:val="center"/>
          </w:tcPr>
          <w:p w14:paraId="2D887CA3" w14:textId="77777777" w:rsidR="0004356E" w:rsidRDefault="0004356E" w:rsidP="0059115A">
            <w:pPr>
              <w:spacing w:line="259" w:lineRule="auto"/>
              <w:ind w:left="10"/>
            </w:pPr>
            <w:r>
              <w:rPr>
                <w:sz w:val="22"/>
              </w:rPr>
              <w:t xml:space="preserve">  </w:t>
            </w:r>
          </w:p>
        </w:tc>
      </w:tr>
      <w:tr w:rsidR="0004356E" w14:paraId="0A32CAA1" w14:textId="77777777" w:rsidTr="0004356E">
        <w:trPr>
          <w:trHeight w:val="766"/>
        </w:trPr>
        <w:tc>
          <w:tcPr>
            <w:tcW w:w="577" w:type="dxa"/>
            <w:vMerge w:val="restart"/>
            <w:tcBorders>
              <w:top w:val="nil"/>
              <w:left w:val="double" w:sz="4" w:space="0" w:color="000000"/>
              <w:bottom w:val="single" w:sz="4" w:space="0" w:color="000000"/>
              <w:right w:val="single" w:sz="8" w:space="0" w:color="000000"/>
            </w:tcBorders>
          </w:tcPr>
          <w:p w14:paraId="051031D6" w14:textId="77777777" w:rsidR="0004356E" w:rsidRDefault="0004356E" w:rsidP="0059115A">
            <w:pPr>
              <w:spacing w:after="160" w:line="259" w:lineRule="auto"/>
            </w:pPr>
          </w:p>
        </w:tc>
        <w:tc>
          <w:tcPr>
            <w:tcW w:w="73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5483FB" w14:textId="77777777" w:rsidR="0004356E" w:rsidRDefault="0004356E" w:rsidP="0059115A">
            <w:pPr>
              <w:spacing w:line="259" w:lineRule="auto"/>
              <w:ind w:left="4"/>
            </w:pPr>
            <w:r>
              <w:rPr>
                <w:sz w:val="22"/>
              </w:rPr>
              <w:t xml:space="preserve">QB.10 </w:t>
            </w:r>
          </w:p>
        </w:tc>
        <w:tc>
          <w:tcPr>
            <w:tcW w:w="57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A581897" w14:textId="77777777" w:rsidR="0004356E" w:rsidRDefault="0004356E" w:rsidP="0059115A">
            <w:pPr>
              <w:spacing w:line="259" w:lineRule="auto"/>
            </w:pPr>
            <w:r>
              <w:rPr>
                <w:sz w:val="22"/>
              </w:rPr>
              <w:t xml:space="preserve">Demonstration of the Airline reservation system  </w:t>
            </w:r>
          </w:p>
        </w:tc>
        <w:tc>
          <w:tcPr>
            <w:tcW w:w="932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40B41B9E" w14:textId="77777777" w:rsidR="0004356E" w:rsidRDefault="0004356E" w:rsidP="0059115A">
            <w:pPr>
              <w:spacing w:line="259" w:lineRule="auto"/>
              <w:ind w:right="105"/>
              <w:jc w:val="center"/>
            </w:pPr>
            <w:r>
              <w:rPr>
                <w:sz w:val="22"/>
              </w:rPr>
              <w:t xml:space="preserve">02 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5894502B" w14:textId="77777777" w:rsidR="0004356E" w:rsidRDefault="0004356E" w:rsidP="0059115A">
            <w:pPr>
              <w:spacing w:line="259" w:lineRule="auto"/>
              <w:ind w:right="9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double" w:sz="4" w:space="0" w:color="000000"/>
            </w:tcBorders>
            <w:vAlign w:val="center"/>
          </w:tcPr>
          <w:p w14:paraId="4CD45E4F" w14:textId="77777777" w:rsidR="0004356E" w:rsidRDefault="0004356E" w:rsidP="0059115A">
            <w:pPr>
              <w:spacing w:line="259" w:lineRule="auto"/>
            </w:pPr>
            <w:r>
              <w:rPr>
                <w:sz w:val="22"/>
              </w:rPr>
              <w:t xml:space="preserve"> </w:t>
            </w:r>
          </w:p>
        </w:tc>
      </w:tr>
      <w:tr w:rsidR="0004356E" w14:paraId="1C1ED272" w14:textId="77777777" w:rsidTr="0004356E">
        <w:trPr>
          <w:trHeight w:val="464"/>
        </w:trPr>
        <w:tc>
          <w:tcPr>
            <w:tcW w:w="0" w:type="auto"/>
            <w:vMerge/>
            <w:tcBorders>
              <w:top w:val="nil"/>
              <w:left w:val="double" w:sz="4" w:space="0" w:color="000000"/>
              <w:bottom w:val="single" w:sz="4" w:space="0" w:color="000000"/>
              <w:right w:val="single" w:sz="8" w:space="0" w:color="000000"/>
            </w:tcBorders>
          </w:tcPr>
          <w:p w14:paraId="5994325E" w14:textId="77777777" w:rsidR="0004356E" w:rsidRDefault="0004356E" w:rsidP="0059115A">
            <w:pPr>
              <w:spacing w:after="160" w:line="259" w:lineRule="auto"/>
            </w:pPr>
          </w:p>
        </w:tc>
        <w:tc>
          <w:tcPr>
            <w:tcW w:w="735" w:type="dxa"/>
            <w:tcBorders>
              <w:top w:val="single" w:sz="4" w:space="0" w:color="000000"/>
              <w:left w:val="single" w:sz="8" w:space="0" w:color="000000"/>
              <w:bottom w:val="double" w:sz="4" w:space="0" w:color="000000"/>
              <w:right w:val="single" w:sz="4" w:space="0" w:color="000000"/>
            </w:tcBorders>
            <w:vAlign w:val="center"/>
          </w:tcPr>
          <w:p w14:paraId="255D1C9D" w14:textId="77777777" w:rsidR="0004356E" w:rsidRDefault="0004356E" w:rsidP="0059115A">
            <w:pPr>
              <w:spacing w:line="259" w:lineRule="auto"/>
              <w:ind w:left="4"/>
            </w:pPr>
            <w:r>
              <w:rPr>
                <w:sz w:val="22"/>
              </w:rPr>
              <w:t xml:space="preserve">  </w:t>
            </w:r>
          </w:p>
        </w:tc>
        <w:tc>
          <w:tcPr>
            <w:tcW w:w="5782" w:type="dxa"/>
            <w:gridSpan w:val="3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8" w:space="0" w:color="000000"/>
            </w:tcBorders>
          </w:tcPr>
          <w:p w14:paraId="001F6C0F" w14:textId="77777777" w:rsidR="0004356E" w:rsidRDefault="0004356E" w:rsidP="0059115A">
            <w:pPr>
              <w:spacing w:line="259" w:lineRule="auto"/>
              <w:ind w:right="108"/>
              <w:jc w:val="right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Part B:  Max Marks </w:t>
            </w:r>
            <w:r>
              <w:rPr>
                <w:sz w:val="22"/>
              </w:rPr>
              <w:t xml:space="preserve"> </w:t>
            </w:r>
          </w:p>
          <w:p w14:paraId="508137B1" w14:textId="77777777" w:rsidR="0004356E" w:rsidRDefault="0004356E" w:rsidP="0059115A">
            <w:pPr>
              <w:spacing w:line="259" w:lineRule="auto"/>
              <w:jc w:val="right"/>
            </w:pPr>
            <w:r>
              <w:t xml:space="preserve"> </w:t>
            </w:r>
          </w:p>
        </w:tc>
        <w:tc>
          <w:tcPr>
            <w:tcW w:w="932" w:type="dxa"/>
            <w:gridSpan w:val="2"/>
            <w:tcBorders>
              <w:top w:val="single" w:sz="4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  <w:vAlign w:val="center"/>
          </w:tcPr>
          <w:p w14:paraId="08425CA5" w14:textId="77777777" w:rsidR="0004356E" w:rsidRDefault="0004356E" w:rsidP="0059115A">
            <w:pPr>
              <w:spacing w:line="259" w:lineRule="auto"/>
              <w:ind w:right="110"/>
              <w:jc w:val="center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14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  <w:vAlign w:val="center"/>
          </w:tcPr>
          <w:p w14:paraId="74E8D18C" w14:textId="77777777" w:rsidR="0004356E" w:rsidRDefault="0004356E" w:rsidP="0059115A">
            <w:pPr>
              <w:spacing w:line="259" w:lineRule="auto"/>
              <w:ind w:left="41"/>
              <w:jc w:val="center"/>
            </w:pPr>
            <w:r>
              <w:rPr>
                <w:sz w:val="22"/>
              </w:rPr>
              <w:t xml:space="preserve">  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8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 w14:paraId="22BBDD20" w14:textId="77777777" w:rsidR="0004356E" w:rsidRDefault="0004356E" w:rsidP="0059115A">
            <w:pPr>
              <w:spacing w:line="259" w:lineRule="auto"/>
            </w:pPr>
            <w:r>
              <w:rPr>
                <w:sz w:val="22"/>
              </w:rPr>
              <w:t xml:space="preserve">  </w:t>
            </w:r>
          </w:p>
        </w:tc>
      </w:tr>
      <w:tr w:rsidR="0004356E" w14:paraId="6F5A6D06" w14:textId="77777777" w:rsidTr="0004356E">
        <w:trPr>
          <w:trHeight w:val="633"/>
        </w:trPr>
        <w:tc>
          <w:tcPr>
            <w:tcW w:w="577" w:type="dxa"/>
            <w:tcBorders>
              <w:top w:val="single" w:sz="4" w:space="0" w:color="000000"/>
              <w:left w:val="double" w:sz="4" w:space="0" w:color="000000"/>
              <w:bottom w:val="double" w:sz="15" w:space="0" w:color="000000"/>
              <w:right w:val="single" w:sz="11" w:space="0" w:color="000000"/>
            </w:tcBorders>
          </w:tcPr>
          <w:p w14:paraId="657C0D45" w14:textId="77777777" w:rsidR="0004356E" w:rsidRDefault="0004356E" w:rsidP="0059115A">
            <w:pPr>
              <w:spacing w:after="160" w:line="259" w:lineRule="auto"/>
            </w:pPr>
          </w:p>
        </w:tc>
        <w:tc>
          <w:tcPr>
            <w:tcW w:w="6518" w:type="dxa"/>
            <w:gridSpan w:val="4"/>
            <w:tcBorders>
              <w:top w:val="double" w:sz="4" w:space="0" w:color="000000"/>
              <w:left w:val="single" w:sz="11" w:space="0" w:color="000000"/>
              <w:bottom w:val="double" w:sz="4" w:space="0" w:color="000000"/>
              <w:right w:val="single" w:sz="12" w:space="0" w:color="000000"/>
            </w:tcBorders>
          </w:tcPr>
          <w:p w14:paraId="6315F033" w14:textId="77777777" w:rsidR="0004356E" w:rsidRDefault="0004356E" w:rsidP="0059115A">
            <w:pPr>
              <w:spacing w:line="259" w:lineRule="auto"/>
              <w:ind w:right="9"/>
              <w:jc w:val="right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 </w:t>
            </w:r>
          </w:p>
          <w:p w14:paraId="5BACB017" w14:textId="77777777" w:rsidR="0004356E" w:rsidRDefault="0004356E" w:rsidP="0059115A">
            <w:pPr>
              <w:spacing w:line="259" w:lineRule="auto"/>
              <w:ind w:right="109"/>
              <w:jc w:val="right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Total Assignment Marks </w:t>
            </w:r>
            <w:r>
              <w:rPr>
                <w:sz w:val="22"/>
              </w:rPr>
              <w:t xml:space="preserve"> </w:t>
            </w:r>
          </w:p>
          <w:p w14:paraId="0AEC3AD9" w14:textId="77777777" w:rsidR="0004356E" w:rsidRDefault="0004356E" w:rsidP="0059115A">
            <w:pPr>
              <w:spacing w:line="259" w:lineRule="auto"/>
              <w:ind w:right="9"/>
              <w:jc w:val="right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 </w:t>
            </w:r>
          </w:p>
        </w:tc>
        <w:tc>
          <w:tcPr>
            <w:tcW w:w="932" w:type="dxa"/>
            <w:gridSpan w:val="2"/>
            <w:tcBorders>
              <w:top w:val="double" w:sz="4" w:space="0" w:color="000000"/>
              <w:left w:val="single" w:sz="12" w:space="0" w:color="000000"/>
              <w:bottom w:val="double" w:sz="4" w:space="0" w:color="000000"/>
              <w:right w:val="single" w:sz="12" w:space="0" w:color="000000"/>
            </w:tcBorders>
            <w:vAlign w:val="bottom"/>
          </w:tcPr>
          <w:p w14:paraId="239A5E2A" w14:textId="77777777" w:rsidR="0004356E" w:rsidRDefault="0004356E" w:rsidP="0059115A">
            <w:pPr>
              <w:spacing w:line="259" w:lineRule="auto"/>
              <w:ind w:right="110"/>
              <w:jc w:val="center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20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934" w:type="dxa"/>
            <w:tcBorders>
              <w:top w:val="double" w:sz="4" w:space="0" w:color="000000"/>
              <w:left w:val="single" w:sz="12" w:space="0" w:color="000000"/>
              <w:bottom w:val="double" w:sz="4" w:space="0" w:color="000000"/>
              <w:right w:val="single" w:sz="12" w:space="0" w:color="000000"/>
            </w:tcBorders>
            <w:vAlign w:val="bottom"/>
          </w:tcPr>
          <w:p w14:paraId="741B4819" w14:textId="77777777" w:rsidR="0004356E" w:rsidRDefault="0004356E" w:rsidP="0059115A">
            <w:pPr>
              <w:spacing w:line="259" w:lineRule="auto"/>
              <w:ind w:left="41"/>
              <w:jc w:val="center"/>
            </w:pPr>
            <w:r>
              <w:rPr>
                <w:sz w:val="22"/>
              </w:rPr>
              <w:t xml:space="preserve">  </w:t>
            </w:r>
          </w:p>
        </w:tc>
        <w:tc>
          <w:tcPr>
            <w:tcW w:w="1037" w:type="dxa"/>
            <w:tcBorders>
              <w:top w:val="double" w:sz="4" w:space="0" w:color="000000"/>
              <w:left w:val="single" w:sz="12" w:space="0" w:color="000000"/>
              <w:bottom w:val="double" w:sz="4" w:space="0" w:color="000000"/>
              <w:right w:val="double" w:sz="4" w:space="0" w:color="000000"/>
            </w:tcBorders>
            <w:vAlign w:val="bottom"/>
          </w:tcPr>
          <w:p w14:paraId="55A9D4ED" w14:textId="77777777" w:rsidR="0004356E" w:rsidRDefault="0004356E" w:rsidP="0059115A">
            <w:pPr>
              <w:spacing w:line="259" w:lineRule="auto"/>
            </w:pPr>
            <w:r>
              <w:rPr>
                <w:sz w:val="22"/>
              </w:rPr>
              <w:t xml:space="preserve">  </w:t>
            </w:r>
          </w:p>
        </w:tc>
      </w:tr>
    </w:tbl>
    <w:p w14:paraId="1FAFA3BB" w14:textId="77777777" w:rsidR="0004356E" w:rsidRDefault="0004356E" w:rsidP="00CB4E21">
      <w:pPr>
        <w:spacing w:line="259" w:lineRule="auto"/>
        <w:rPr>
          <w:rFonts w:ascii="Times New Roman" w:hAnsi="Times New Roman"/>
        </w:rPr>
      </w:pPr>
    </w:p>
    <w:tbl>
      <w:tblPr>
        <w:tblStyle w:val="TableGrid"/>
        <w:tblW w:w="10189" w:type="dxa"/>
        <w:tblInd w:w="43" w:type="dxa"/>
        <w:tblCellMar>
          <w:top w:w="89" w:type="dxa"/>
          <w:left w:w="106" w:type="dxa"/>
        </w:tblCellMar>
        <w:tblLook w:val="04A0" w:firstRow="1" w:lastRow="0" w:firstColumn="1" w:lastColumn="0" w:noHBand="0" w:noVBand="1"/>
      </w:tblPr>
      <w:tblGrid>
        <w:gridCol w:w="2360"/>
        <w:gridCol w:w="1226"/>
        <w:gridCol w:w="2451"/>
        <w:gridCol w:w="1227"/>
        <w:gridCol w:w="2925"/>
      </w:tblGrid>
      <w:tr w:rsidR="0004356E" w14:paraId="45688415" w14:textId="77777777" w:rsidTr="0004356E">
        <w:trPr>
          <w:trHeight w:val="206"/>
        </w:trPr>
        <w:tc>
          <w:tcPr>
            <w:tcW w:w="10189" w:type="dxa"/>
            <w:gridSpan w:val="5"/>
            <w:tcBorders>
              <w:top w:val="double" w:sz="4" w:space="0" w:color="000000"/>
              <w:left w:val="double" w:sz="4" w:space="0" w:color="000000"/>
              <w:bottom w:val="single" w:sz="4" w:space="0" w:color="000000"/>
              <w:right w:val="double" w:sz="4" w:space="0" w:color="000000"/>
            </w:tcBorders>
            <w:vAlign w:val="center"/>
          </w:tcPr>
          <w:p w14:paraId="26B9EA91" w14:textId="77777777" w:rsidR="0004356E" w:rsidRDefault="0004356E" w:rsidP="0059115A">
            <w:pPr>
              <w:spacing w:line="259" w:lineRule="auto"/>
              <w:ind w:right="112"/>
              <w:jc w:val="center"/>
            </w:pPr>
            <w:proofErr w:type="gramStart"/>
            <w:r>
              <w:rPr>
                <w:rFonts w:ascii="Calibri" w:eastAsia="Calibri" w:hAnsi="Calibri" w:cs="Calibri"/>
                <w:b/>
                <w:sz w:val="22"/>
              </w:rPr>
              <w:t>Course  Marks</w:t>
            </w:r>
            <w:proofErr w:type="gramEnd"/>
            <w:r>
              <w:rPr>
                <w:rFonts w:ascii="Calibri" w:eastAsia="Calibri" w:hAnsi="Calibri" w:cs="Calibri"/>
                <w:b/>
                <w:sz w:val="22"/>
              </w:rPr>
              <w:t xml:space="preserve"> Tabulation </w:t>
            </w:r>
            <w:r>
              <w:rPr>
                <w:sz w:val="22"/>
              </w:rPr>
              <w:t xml:space="preserve"> </w:t>
            </w:r>
          </w:p>
        </w:tc>
      </w:tr>
      <w:tr w:rsidR="0004356E" w14:paraId="0BC90152" w14:textId="77777777" w:rsidTr="0004356E">
        <w:trPr>
          <w:trHeight w:val="221"/>
        </w:trPr>
        <w:tc>
          <w:tcPr>
            <w:tcW w:w="2360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559FF770" w14:textId="77777777" w:rsidR="0004356E" w:rsidRDefault="0004356E" w:rsidP="0059115A">
            <w:pPr>
              <w:spacing w:line="259" w:lineRule="auto"/>
              <w:jc w:val="center"/>
            </w:pPr>
            <w:r>
              <w:rPr>
                <w:rFonts w:ascii="Calibri" w:eastAsia="Calibri" w:hAnsi="Calibri" w:cs="Calibri"/>
                <w:b/>
                <w:sz w:val="20"/>
              </w:rPr>
              <w:t xml:space="preserve">Component- 1(B) Assignment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46D69" w14:textId="77777777" w:rsidR="0004356E" w:rsidRDefault="0004356E" w:rsidP="0059115A">
            <w:pPr>
              <w:spacing w:line="259" w:lineRule="auto"/>
              <w:ind w:right="111"/>
              <w:jc w:val="center"/>
            </w:pPr>
            <w:r>
              <w:rPr>
                <w:rFonts w:ascii="Calibri" w:eastAsia="Calibri" w:hAnsi="Calibri" w:cs="Calibri"/>
                <w:b/>
                <w:sz w:val="20"/>
              </w:rPr>
              <w:t xml:space="preserve">First </w:t>
            </w:r>
            <w:r>
              <w:rPr>
                <w:sz w:val="22"/>
              </w:rPr>
              <w:t xml:space="preserve"> </w:t>
            </w:r>
          </w:p>
          <w:p w14:paraId="7A463A4B" w14:textId="77777777" w:rsidR="0004356E" w:rsidRDefault="0004356E" w:rsidP="0059115A">
            <w:pPr>
              <w:spacing w:line="259" w:lineRule="auto"/>
              <w:ind w:right="117"/>
              <w:jc w:val="center"/>
            </w:pPr>
            <w:r>
              <w:rPr>
                <w:rFonts w:ascii="Calibri" w:eastAsia="Calibri" w:hAnsi="Calibri" w:cs="Calibri"/>
                <w:b/>
                <w:sz w:val="20"/>
              </w:rPr>
              <w:t xml:space="preserve">Examiner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3757D6" w14:textId="77777777" w:rsidR="0004356E" w:rsidRDefault="0004356E" w:rsidP="0059115A">
            <w:pPr>
              <w:spacing w:line="259" w:lineRule="auto"/>
              <w:ind w:right="116"/>
              <w:jc w:val="center"/>
            </w:pPr>
            <w:r>
              <w:rPr>
                <w:rFonts w:ascii="Calibri" w:eastAsia="Calibri" w:hAnsi="Calibri" w:cs="Calibri"/>
                <w:b/>
                <w:sz w:val="20"/>
              </w:rPr>
              <w:t xml:space="preserve">Remarks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31B20B" w14:textId="77777777" w:rsidR="0004356E" w:rsidRDefault="0004356E" w:rsidP="0059115A">
            <w:pPr>
              <w:spacing w:line="259" w:lineRule="auto"/>
              <w:ind w:left="22"/>
            </w:pPr>
            <w:r>
              <w:rPr>
                <w:rFonts w:ascii="Calibri" w:eastAsia="Calibri" w:hAnsi="Calibri" w:cs="Calibri"/>
                <w:b/>
                <w:sz w:val="20"/>
              </w:rPr>
              <w:t xml:space="preserve">Moderator 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center"/>
          </w:tcPr>
          <w:p w14:paraId="668808DD" w14:textId="77777777" w:rsidR="0004356E" w:rsidRDefault="0004356E" w:rsidP="0059115A">
            <w:pPr>
              <w:spacing w:line="259" w:lineRule="auto"/>
              <w:ind w:right="114"/>
              <w:jc w:val="center"/>
            </w:pPr>
            <w:r>
              <w:rPr>
                <w:rFonts w:ascii="Calibri" w:eastAsia="Calibri" w:hAnsi="Calibri" w:cs="Calibri"/>
                <w:b/>
                <w:sz w:val="20"/>
              </w:rPr>
              <w:t xml:space="preserve">Remarks </w:t>
            </w:r>
            <w:r>
              <w:rPr>
                <w:sz w:val="22"/>
              </w:rPr>
              <w:t xml:space="preserve"> </w:t>
            </w:r>
          </w:p>
        </w:tc>
      </w:tr>
      <w:tr w:rsidR="0004356E" w14:paraId="76192F89" w14:textId="77777777" w:rsidTr="0004356E">
        <w:trPr>
          <w:trHeight w:val="199"/>
        </w:trPr>
        <w:tc>
          <w:tcPr>
            <w:tcW w:w="2360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446402" w14:textId="77777777" w:rsidR="0004356E" w:rsidRDefault="0004356E" w:rsidP="0059115A">
            <w:pPr>
              <w:spacing w:line="259" w:lineRule="auto"/>
              <w:ind w:right="111"/>
              <w:jc w:val="center"/>
            </w:pPr>
            <w:r>
              <w:rPr>
                <w:sz w:val="20"/>
              </w:rPr>
              <w:t xml:space="preserve">Q1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D6391" w14:textId="77777777" w:rsidR="0004356E" w:rsidRDefault="0004356E" w:rsidP="0059115A">
            <w:pPr>
              <w:spacing w:line="259" w:lineRule="auto"/>
              <w:ind w:left="2"/>
            </w:pPr>
            <w:r>
              <w:rPr>
                <w:rFonts w:ascii="Calibri" w:eastAsia="Calibri" w:hAnsi="Calibri" w:cs="Calibri"/>
                <w:b/>
                <w:sz w:val="20"/>
              </w:rPr>
              <w:t xml:space="preserve">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1660C" w14:textId="77777777" w:rsidR="0004356E" w:rsidRDefault="0004356E" w:rsidP="0059115A">
            <w:pPr>
              <w:spacing w:line="259" w:lineRule="auto"/>
            </w:pPr>
            <w:r>
              <w:rPr>
                <w:sz w:val="20"/>
              </w:rPr>
              <w:t xml:space="preserve">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4D94A" w14:textId="77777777" w:rsidR="0004356E" w:rsidRDefault="0004356E" w:rsidP="0059115A">
            <w:pPr>
              <w:spacing w:line="259" w:lineRule="auto"/>
            </w:pPr>
            <w:r>
              <w:rPr>
                <w:sz w:val="20"/>
              </w:rPr>
              <w:t xml:space="preserve">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09A0BA56" w14:textId="77777777" w:rsidR="0004356E" w:rsidRDefault="0004356E" w:rsidP="0059115A">
            <w:pPr>
              <w:spacing w:line="259" w:lineRule="auto"/>
              <w:ind w:left="2"/>
            </w:pPr>
            <w:r>
              <w:rPr>
                <w:sz w:val="20"/>
              </w:rPr>
              <w:t xml:space="preserve"> </w:t>
            </w:r>
            <w:r>
              <w:rPr>
                <w:sz w:val="22"/>
              </w:rPr>
              <w:t xml:space="preserve"> </w:t>
            </w:r>
          </w:p>
        </w:tc>
      </w:tr>
      <w:tr w:rsidR="0004356E" w14:paraId="33F6A7A4" w14:textId="77777777" w:rsidTr="0004356E">
        <w:trPr>
          <w:trHeight w:val="199"/>
        </w:trPr>
        <w:tc>
          <w:tcPr>
            <w:tcW w:w="2360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4180BF" w14:textId="77777777" w:rsidR="0004356E" w:rsidRDefault="0004356E" w:rsidP="0059115A">
            <w:pPr>
              <w:spacing w:line="259" w:lineRule="auto"/>
              <w:ind w:right="111"/>
              <w:jc w:val="center"/>
            </w:pPr>
            <w:r>
              <w:rPr>
                <w:sz w:val="20"/>
              </w:rPr>
              <w:t xml:space="preserve">Q2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F50178" w14:textId="77777777" w:rsidR="0004356E" w:rsidRDefault="0004356E" w:rsidP="0059115A">
            <w:pPr>
              <w:spacing w:line="259" w:lineRule="auto"/>
              <w:ind w:left="2"/>
            </w:pPr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62985" w14:textId="77777777" w:rsidR="0004356E" w:rsidRDefault="0004356E" w:rsidP="0059115A">
            <w:pPr>
              <w:spacing w:line="259" w:lineRule="auto"/>
            </w:pPr>
            <w:r>
              <w:rPr>
                <w:sz w:val="20"/>
              </w:rPr>
              <w:t xml:space="preserve">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38D63" w14:textId="77777777" w:rsidR="0004356E" w:rsidRDefault="0004356E" w:rsidP="0059115A">
            <w:pPr>
              <w:spacing w:line="259" w:lineRule="auto"/>
            </w:pPr>
            <w:r>
              <w:rPr>
                <w:sz w:val="20"/>
              </w:rPr>
              <w:t xml:space="preserve">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5143E009" w14:textId="77777777" w:rsidR="0004356E" w:rsidRDefault="0004356E" w:rsidP="0059115A">
            <w:pPr>
              <w:spacing w:line="259" w:lineRule="auto"/>
              <w:ind w:left="2"/>
            </w:pPr>
            <w:r>
              <w:rPr>
                <w:sz w:val="20"/>
              </w:rPr>
              <w:t xml:space="preserve"> </w:t>
            </w:r>
            <w:r>
              <w:rPr>
                <w:sz w:val="22"/>
              </w:rPr>
              <w:t xml:space="preserve"> </w:t>
            </w:r>
          </w:p>
        </w:tc>
      </w:tr>
      <w:tr w:rsidR="0004356E" w14:paraId="13A248AD" w14:textId="77777777" w:rsidTr="0004356E">
        <w:trPr>
          <w:trHeight w:val="297"/>
        </w:trPr>
        <w:tc>
          <w:tcPr>
            <w:tcW w:w="2360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8A0769" w14:textId="77777777" w:rsidR="0004356E" w:rsidRDefault="0004356E" w:rsidP="0059115A">
            <w:pPr>
              <w:spacing w:line="259" w:lineRule="auto"/>
              <w:ind w:left="2"/>
            </w:pPr>
            <w:r>
              <w:rPr>
                <w:rFonts w:ascii="Calibri" w:eastAsia="Calibri" w:hAnsi="Calibri" w:cs="Calibri"/>
                <w:b/>
                <w:sz w:val="20"/>
              </w:rPr>
              <w:t xml:space="preserve">Marks (out of </w:t>
            </w:r>
            <w:proofErr w:type="gramStart"/>
            <w:r>
              <w:rPr>
                <w:rFonts w:ascii="Calibri" w:eastAsia="Calibri" w:hAnsi="Calibri" w:cs="Calibri"/>
                <w:b/>
                <w:sz w:val="20"/>
              </w:rPr>
              <w:t>20 )</w:t>
            </w:r>
            <w:proofErr w:type="gramEnd"/>
            <w:r>
              <w:rPr>
                <w:rFonts w:ascii="Calibri" w:eastAsia="Calibri" w:hAnsi="Calibri" w:cs="Calibri"/>
                <w:b/>
                <w:sz w:val="20"/>
              </w:rPr>
              <w:t xml:space="preserve">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B0FE7" w14:textId="77777777" w:rsidR="0004356E" w:rsidRDefault="0004356E" w:rsidP="0059115A">
            <w:pPr>
              <w:spacing w:line="259" w:lineRule="auto"/>
              <w:ind w:left="2"/>
            </w:pPr>
            <w:r>
              <w:rPr>
                <w:sz w:val="20"/>
              </w:rPr>
              <w:t xml:space="preserve">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DD2B5" w14:textId="77777777" w:rsidR="0004356E" w:rsidRDefault="0004356E" w:rsidP="0059115A">
            <w:pPr>
              <w:spacing w:line="259" w:lineRule="auto"/>
            </w:pPr>
            <w:r>
              <w:rPr>
                <w:sz w:val="20"/>
              </w:rPr>
              <w:t xml:space="preserve">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92FA9" w14:textId="77777777" w:rsidR="0004356E" w:rsidRDefault="0004356E" w:rsidP="0059115A">
            <w:pPr>
              <w:spacing w:line="259" w:lineRule="auto"/>
            </w:pPr>
            <w:r>
              <w:rPr>
                <w:sz w:val="20"/>
              </w:rPr>
              <w:t xml:space="preserve">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2326694C" w14:textId="77777777" w:rsidR="0004356E" w:rsidRDefault="0004356E" w:rsidP="0059115A">
            <w:pPr>
              <w:spacing w:line="259" w:lineRule="auto"/>
              <w:ind w:left="2"/>
            </w:pPr>
            <w:r>
              <w:rPr>
                <w:sz w:val="20"/>
              </w:rPr>
              <w:t xml:space="preserve"> </w:t>
            </w:r>
            <w:r>
              <w:rPr>
                <w:sz w:val="22"/>
              </w:rPr>
              <w:t xml:space="preserve"> </w:t>
            </w:r>
          </w:p>
        </w:tc>
      </w:tr>
      <w:tr w:rsidR="0004356E" w14:paraId="1EBDA5A8" w14:textId="77777777" w:rsidTr="0004356E">
        <w:trPr>
          <w:trHeight w:val="1089"/>
        </w:trPr>
        <w:tc>
          <w:tcPr>
            <w:tcW w:w="10189" w:type="dxa"/>
            <w:gridSpan w:val="5"/>
            <w:tcBorders>
              <w:top w:val="sing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53CAD3F0" w14:textId="77777777" w:rsidR="0004356E" w:rsidRDefault="0004356E" w:rsidP="0059115A">
            <w:pPr>
              <w:spacing w:line="259" w:lineRule="auto"/>
              <w:ind w:left="2"/>
            </w:pPr>
            <w:r>
              <w:rPr>
                <w:sz w:val="20"/>
              </w:rPr>
              <w:t xml:space="preserve"> </w:t>
            </w:r>
            <w:r>
              <w:rPr>
                <w:sz w:val="22"/>
              </w:rPr>
              <w:t xml:space="preserve"> </w:t>
            </w:r>
          </w:p>
          <w:p w14:paraId="273175C8" w14:textId="77777777" w:rsidR="0004356E" w:rsidRDefault="0004356E" w:rsidP="0059115A">
            <w:pPr>
              <w:spacing w:line="259" w:lineRule="auto"/>
              <w:ind w:left="2"/>
            </w:pPr>
            <w:r>
              <w:rPr>
                <w:sz w:val="20"/>
              </w:rPr>
              <w:t xml:space="preserve"> </w:t>
            </w:r>
            <w:r>
              <w:rPr>
                <w:sz w:val="22"/>
              </w:rPr>
              <w:t xml:space="preserve"> </w:t>
            </w:r>
          </w:p>
          <w:p w14:paraId="2F803A19" w14:textId="77777777" w:rsidR="0004356E" w:rsidRDefault="0004356E" w:rsidP="0059115A">
            <w:pPr>
              <w:spacing w:line="259" w:lineRule="auto"/>
              <w:ind w:left="2"/>
            </w:pPr>
            <w:r>
              <w:rPr>
                <w:sz w:val="20"/>
              </w:rPr>
              <w:t xml:space="preserve"> </w:t>
            </w:r>
            <w:r>
              <w:rPr>
                <w:sz w:val="22"/>
              </w:rPr>
              <w:t xml:space="preserve"> </w:t>
            </w:r>
          </w:p>
          <w:p w14:paraId="65418CA6" w14:textId="77777777" w:rsidR="0004356E" w:rsidRDefault="0004356E" w:rsidP="0059115A">
            <w:pPr>
              <w:spacing w:line="259" w:lineRule="auto"/>
              <w:ind w:left="2"/>
            </w:pPr>
            <w:r>
              <w:rPr>
                <w:sz w:val="20"/>
              </w:rPr>
              <w:t xml:space="preserve">Signature of First Examiner                                                                                                            Signature of Second Examiner </w:t>
            </w:r>
            <w:r>
              <w:rPr>
                <w:sz w:val="22"/>
              </w:rPr>
              <w:t xml:space="preserve"> </w:t>
            </w:r>
          </w:p>
        </w:tc>
      </w:tr>
    </w:tbl>
    <w:p w14:paraId="04BFE63B" w14:textId="048E416C" w:rsidR="00DD70CE" w:rsidRPr="0004356E" w:rsidRDefault="00DD70CE" w:rsidP="0004356E">
      <w:pPr>
        <w:spacing w:line="259" w:lineRule="auto"/>
        <w:sectPr w:rsidR="00DD70CE" w:rsidRPr="0004356E" w:rsidSect="00435573">
          <w:pgSz w:w="11909" w:h="16834" w:code="9"/>
          <w:pgMar w:top="1152" w:right="1152" w:bottom="1152" w:left="1530" w:header="720" w:footer="432" w:gutter="0"/>
          <w:pgNumType w:fmt="lowerRoman"/>
          <w:cols w:space="720"/>
          <w:titlePg/>
          <w:docGrid w:linePitch="360"/>
        </w:sectPr>
      </w:pPr>
    </w:p>
    <w:p w14:paraId="50F01A2F" w14:textId="77777777" w:rsidR="009D4E60" w:rsidRPr="00B11A5B" w:rsidRDefault="009D4E60" w:rsidP="009A40F5">
      <w:pPr>
        <w:pStyle w:val="Heading1"/>
        <w:jc w:val="right"/>
        <w:rPr>
          <w:rFonts w:cstheme="minorHAnsi"/>
          <w:b/>
          <w:sz w:val="24"/>
          <w:u w:val="single"/>
        </w:rPr>
      </w:pPr>
      <w:bookmarkStart w:id="12" w:name="_Toc185910110"/>
      <w:bookmarkStart w:id="13" w:name="_Toc36774661"/>
      <w:r w:rsidRPr="00B11A5B">
        <w:rPr>
          <w:rFonts w:cstheme="minorHAnsi"/>
          <w:b/>
          <w:sz w:val="24"/>
          <w:u w:val="single"/>
        </w:rPr>
        <w:lastRenderedPageBreak/>
        <w:t>Question No. 1</w:t>
      </w:r>
      <w:bookmarkEnd w:id="13"/>
    </w:p>
    <w:p w14:paraId="2629521F" w14:textId="77777777" w:rsidR="009D4E60" w:rsidRPr="00B11A5B" w:rsidRDefault="009D4E60" w:rsidP="009D4E60">
      <w:pPr>
        <w:jc w:val="right"/>
        <w:rPr>
          <w:rFonts w:cstheme="minorHAnsi"/>
          <w:b/>
          <w:sz w:val="28"/>
          <w:u w:val="single"/>
        </w:rPr>
      </w:pPr>
    </w:p>
    <w:p w14:paraId="1A4028F6" w14:textId="77777777" w:rsidR="009D4E60" w:rsidRPr="00B11A5B" w:rsidRDefault="009D4E60" w:rsidP="009D4E60">
      <w:pPr>
        <w:rPr>
          <w:rFonts w:cstheme="minorHAnsi"/>
          <w:b/>
          <w:u w:val="single"/>
        </w:rPr>
      </w:pPr>
      <w:r w:rsidRPr="00B11A5B">
        <w:rPr>
          <w:rFonts w:cstheme="minorHAnsi"/>
          <w:b/>
          <w:u w:val="single"/>
        </w:rPr>
        <w:t>Solution to Question No. 1:</w:t>
      </w:r>
    </w:p>
    <w:p w14:paraId="2A701399" w14:textId="77777777" w:rsidR="009A40F5" w:rsidRPr="00B11A5B" w:rsidRDefault="009A40F5" w:rsidP="009D4E60">
      <w:pPr>
        <w:rPr>
          <w:rFonts w:cstheme="minorHAnsi"/>
          <w:b/>
          <w:u w:val="single"/>
        </w:rPr>
      </w:pPr>
    </w:p>
    <w:p w14:paraId="2945FEEA" w14:textId="5F9458B7" w:rsidR="00CB4E21" w:rsidRDefault="00CB4E21" w:rsidP="00CB4E21">
      <w:pPr>
        <w:pStyle w:val="Heading2"/>
        <w:rPr>
          <w:rFonts w:eastAsia="Calibri"/>
        </w:rPr>
      </w:pPr>
      <w:bookmarkStart w:id="14" w:name="_Toc36774662"/>
      <w:r>
        <w:rPr>
          <w:rFonts w:asciiTheme="minorHAnsi" w:hAnsiTheme="minorHAnsi" w:cstheme="minorHAnsi"/>
        </w:rPr>
        <w:t xml:space="preserve">A1.1 </w:t>
      </w:r>
      <w:r w:rsidR="00D612AC" w:rsidRPr="00D612AC">
        <w:rPr>
          <w:rFonts w:eastAsia="Calibri"/>
        </w:rPr>
        <w:t>Illustration of how C programmers manually and explicitly free memory</w:t>
      </w:r>
      <w:bookmarkEnd w:id="14"/>
    </w:p>
    <w:p w14:paraId="077593CC" w14:textId="5B766960" w:rsidR="00CB4E21" w:rsidRDefault="00CB4E21" w:rsidP="00CB4E21">
      <w:pPr>
        <w:pStyle w:val="Heading2"/>
      </w:pPr>
      <w:bookmarkStart w:id="15" w:name="_Toc36774663"/>
      <w:r>
        <w:rPr>
          <w:rFonts w:eastAsia="Calibri"/>
        </w:rPr>
        <w:t xml:space="preserve">A1.2 </w:t>
      </w:r>
      <w:r w:rsidR="00D612AC" w:rsidRPr="00D612AC">
        <w:rPr>
          <w:rFonts w:eastAsia="Calibri"/>
        </w:rPr>
        <w:t>Illustration of how Java programmers rely on the Garbage Collector</w:t>
      </w:r>
      <w:bookmarkEnd w:id="15"/>
    </w:p>
    <w:p w14:paraId="1045A85D" w14:textId="394AB7D0" w:rsidR="00D612AC" w:rsidRDefault="00CB4E21" w:rsidP="00D612AC">
      <w:pPr>
        <w:pStyle w:val="Heading2"/>
      </w:pPr>
      <w:bookmarkStart w:id="16" w:name="_Toc36774664"/>
      <w:r>
        <w:t xml:space="preserve">A1.3 </w:t>
      </w:r>
      <w:r w:rsidR="00D612AC" w:rsidRPr="00D612AC">
        <w:t>Comparison of the manual and the automated approaches</w:t>
      </w:r>
      <w:bookmarkEnd w:id="16"/>
    </w:p>
    <w:p w14:paraId="7771EFAF" w14:textId="6EBDE0D6" w:rsidR="00D612AC" w:rsidRPr="00D612AC" w:rsidRDefault="00D612AC" w:rsidP="00D612AC">
      <w:pPr>
        <w:pStyle w:val="Heading2"/>
      </w:pPr>
      <w:bookmarkStart w:id="17" w:name="_Toc36774665"/>
      <w:r>
        <w:t xml:space="preserve">A1.4 </w:t>
      </w:r>
      <w:r w:rsidRPr="00D612AC">
        <w:t>The stance taken with justification</w:t>
      </w:r>
      <w:bookmarkEnd w:id="17"/>
    </w:p>
    <w:p w14:paraId="683B4998" w14:textId="77777777" w:rsidR="00761F52" w:rsidRPr="00B11A5B" w:rsidRDefault="00761F52" w:rsidP="009E2091">
      <w:pPr>
        <w:jc w:val="both"/>
        <w:rPr>
          <w:rFonts w:cstheme="minorHAnsi"/>
        </w:rPr>
      </w:pPr>
    </w:p>
    <w:p w14:paraId="0C3B181D" w14:textId="43153B6E" w:rsidR="008D3283" w:rsidRPr="00B11A5B" w:rsidRDefault="008D3283" w:rsidP="008D3283">
      <w:pPr>
        <w:pStyle w:val="Heading1"/>
        <w:jc w:val="right"/>
        <w:rPr>
          <w:rFonts w:cstheme="minorHAnsi"/>
          <w:b/>
          <w:sz w:val="24"/>
          <w:u w:val="single"/>
        </w:rPr>
      </w:pPr>
      <w:bookmarkStart w:id="18" w:name="_Toc36774666"/>
      <w:r w:rsidRPr="00B11A5B">
        <w:rPr>
          <w:rFonts w:cstheme="minorHAnsi"/>
          <w:b/>
          <w:sz w:val="24"/>
          <w:u w:val="single"/>
        </w:rPr>
        <w:t>Question No. 2</w:t>
      </w:r>
      <w:bookmarkEnd w:id="18"/>
    </w:p>
    <w:p w14:paraId="5218C788" w14:textId="77777777" w:rsidR="008D3283" w:rsidRPr="00B11A5B" w:rsidRDefault="008D3283" w:rsidP="008D3283">
      <w:pPr>
        <w:jc w:val="right"/>
        <w:rPr>
          <w:rFonts w:cstheme="minorHAnsi"/>
          <w:b/>
          <w:sz w:val="28"/>
          <w:u w:val="single"/>
        </w:rPr>
      </w:pPr>
    </w:p>
    <w:p w14:paraId="1BAB92B0" w14:textId="77777777" w:rsidR="008D3283" w:rsidRPr="00B11A5B" w:rsidRDefault="008D3283" w:rsidP="008D3283">
      <w:pPr>
        <w:rPr>
          <w:rFonts w:cstheme="minorHAnsi"/>
          <w:b/>
          <w:u w:val="single"/>
        </w:rPr>
      </w:pPr>
      <w:r w:rsidRPr="00B11A5B">
        <w:rPr>
          <w:rFonts w:cstheme="minorHAnsi"/>
          <w:b/>
          <w:u w:val="single"/>
        </w:rPr>
        <w:t>Solution to Question No. 2:</w:t>
      </w:r>
    </w:p>
    <w:p w14:paraId="20271B18" w14:textId="77777777" w:rsidR="008D3283" w:rsidRPr="00B11A5B" w:rsidRDefault="008D3283" w:rsidP="008D3283">
      <w:pPr>
        <w:rPr>
          <w:rFonts w:cstheme="minorHAnsi"/>
          <w:b/>
          <w:u w:val="single"/>
        </w:rPr>
      </w:pPr>
    </w:p>
    <w:p w14:paraId="6AD44689" w14:textId="08C82929" w:rsidR="003020EB" w:rsidRPr="003020EB" w:rsidRDefault="003020EB" w:rsidP="003020EB">
      <w:pPr>
        <w:pStyle w:val="Heading2"/>
      </w:pPr>
      <w:bookmarkStart w:id="19" w:name="_Toc36774667"/>
      <w:r>
        <w:t xml:space="preserve">B1.1 </w:t>
      </w:r>
      <w:r w:rsidR="00D612AC" w:rsidRPr="00D612AC">
        <w:t>Introduction to an Airline reservation system</w:t>
      </w:r>
      <w:bookmarkEnd w:id="19"/>
    </w:p>
    <w:p w14:paraId="6CA2F392" w14:textId="218D7769" w:rsidR="003020EB" w:rsidRPr="003020EB" w:rsidRDefault="003020EB" w:rsidP="003020EB">
      <w:pPr>
        <w:pStyle w:val="Heading2"/>
      </w:pPr>
      <w:bookmarkStart w:id="20" w:name="_Toc36774668"/>
      <w:r>
        <w:t xml:space="preserve">B1.2 </w:t>
      </w:r>
      <w:r w:rsidR="00D612AC" w:rsidRPr="00D612AC">
        <w:t>Design of the Airline reservation system</w:t>
      </w:r>
      <w:bookmarkEnd w:id="20"/>
      <w:r w:rsidRPr="003020EB">
        <w:t xml:space="preserve"> </w:t>
      </w:r>
    </w:p>
    <w:p w14:paraId="0F6B6DA6" w14:textId="42E32C13" w:rsidR="003757EC" w:rsidRPr="00B11A5B" w:rsidRDefault="003020EB" w:rsidP="003020EB">
      <w:pPr>
        <w:pStyle w:val="Heading2"/>
      </w:pPr>
      <w:bookmarkStart w:id="21" w:name="_Toc36774669"/>
      <w:r>
        <w:t xml:space="preserve">B1.3 </w:t>
      </w:r>
      <w:r w:rsidR="00D612AC" w:rsidRPr="00D612AC">
        <w:t>Implementation of the Airline reservation system</w:t>
      </w:r>
      <w:bookmarkEnd w:id="21"/>
    </w:p>
    <w:bookmarkEnd w:id="12"/>
    <w:p w14:paraId="07ECC9CE" w14:textId="75AD3849" w:rsidR="003020EB" w:rsidRDefault="003020EB">
      <w:pPr>
        <w:rPr>
          <w:rFonts w:cstheme="minorHAnsi"/>
        </w:rPr>
      </w:pPr>
    </w:p>
    <w:p w14:paraId="11553E3C" w14:textId="0E414510" w:rsidR="0004356E" w:rsidRDefault="0004356E">
      <w:pPr>
        <w:rPr>
          <w:rFonts w:cstheme="minorHAnsi"/>
        </w:rPr>
      </w:pPr>
      <w:r>
        <w:rPr>
          <w:rFonts w:cstheme="minorHAnsi"/>
        </w:rPr>
        <w:br w:type="page"/>
      </w:r>
    </w:p>
    <w:p w14:paraId="7903324D" w14:textId="77777777" w:rsidR="0004356E" w:rsidRDefault="0004356E">
      <w:pPr>
        <w:rPr>
          <w:rFonts w:cstheme="minorHAnsi"/>
        </w:rPr>
      </w:pPr>
      <w:bookmarkStart w:id="22" w:name="_GoBack"/>
      <w:bookmarkEnd w:id="22"/>
    </w:p>
    <w:p w14:paraId="1717519C" w14:textId="77777777" w:rsidR="00656F13" w:rsidRPr="00010B44" w:rsidRDefault="00656F13" w:rsidP="00010B44">
      <w:pPr>
        <w:pStyle w:val="Heading1"/>
        <w:pBdr>
          <w:bottom w:val="single" w:sz="6" w:space="1" w:color="auto"/>
        </w:pBdr>
        <w:jc w:val="right"/>
        <w:rPr>
          <w:sz w:val="36"/>
          <w:szCs w:val="36"/>
        </w:rPr>
      </w:pPr>
      <w:bookmarkStart w:id="23" w:name="_Toc36774670"/>
      <w:r w:rsidRPr="00010B44">
        <w:rPr>
          <w:sz w:val="36"/>
          <w:szCs w:val="36"/>
        </w:rPr>
        <w:t>Bibliography</w:t>
      </w:r>
      <w:bookmarkEnd w:id="23"/>
    </w:p>
    <w:p w14:paraId="74A27CCD" w14:textId="77777777" w:rsidR="00010B44" w:rsidRPr="007C0CA4" w:rsidRDefault="00010B44" w:rsidP="007C0CA4"/>
    <w:p w14:paraId="189AA7FB" w14:textId="77777777" w:rsidR="00656F13" w:rsidRDefault="00656F13" w:rsidP="00656F13">
      <w:pPr>
        <w:jc w:val="right"/>
        <w:rPr>
          <w:rFonts w:cstheme="minorHAnsi"/>
          <w:b/>
        </w:rPr>
      </w:pPr>
    </w:p>
    <w:p w14:paraId="4182D641" w14:textId="77777777" w:rsidR="00656F13" w:rsidRPr="00656F13" w:rsidRDefault="00656F13" w:rsidP="00656F13">
      <w:pPr>
        <w:pStyle w:val="ListParagraph"/>
        <w:rPr>
          <w:rFonts w:cstheme="minorHAnsi"/>
        </w:rPr>
      </w:pPr>
    </w:p>
    <w:sectPr w:rsidR="00656F13" w:rsidRPr="00656F13" w:rsidSect="009A40F5">
      <w:headerReference w:type="first" r:id="rId31"/>
      <w:footerReference w:type="first" r:id="rId32"/>
      <w:pgSz w:w="11909" w:h="16834" w:code="9"/>
      <w:pgMar w:top="1440" w:right="1019" w:bottom="1440" w:left="1267" w:header="720" w:footer="403" w:gutter="0"/>
      <w:pgNumType w:chapStyle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EB678D" w14:textId="77777777" w:rsidR="00320859" w:rsidRDefault="00320859">
      <w:r>
        <w:separator/>
      </w:r>
    </w:p>
  </w:endnote>
  <w:endnote w:type="continuationSeparator" w:id="0">
    <w:p w14:paraId="7C015712" w14:textId="77777777" w:rsidR="00320859" w:rsidRDefault="003208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 (PCL6)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179C95" w14:textId="77777777" w:rsidR="008E10BF" w:rsidRPr="009D4E60" w:rsidRDefault="00320859" w:rsidP="00435573">
    <w:pPr>
      <w:tabs>
        <w:tab w:val="center" w:pos="4320"/>
        <w:tab w:val="right" w:pos="8640"/>
      </w:tabs>
      <w:jc w:val="center"/>
      <w:rPr>
        <w:rFonts w:ascii="Calibri" w:hAnsi="Calibri" w:cs="Calibri"/>
      </w:rPr>
    </w:pPr>
    <w:r>
      <w:rPr>
        <w:rFonts w:ascii="Calibri" w:hAnsi="Calibri" w:cs="Calibri"/>
      </w:rPr>
      <w:pict w14:anchorId="1C92DDD6">
        <v:rect id="_x0000_i1025" style="width:481.15pt;height:1.5pt" o:hralign="center" o:hrstd="t" o:hr="t" fillcolor="#aca899" stroked="f"/>
      </w:pict>
    </w:r>
  </w:p>
  <w:tbl>
    <w:tblPr>
      <w:tblW w:w="9360" w:type="dxa"/>
      <w:tblInd w:w="80" w:type="dxa"/>
      <w:tblLayout w:type="fixed"/>
      <w:tblCellMar>
        <w:left w:w="80" w:type="dxa"/>
        <w:right w:w="80" w:type="dxa"/>
      </w:tblCellMar>
      <w:tblLook w:val="04A0" w:firstRow="1" w:lastRow="0" w:firstColumn="1" w:lastColumn="0" w:noHBand="0" w:noVBand="1"/>
    </w:tblPr>
    <w:tblGrid>
      <w:gridCol w:w="2879"/>
      <w:gridCol w:w="6481"/>
    </w:tblGrid>
    <w:tr w:rsidR="008E10BF" w:rsidRPr="009D4E60" w14:paraId="4632A049" w14:textId="77777777" w:rsidTr="00E36AD3">
      <w:trPr>
        <w:trHeight w:hRule="exact" w:val="280"/>
      </w:trPr>
      <w:tc>
        <w:tcPr>
          <w:tcW w:w="1029" w:type="dxa"/>
          <w:vAlign w:val="center"/>
        </w:tcPr>
        <w:p w14:paraId="16DEC358" w14:textId="5740EC1B" w:rsidR="008E10BF" w:rsidRPr="009D4E60" w:rsidRDefault="0004356E" w:rsidP="00D43883">
          <w:pPr>
            <w:pStyle w:val="Footer"/>
            <w:rPr>
              <w:rFonts w:ascii="Calibri" w:hAnsi="Calibri" w:cs="Calibri"/>
              <w:sz w:val="16"/>
              <w:szCs w:val="16"/>
            </w:rPr>
          </w:pPr>
          <w:r>
            <w:rPr>
              <w:rFonts w:ascii="Calibri" w:hAnsi="Calibri" w:cs="Calibri"/>
              <w:i/>
              <w:sz w:val="16"/>
              <w:szCs w:val="16"/>
            </w:rPr>
            <w:t>Programming Paradigms</w:t>
          </w:r>
        </w:p>
      </w:tc>
      <w:tc>
        <w:tcPr>
          <w:tcW w:w="2316" w:type="dxa"/>
          <w:vAlign w:val="center"/>
        </w:tcPr>
        <w:p w14:paraId="7AF8B7D2" w14:textId="77777777" w:rsidR="008E10BF" w:rsidRPr="009D4E60" w:rsidRDefault="008E10BF" w:rsidP="00E36AD3">
          <w:pPr>
            <w:pStyle w:val="Footer"/>
            <w:jc w:val="right"/>
            <w:rPr>
              <w:rFonts w:ascii="Calibri" w:hAnsi="Calibri" w:cs="Calibri"/>
            </w:rPr>
          </w:pPr>
          <w:r w:rsidRPr="009D4E60">
            <w:rPr>
              <w:rFonts w:ascii="Calibri" w:hAnsi="Calibri" w:cs="Calibri"/>
            </w:rPr>
            <w:fldChar w:fldCharType="begin"/>
          </w:r>
          <w:r w:rsidRPr="009D4E60">
            <w:rPr>
              <w:rFonts w:ascii="Calibri" w:hAnsi="Calibri" w:cs="Calibri"/>
            </w:rPr>
            <w:instrText xml:space="preserve"> PAGE   \* MERGEFORMAT </w:instrText>
          </w:r>
          <w:r w:rsidRPr="009D4E60">
            <w:rPr>
              <w:rFonts w:ascii="Calibri" w:hAnsi="Calibri" w:cs="Calibri"/>
            </w:rPr>
            <w:fldChar w:fldCharType="separate"/>
          </w:r>
          <w:r w:rsidR="007F086A">
            <w:rPr>
              <w:rFonts w:ascii="Calibri" w:hAnsi="Calibri" w:cs="Calibri"/>
              <w:noProof/>
            </w:rPr>
            <w:t>12</w:t>
          </w:r>
          <w:r w:rsidRPr="009D4E60">
            <w:rPr>
              <w:rFonts w:ascii="Calibri" w:hAnsi="Calibri" w:cs="Calibri"/>
              <w:noProof/>
            </w:rPr>
            <w:fldChar w:fldCharType="end"/>
          </w:r>
        </w:p>
        <w:p w14:paraId="32B0DD9D" w14:textId="77777777" w:rsidR="008E10BF" w:rsidRPr="009D4E60" w:rsidRDefault="008E10BF">
          <w:pPr>
            <w:pStyle w:val="Footer"/>
            <w:jc w:val="center"/>
            <w:rPr>
              <w:rFonts w:ascii="Calibri" w:hAnsi="Calibri" w:cs="Calibri"/>
              <w:sz w:val="16"/>
              <w:szCs w:val="16"/>
            </w:rPr>
          </w:pPr>
        </w:p>
      </w:tc>
    </w:tr>
  </w:tbl>
  <w:p w14:paraId="1F3BD89A" w14:textId="77777777" w:rsidR="008E10BF" w:rsidRDefault="008E10BF">
    <w:pPr>
      <w:pStyle w:val="Footer"/>
      <w:rPr>
        <w:b/>
        <w:bCs/>
        <w:i/>
        <w:iCs/>
        <w:sz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22455B" w14:textId="77777777" w:rsidR="008E10BF" w:rsidRDefault="008E10BF" w:rsidP="00435573">
    <w:pPr>
      <w:tabs>
        <w:tab w:val="center" w:pos="4320"/>
        <w:tab w:val="right" w:pos="8640"/>
      </w:tabs>
      <w:jc w:val="center"/>
    </w:pPr>
  </w:p>
  <w:tbl>
    <w:tblPr>
      <w:tblW w:w="6481" w:type="dxa"/>
      <w:tblInd w:w="80" w:type="dxa"/>
      <w:tblLayout w:type="fixed"/>
      <w:tblCellMar>
        <w:left w:w="80" w:type="dxa"/>
        <w:right w:w="80" w:type="dxa"/>
      </w:tblCellMar>
      <w:tblLook w:val="04A0" w:firstRow="1" w:lastRow="0" w:firstColumn="1" w:lastColumn="0" w:noHBand="0" w:noVBand="1"/>
    </w:tblPr>
    <w:tblGrid>
      <w:gridCol w:w="6481"/>
    </w:tblGrid>
    <w:tr w:rsidR="008E10BF" w14:paraId="06ADC6A1" w14:textId="77777777" w:rsidTr="006646F4">
      <w:trPr>
        <w:trHeight w:hRule="exact" w:val="280"/>
      </w:trPr>
      <w:tc>
        <w:tcPr>
          <w:tcW w:w="6481" w:type="dxa"/>
          <w:vAlign w:val="center"/>
        </w:tcPr>
        <w:p w14:paraId="67CB8B59" w14:textId="77777777" w:rsidR="008E10BF" w:rsidRDefault="008E10BF">
          <w:pPr>
            <w:pStyle w:val="Footer"/>
            <w:jc w:val="center"/>
            <w:rPr>
              <w:sz w:val="16"/>
              <w:szCs w:val="16"/>
            </w:rPr>
          </w:pPr>
        </w:p>
      </w:tc>
    </w:tr>
  </w:tbl>
  <w:p w14:paraId="53A9B42D" w14:textId="77777777" w:rsidR="008E10BF" w:rsidRDefault="008E10BF" w:rsidP="00435573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7F086A">
      <w:rPr>
        <w:noProof/>
      </w:rPr>
      <w:t>ii</w:t>
    </w:r>
    <w:r>
      <w:rPr>
        <w:noProof/>
      </w:rPr>
      <w:fldChar w:fldCharType="end"/>
    </w:r>
  </w:p>
  <w:p w14:paraId="30720A33" w14:textId="77777777" w:rsidR="008E10BF" w:rsidRDefault="008E10B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57D3E2" w14:textId="77777777" w:rsidR="008E10BF" w:rsidRDefault="008E10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620E99" w14:textId="77777777" w:rsidR="00320859" w:rsidRDefault="00320859">
      <w:r>
        <w:separator/>
      </w:r>
    </w:p>
  </w:footnote>
  <w:footnote w:type="continuationSeparator" w:id="0">
    <w:p w14:paraId="5E5A578B" w14:textId="77777777" w:rsidR="00320859" w:rsidRDefault="003208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650DA8" w14:textId="77777777" w:rsidR="008E10BF" w:rsidRDefault="008E10BF">
    <w:pPr>
      <w:pStyle w:val="Header"/>
    </w:pPr>
    <w:r>
      <w:tab/>
      <w:t xml:space="preserve">                                                                                                                 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597306" w14:textId="77777777" w:rsidR="008E10BF" w:rsidRDefault="008E10BF">
    <w:pPr>
      <w:pStyle w:val="Header"/>
      <w:rPr>
        <w:sz w:val="20"/>
      </w:rPr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C2581E" w14:textId="77777777" w:rsidR="008E10BF" w:rsidRDefault="008E10BF">
    <w:pPr>
      <w:pStyle w:val="Header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87B62"/>
    <w:multiLevelType w:val="hybridMultilevel"/>
    <w:tmpl w:val="25D82866"/>
    <w:lvl w:ilvl="0" w:tplc="C714C1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29371F"/>
    <w:multiLevelType w:val="hybridMultilevel"/>
    <w:tmpl w:val="E01C42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9118C654">
      <w:start w:val="1"/>
      <w:numFmt w:val="decimal"/>
      <w:lvlText w:val="2.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354588"/>
    <w:multiLevelType w:val="hybridMultilevel"/>
    <w:tmpl w:val="1B865604"/>
    <w:lvl w:ilvl="0" w:tplc="CA4A2246">
      <w:start w:val="1"/>
      <w:numFmt w:val="decimal"/>
      <w:lvlText w:val="%1."/>
      <w:lvlJc w:val="left"/>
      <w:pPr>
        <w:ind w:left="108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22951"/>
    <w:multiLevelType w:val="hybridMultilevel"/>
    <w:tmpl w:val="016E4662"/>
    <w:lvl w:ilvl="0" w:tplc="4FAE1990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745929"/>
    <w:multiLevelType w:val="hybridMultilevel"/>
    <w:tmpl w:val="6A98E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F03F1B"/>
    <w:multiLevelType w:val="hybridMultilevel"/>
    <w:tmpl w:val="4746D6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A283630">
      <w:start w:val="1"/>
      <w:numFmt w:val="decimal"/>
      <w:lvlText w:val="3.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CF4077"/>
    <w:multiLevelType w:val="hybridMultilevel"/>
    <w:tmpl w:val="BFBC1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6711D2"/>
    <w:multiLevelType w:val="hybridMultilevel"/>
    <w:tmpl w:val="2E04A2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E6B72F4"/>
    <w:multiLevelType w:val="hybridMultilevel"/>
    <w:tmpl w:val="2E04A2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3743FBA"/>
    <w:multiLevelType w:val="singleLevel"/>
    <w:tmpl w:val="0B5C063C"/>
    <w:lvl w:ilvl="0">
      <w:start w:val="1"/>
      <w:numFmt w:val="bullet"/>
      <w:lvlText w:val=""/>
      <w:lvlJc w:val="left"/>
      <w:pPr>
        <w:tabs>
          <w:tab w:val="num" w:pos="473"/>
        </w:tabs>
        <w:ind w:left="113" w:firstLine="0"/>
      </w:pPr>
      <w:rPr>
        <w:rFonts w:ascii="Symbol" w:hAnsi="Symbol" w:hint="default"/>
      </w:rPr>
    </w:lvl>
  </w:abstractNum>
  <w:abstractNum w:abstractNumId="10" w15:restartNumberingAfterBreak="0">
    <w:nsid w:val="59CB1A35"/>
    <w:multiLevelType w:val="multilevel"/>
    <w:tmpl w:val="B26085D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1" w15:restartNumberingAfterBreak="0">
    <w:nsid w:val="665A5261"/>
    <w:multiLevelType w:val="multilevel"/>
    <w:tmpl w:val="4B22AC6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72D23552"/>
    <w:multiLevelType w:val="hybridMultilevel"/>
    <w:tmpl w:val="27CE7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656C7180">
      <w:start w:val="1"/>
      <w:numFmt w:val="decimal"/>
      <w:lvlText w:val="1.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C746E6"/>
    <w:multiLevelType w:val="hybridMultilevel"/>
    <w:tmpl w:val="60729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1"/>
  </w:num>
  <w:num w:numId="4">
    <w:abstractNumId w:val="5"/>
  </w:num>
  <w:num w:numId="5">
    <w:abstractNumId w:val="4"/>
  </w:num>
  <w:num w:numId="6">
    <w:abstractNumId w:val="13"/>
  </w:num>
  <w:num w:numId="7">
    <w:abstractNumId w:val="0"/>
  </w:num>
  <w:num w:numId="8">
    <w:abstractNumId w:val="6"/>
  </w:num>
  <w:num w:numId="9">
    <w:abstractNumId w:val="8"/>
  </w:num>
  <w:num w:numId="10">
    <w:abstractNumId w:val="10"/>
  </w:num>
  <w:num w:numId="11">
    <w:abstractNumId w:val="2"/>
  </w:num>
  <w:num w:numId="12">
    <w:abstractNumId w:val="7"/>
  </w:num>
  <w:num w:numId="13">
    <w:abstractNumId w:val="11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004A"/>
    <w:rsid w:val="00010A44"/>
    <w:rsid w:val="00010B44"/>
    <w:rsid w:val="0004356E"/>
    <w:rsid w:val="00046CC4"/>
    <w:rsid w:val="000535AE"/>
    <w:rsid w:val="00076508"/>
    <w:rsid w:val="00081346"/>
    <w:rsid w:val="00087DAE"/>
    <w:rsid w:val="000A7EAF"/>
    <w:rsid w:val="000D0086"/>
    <w:rsid w:val="000F094E"/>
    <w:rsid w:val="000F5C12"/>
    <w:rsid w:val="000F78ED"/>
    <w:rsid w:val="0011134A"/>
    <w:rsid w:val="0013394C"/>
    <w:rsid w:val="00142A93"/>
    <w:rsid w:val="0015004A"/>
    <w:rsid w:val="00163F51"/>
    <w:rsid w:val="0019332A"/>
    <w:rsid w:val="00193560"/>
    <w:rsid w:val="001A1AFB"/>
    <w:rsid w:val="001B1133"/>
    <w:rsid w:val="001C0BD2"/>
    <w:rsid w:val="001E3243"/>
    <w:rsid w:val="0023379E"/>
    <w:rsid w:val="00237B0F"/>
    <w:rsid w:val="00245442"/>
    <w:rsid w:val="002A7208"/>
    <w:rsid w:val="002E6348"/>
    <w:rsid w:val="003020EB"/>
    <w:rsid w:val="00320859"/>
    <w:rsid w:val="0035121E"/>
    <w:rsid w:val="003540DB"/>
    <w:rsid w:val="003757EC"/>
    <w:rsid w:val="003C3DCF"/>
    <w:rsid w:val="003C625E"/>
    <w:rsid w:val="003C7549"/>
    <w:rsid w:val="003E109F"/>
    <w:rsid w:val="004159D7"/>
    <w:rsid w:val="00427F63"/>
    <w:rsid w:val="00435573"/>
    <w:rsid w:val="004456D4"/>
    <w:rsid w:val="004525BF"/>
    <w:rsid w:val="00482901"/>
    <w:rsid w:val="004953E1"/>
    <w:rsid w:val="004A65DA"/>
    <w:rsid w:val="004B7A28"/>
    <w:rsid w:val="00502E39"/>
    <w:rsid w:val="005317C2"/>
    <w:rsid w:val="00537097"/>
    <w:rsid w:val="00554825"/>
    <w:rsid w:val="005662D9"/>
    <w:rsid w:val="00593314"/>
    <w:rsid w:val="005B4FE1"/>
    <w:rsid w:val="005B7272"/>
    <w:rsid w:val="005C347C"/>
    <w:rsid w:val="006246C4"/>
    <w:rsid w:val="00656F13"/>
    <w:rsid w:val="006646F4"/>
    <w:rsid w:val="00687AD2"/>
    <w:rsid w:val="006F5D89"/>
    <w:rsid w:val="00705E6B"/>
    <w:rsid w:val="0071428A"/>
    <w:rsid w:val="00730F27"/>
    <w:rsid w:val="00750073"/>
    <w:rsid w:val="00761F52"/>
    <w:rsid w:val="007C0CA4"/>
    <w:rsid w:val="007C1A05"/>
    <w:rsid w:val="007D40CC"/>
    <w:rsid w:val="007F086A"/>
    <w:rsid w:val="008300BF"/>
    <w:rsid w:val="00831CD2"/>
    <w:rsid w:val="00855C98"/>
    <w:rsid w:val="008661C2"/>
    <w:rsid w:val="008A52B9"/>
    <w:rsid w:val="008D3283"/>
    <w:rsid w:val="008D58CF"/>
    <w:rsid w:val="008E10BF"/>
    <w:rsid w:val="008F0426"/>
    <w:rsid w:val="00982DE7"/>
    <w:rsid w:val="009A40F5"/>
    <w:rsid w:val="009D451D"/>
    <w:rsid w:val="009D4E60"/>
    <w:rsid w:val="009D5A53"/>
    <w:rsid w:val="009E2091"/>
    <w:rsid w:val="00A35642"/>
    <w:rsid w:val="00A54642"/>
    <w:rsid w:val="00A62E8E"/>
    <w:rsid w:val="00A715D6"/>
    <w:rsid w:val="00AB120F"/>
    <w:rsid w:val="00B04A26"/>
    <w:rsid w:val="00B04A6E"/>
    <w:rsid w:val="00B11A5B"/>
    <w:rsid w:val="00B36761"/>
    <w:rsid w:val="00B77803"/>
    <w:rsid w:val="00B77DEA"/>
    <w:rsid w:val="00B8254A"/>
    <w:rsid w:val="00B92A0F"/>
    <w:rsid w:val="00BE7B80"/>
    <w:rsid w:val="00C023CB"/>
    <w:rsid w:val="00C237FF"/>
    <w:rsid w:val="00CB4E21"/>
    <w:rsid w:val="00CC214E"/>
    <w:rsid w:val="00CD2492"/>
    <w:rsid w:val="00CD550F"/>
    <w:rsid w:val="00CE7047"/>
    <w:rsid w:val="00D11669"/>
    <w:rsid w:val="00D20C27"/>
    <w:rsid w:val="00D268E8"/>
    <w:rsid w:val="00D43883"/>
    <w:rsid w:val="00D612AC"/>
    <w:rsid w:val="00D704E5"/>
    <w:rsid w:val="00D72C93"/>
    <w:rsid w:val="00D81C6F"/>
    <w:rsid w:val="00DA5926"/>
    <w:rsid w:val="00DB15B2"/>
    <w:rsid w:val="00DD70CE"/>
    <w:rsid w:val="00E3654E"/>
    <w:rsid w:val="00E36AD3"/>
    <w:rsid w:val="00E85847"/>
    <w:rsid w:val="00E862AD"/>
    <w:rsid w:val="00EA1F42"/>
    <w:rsid w:val="00EA1FF6"/>
    <w:rsid w:val="00EC338A"/>
    <w:rsid w:val="00ED634B"/>
    <w:rsid w:val="00EE6905"/>
    <w:rsid w:val="00EF38E4"/>
    <w:rsid w:val="00F550C3"/>
    <w:rsid w:val="00F85124"/>
    <w:rsid w:val="00F961B2"/>
    <w:rsid w:val="00FA0AFB"/>
    <w:rsid w:val="00FB1785"/>
    <w:rsid w:val="00FE6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1AF9EC"/>
  <w15:docId w15:val="{F6E6E97C-6A5D-465C-954A-62A873D57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7B0F"/>
    <w:rPr>
      <w:rFonts w:asciiTheme="minorHAnsi" w:eastAsia="Times New Roman" w:hAnsiTheme="minorHAns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7D40CC"/>
    <w:pPr>
      <w:keepNext/>
      <w:outlineLvl w:val="0"/>
    </w:pPr>
    <w:rPr>
      <w:sz w:val="61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7B8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46F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7D40CC"/>
    <w:pPr>
      <w:keepNext/>
      <w:jc w:val="center"/>
      <w:outlineLvl w:val="3"/>
    </w:pPr>
    <w:rPr>
      <w:rFonts w:ascii="Garamond (PCL6)" w:hAnsi="Garamond (PCL6)"/>
      <w:b/>
      <w:bCs/>
      <w:color w:val="40458C"/>
      <w:szCs w:val="4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D40CC"/>
    <w:rPr>
      <w:rFonts w:ascii="Times New Roman" w:eastAsia="Times New Roman" w:hAnsi="Times New Roman" w:cs="Times New Roman"/>
      <w:sz w:val="61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rsid w:val="007D40CC"/>
    <w:rPr>
      <w:rFonts w:ascii="Garamond (PCL6)" w:eastAsia="Times New Roman" w:hAnsi="Garamond (PCL6)" w:cs="Times New Roman"/>
      <w:b/>
      <w:bCs/>
      <w:color w:val="40458C"/>
      <w:sz w:val="24"/>
      <w:szCs w:val="44"/>
    </w:rPr>
  </w:style>
  <w:style w:type="character" w:styleId="Hyperlink">
    <w:name w:val="Hyperlink"/>
    <w:basedOn w:val="DefaultParagraphFont"/>
    <w:uiPriority w:val="99"/>
    <w:rsid w:val="007D40CC"/>
    <w:rPr>
      <w:color w:val="0000FF"/>
      <w:u w:val="single"/>
    </w:rPr>
  </w:style>
  <w:style w:type="paragraph" w:styleId="Header">
    <w:name w:val="header"/>
    <w:basedOn w:val="Normal"/>
    <w:link w:val="HeaderChar"/>
    <w:rsid w:val="007D40CC"/>
    <w:pPr>
      <w:tabs>
        <w:tab w:val="center" w:pos="4320"/>
        <w:tab w:val="right" w:pos="8640"/>
      </w:tabs>
    </w:pPr>
    <w:rPr>
      <w:rFonts w:ascii="Georgia" w:hAnsi="Georgia"/>
      <w:sz w:val="22"/>
    </w:rPr>
  </w:style>
  <w:style w:type="character" w:customStyle="1" w:styleId="HeaderChar">
    <w:name w:val="Header Char"/>
    <w:basedOn w:val="DefaultParagraphFont"/>
    <w:link w:val="Header"/>
    <w:rsid w:val="007D40CC"/>
    <w:rPr>
      <w:rFonts w:ascii="Georgia" w:eastAsia="Times New Roman" w:hAnsi="Georgia" w:cs="Times New Roman"/>
      <w:szCs w:val="24"/>
      <w:lang w:val="en-US"/>
    </w:rPr>
  </w:style>
  <w:style w:type="paragraph" w:styleId="Footer">
    <w:name w:val="footer"/>
    <w:basedOn w:val="Normal"/>
    <w:link w:val="FooterChar"/>
    <w:rsid w:val="007D40C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7D40CC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lockText">
    <w:name w:val="Block Text"/>
    <w:basedOn w:val="Normal"/>
    <w:rsid w:val="007D40CC"/>
    <w:pPr>
      <w:ind w:left="113" w:right="113"/>
    </w:pPr>
    <w:rPr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rsid w:val="005317C2"/>
    <w:pPr>
      <w:tabs>
        <w:tab w:val="right" w:leader="dot" w:pos="9217"/>
      </w:tabs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D40CC"/>
    <w:pPr>
      <w:keepLines/>
      <w:spacing w:before="480" w:line="276" w:lineRule="auto"/>
      <w:outlineLvl w:val="9"/>
    </w:pPr>
    <w:rPr>
      <w:rFonts w:ascii="Cambria" w:hAnsi="Cambria"/>
      <w:b/>
      <w:bCs/>
      <w:color w:val="365F91"/>
      <w:sz w:val="28"/>
      <w:szCs w:val="28"/>
    </w:rPr>
  </w:style>
  <w:style w:type="paragraph" w:styleId="BodyText3">
    <w:name w:val="Body Text 3"/>
    <w:basedOn w:val="Normal"/>
    <w:link w:val="BodyText3Char"/>
    <w:rsid w:val="007D40CC"/>
    <w:pPr>
      <w:overflowPunct w:val="0"/>
      <w:autoSpaceDE w:val="0"/>
      <w:autoSpaceDN w:val="0"/>
      <w:adjustRightInd w:val="0"/>
      <w:jc w:val="both"/>
      <w:textAlignment w:val="baseline"/>
    </w:pPr>
    <w:rPr>
      <w:rFonts w:ascii="TimesNewRomanPSMT" w:hAnsi="TimesNewRomanPSMT"/>
      <w:szCs w:val="20"/>
    </w:rPr>
  </w:style>
  <w:style w:type="character" w:customStyle="1" w:styleId="BodyText3Char">
    <w:name w:val="Body Text 3 Char"/>
    <w:basedOn w:val="DefaultParagraphFont"/>
    <w:link w:val="BodyText3"/>
    <w:rsid w:val="007D40CC"/>
    <w:rPr>
      <w:rFonts w:ascii="TimesNewRomanPSMT" w:eastAsia="Times New Roman" w:hAnsi="TimesNewRomanPSMT" w:cs="Times New Roman"/>
      <w:sz w:val="24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40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40CC"/>
    <w:rPr>
      <w:rFonts w:ascii="Tahoma" w:eastAsia="Times New Roman" w:hAnsi="Tahoma" w:cs="Tahoma"/>
      <w:sz w:val="16"/>
      <w:szCs w:val="16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730F27"/>
    <w:rPr>
      <w:color w:val="80008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46F4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apple-converted-space">
    <w:name w:val="apple-converted-space"/>
    <w:basedOn w:val="DefaultParagraphFont"/>
    <w:rsid w:val="006646F4"/>
  </w:style>
  <w:style w:type="paragraph" w:styleId="NormalWeb">
    <w:name w:val="Normal (Web)"/>
    <w:basedOn w:val="Normal"/>
    <w:uiPriority w:val="99"/>
    <w:semiHidden/>
    <w:unhideWhenUsed/>
    <w:rsid w:val="006646F4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5317C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E7B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B11A5B"/>
    <w:pPr>
      <w:tabs>
        <w:tab w:val="left" w:pos="880"/>
        <w:tab w:val="right" w:leader="dot" w:pos="9217"/>
      </w:tabs>
      <w:spacing w:after="100" w:line="480" w:lineRule="auto"/>
      <w:ind w:left="240"/>
    </w:pPr>
  </w:style>
  <w:style w:type="paragraph" w:styleId="Title">
    <w:name w:val="Title"/>
    <w:basedOn w:val="Normal"/>
    <w:link w:val="TitleChar"/>
    <w:qFormat/>
    <w:rsid w:val="00DD70CE"/>
    <w:pPr>
      <w:jc w:val="center"/>
    </w:pPr>
    <w:rPr>
      <w:rFonts w:ascii="Tahoma" w:hAnsi="Tahoma"/>
      <w:b/>
      <w:bCs/>
      <w:sz w:val="28"/>
      <w:u w:val="single"/>
    </w:rPr>
  </w:style>
  <w:style w:type="character" w:customStyle="1" w:styleId="TitleChar">
    <w:name w:val="Title Char"/>
    <w:basedOn w:val="DefaultParagraphFont"/>
    <w:link w:val="Title"/>
    <w:rsid w:val="00DD70CE"/>
    <w:rPr>
      <w:rFonts w:ascii="Tahoma" w:eastAsia="Times New Roman" w:hAnsi="Tahoma"/>
      <w:b/>
      <w:bCs/>
      <w:sz w:val="28"/>
      <w:szCs w:val="24"/>
      <w:u w:val="single"/>
    </w:rPr>
  </w:style>
  <w:style w:type="character" w:styleId="PlaceholderText">
    <w:name w:val="Placeholder Text"/>
    <w:basedOn w:val="DefaultParagraphFont"/>
    <w:uiPriority w:val="99"/>
    <w:semiHidden/>
    <w:rsid w:val="00B04A26"/>
    <w:rPr>
      <w:color w:val="808080"/>
    </w:rPr>
  </w:style>
  <w:style w:type="table" w:customStyle="1" w:styleId="TableGrid">
    <w:name w:val="TableGrid"/>
    <w:rsid w:val="00CB4E21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Grid1"/>
    <w:rsid w:val="0004356E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642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13.png"/><Relationship Id="rId32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31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8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nil.SASCMP-127\Desktop\Assignment_Template\Assignment%20Template_Oct%202012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90E21DD-28F5-4D4A-9C24-6C861E9B50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Assignment Template_Oct 2012.dot</Template>
  <TotalTime>746</TotalTime>
  <Pages>6</Pages>
  <Words>628</Words>
  <Characters>3581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msrsas</Company>
  <LinksUpToDate>false</LinksUpToDate>
  <CharactersWithSpaces>4201</CharactersWithSpaces>
  <SharedDoc>false</SharedDoc>
  <HLinks>
    <vt:vector size="48" baseType="variant">
      <vt:variant>
        <vt:i4>1507385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_Toc338240616</vt:lpwstr>
      </vt:variant>
      <vt:variant>
        <vt:i4>1507385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_Toc338240615</vt:lpwstr>
      </vt:variant>
      <vt:variant>
        <vt:i4>1507385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_Toc338240614</vt:lpwstr>
      </vt:variant>
      <vt:variant>
        <vt:i4>1507385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_Toc338240613</vt:lpwstr>
      </vt:variant>
      <vt:variant>
        <vt:i4>1507385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_Toc338240612</vt:lpwstr>
      </vt:variant>
      <vt:variant>
        <vt:i4>1507385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_Toc338240611</vt:lpwstr>
      </vt:variant>
      <vt:variant>
        <vt:i4>1507385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_Toc338240610</vt:lpwstr>
      </vt:variant>
      <vt:variant>
        <vt:i4>1441849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_Toc338240609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anil</dc:creator>
  <cp:lastModifiedBy>subhendu maji</cp:lastModifiedBy>
  <cp:revision>41</cp:revision>
  <cp:lastPrinted>2019-10-24T08:04:00Z</cp:lastPrinted>
  <dcterms:created xsi:type="dcterms:W3CDTF">2017-08-16T05:19:00Z</dcterms:created>
  <dcterms:modified xsi:type="dcterms:W3CDTF">2020-04-02T21:26:00Z</dcterms:modified>
</cp:coreProperties>
</file>